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D60C7" w14:textId="77777777" w:rsidR="009F780E" w:rsidRDefault="009F780E" w:rsidP="009F780E">
      <w:pPr>
        <w:jc w:val="right"/>
      </w:pPr>
      <w:r>
        <w:t>Name: _____________________________________</w:t>
      </w:r>
    </w:p>
    <w:p w14:paraId="606694AC" w14:textId="77777777" w:rsidR="009F780E" w:rsidRDefault="009F780E"/>
    <w:p w14:paraId="5A627747" w14:textId="77777777" w:rsidR="009C4823" w:rsidRPr="009F780E" w:rsidRDefault="0077395B" w:rsidP="009F780E">
      <w:pPr>
        <w:jc w:val="center"/>
        <w:rPr>
          <w:sz w:val="28"/>
        </w:rPr>
      </w:pPr>
      <w:r>
        <w:rPr>
          <w:sz w:val="28"/>
        </w:rPr>
        <w:t>Number</w:t>
      </w:r>
      <w:r w:rsidR="009F780E" w:rsidRPr="009F780E">
        <w:rPr>
          <w:sz w:val="28"/>
        </w:rPr>
        <w:t>Guess</w:t>
      </w:r>
      <w:r>
        <w:rPr>
          <w:sz w:val="28"/>
        </w:rPr>
        <w:t>3.java</w:t>
      </w:r>
      <w:r w:rsidR="009F780E" w:rsidRPr="009F780E">
        <w:rPr>
          <w:sz w:val="28"/>
        </w:rPr>
        <w:t xml:space="preserve"> Questions</w:t>
      </w:r>
    </w:p>
    <w:p w14:paraId="0E86D51C" w14:textId="77777777" w:rsidR="009F780E" w:rsidRDefault="009F780E"/>
    <w:p w14:paraId="65AA3F61" w14:textId="77777777" w:rsidR="005A237A" w:rsidRDefault="009F780E" w:rsidP="009F780E">
      <w:pPr>
        <w:pStyle w:val="ListParagraph"/>
        <w:numPr>
          <w:ilvl w:val="0"/>
          <w:numId w:val="1"/>
        </w:numPr>
      </w:pPr>
      <w:r>
        <w:t>In one or two sentences, describe what the program does.</w:t>
      </w:r>
    </w:p>
    <w:p w14:paraId="4F4E4C85" w14:textId="77777777" w:rsidR="005A237A" w:rsidRDefault="005A237A" w:rsidP="005A237A"/>
    <w:p w14:paraId="09DA73D2" w14:textId="6585AEE4" w:rsidR="005A237A" w:rsidRDefault="003F3B3A" w:rsidP="003F3B3A">
      <w:pPr>
        <w:ind w:left="720"/>
      </w:pPr>
      <w:r>
        <w:t>The program creates a random number and prompts the user to input numbers until they get it right, then outputs how long it took the user to find the number.</w:t>
      </w:r>
    </w:p>
    <w:p w14:paraId="1C99E92D" w14:textId="77777777" w:rsidR="009F780E" w:rsidRDefault="009F780E" w:rsidP="009F780E"/>
    <w:p w14:paraId="57932B6D" w14:textId="737D96DB" w:rsidR="009F780E" w:rsidRDefault="005A237A" w:rsidP="009F780E">
      <w:pPr>
        <w:pStyle w:val="ListParagraph"/>
        <w:numPr>
          <w:ilvl w:val="0"/>
          <w:numId w:val="1"/>
        </w:numPr>
      </w:pPr>
      <w:r>
        <w:t>What statement</w:t>
      </w:r>
      <w:r w:rsidR="009F780E">
        <w:t xml:space="preserve"> </w:t>
      </w:r>
      <w:r w:rsidR="00EB064D">
        <w:t>is</w:t>
      </w:r>
      <w:r w:rsidR="0077395B">
        <w:t xml:space="preserve"> needed </w:t>
      </w:r>
      <w:r w:rsidR="009F780E">
        <w:t>to</w:t>
      </w:r>
      <w:r w:rsidR="0077395B">
        <w:t xml:space="preserve"> replace lines 10 and 11 in order to use </w:t>
      </w:r>
      <w:r w:rsidR="009F780E">
        <w:t>Math.random() instead of the Random class?</w:t>
      </w:r>
    </w:p>
    <w:p w14:paraId="43F5EAC2" w14:textId="77777777" w:rsidR="005A237A" w:rsidRDefault="005A237A" w:rsidP="005A237A"/>
    <w:p w14:paraId="4C3BFF79" w14:textId="623FB6ED" w:rsidR="005A237A" w:rsidRDefault="003F3B3A" w:rsidP="003F3B3A">
      <w:pPr>
        <w:ind w:left="720"/>
      </w:pPr>
      <w:r>
        <w:t>int number = (int) (Math.random()*100);</w:t>
      </w:r>
    </w:p>
    <w:p w14:paraId="15D87C2C" w14:textId="77777777" w:rsidR="008361C9" w:rsidRDefault="008361C9" w:rsidP="005A237A"/>
    <w:p w14:paraId="2D20627A" w14:textId="256C8464" w:rsidR="008361C9" w:rsidRDefault="00EB064D" w:rsidP="008361C9">
      <w:pPr>
        <w:pStyle w:val="ListParagraph"/>
        <w:numPr>
          <w:ilvl w:val="0"/>
          <w:numId w:val="1"/>
        </w:numPr>
      </w:pPr>
      <w:r>
        <w:t xml:space="preserve">Which variable </w:t>
      </w:r>
      <w:r w:rsidR="008361C9">
        <w:t xml:space="preserve">tracks the number of guesses? </w:t>
      </w:r>
      <w:r w:rsidR="003F3B3A">
        <w:t>numGuesses</w:t>
      </w:r>
    </w:p>
    <w:p w14:paraId="34C4AD7C" w14:textId="77777777" w:rsidR="009F780E" w:rsidRDefault="009F780E" w:rsidP="009F780E"/>
    <w:p w14:paraId="7840306E" w14:textId="77777777" w:rsidR="0077395B" w:rsidRDefault="009F780E" w:rsidP="009F780E">
      <w:pPr>
        <w:pStyle w:val="ListParagraph"/>
        <w:numPr>
          <w:ilvl w:val="0"/>
          <w:numId w:val="1"/>
        </w:numPr>
      </w:pPr>
      <w:r>
        <w:t>Which statement or statements determine</w:t>
      </w:r>
      <w:r w:rsidR="0077395B">
        <w:t>(</w:t>
      </w:r>
      <w:r>
        <w:t>s</w:t>
      </w:r>
      <w:r w:rsidR="0077395B">
        <w:t>)</w:t>
      </w:r>
      <w:r>
        <w:t xml:space="preserve"> the number of matches for the current guess?</w:t>
      </w:r>
    </w:p>
    <w:p w14:paraId="518EE99D" w14:textId="77777777" w:rsidR="005A237A" w:rsidRDefault="005A237A" w:rsidP="005A237A"/>
    <w:p w14:paraId="72A51D66" w14:textId="60D31AC6" w:rsidR="005A237A" w:rsidRDefault="005A237A" w:rsidP="005A237A">
      <w:r>
        <w:tab/>
      </w:r>
      <w:r w:rsidR="003F3B3A">
        <w:rPr>
          <w:rFonts w:ascii="Courier New" w:hAnsi="Courier New" w:cs="Courier New"/>
          <w:color w:val="941EDF"/>
        </w:rPr>
        <w:t>public</w:t>
      </w:r>
      <w:r w:rsidR="003F3B3A">
        <w:rPr>
          <w:rFonts w:ascii="Courier New" w:hAnsi="Courier New" w:cs="Courier New"/>
          <w:color w:val="000000"/>
        </w:rPr>
        <w:t xml:space="preserve"> </w:t>
      </w:r>
      <w:r w:rsidR="003F3B3A">
        <w:rPr>
          <w:rFonts w:ascii="Courier New" w:hAnsi="Courier New" w:cs="Courier New"/>
          <w:color w:val="941EDF"/>
        </w:rPr>
        <w:t>static</w:t>
      </w:r>
      <w:r w:rsidR="003F3B3A">
        <w:rPr>
          <w:rFonts w:ascii="Courier New" w:hAnsi="Courier New" w:cs="Courier New"/>
          <w:color w:val="000000"/>
        </w:rPr>
        <w:t xml:space="preserve"> </w:t>
      </w:r>
      <w:r w:rsidR="003F3B3A">
        <w:rPr>
          <w:rFonts w:ascii="Courier New" w:hAnsi="Courier New" w:cs="Courier New"/>
          <w:color w:val="941EDF"/>
        </w:rPr>
        <w:t>int</w:t>
      </w:r>
      <w:r w:rsidR="003F3B3A">
        <w:rPr>
          <w:rFonts w:ascii="Courier New" w:hAnsi="Courier New" w:cs="Courier New"/>
          <w:color w:val="000000"/>
        </w:rPr>
        <w:t xml:space="preserve"> matches(</w:t>
      </w:r>
      <w:r w:rsidR="003F3B3A">
        <w:rPr>
          <w:rFonts w:ascii="Courier New" w:hAnsi="Courier New" w:cs="Courier New"/>
          <w:color w:val="941EDF"/>
        </w:rPr>
        <w:t>int</w:t>
      </w:r>
      <w:r w:rsidR="003F3B3A">
        <w:rPr>
          <w:rFonts w:ascii="Courier New" w:hAnsi="Courier New" w:cs="Courier New"/>
          <w:color w:val="000000"/>
        </w:rPr>
        <w:t xml:space="preserve"> number, </w:t>
      </w:r>
      <w:r w:rsidR="003F3B3A">
        <w:rPr>
          <w:rFonts w:ascii="Courier New" w:hAnsi="Courier New" w:cs="Courier New"/>
          <w:color w:val="941EDF"/>
        </w:rPr>
        <w:t>int</w:t>
      </w:r>
      <w:r w:rsidR="003F3B3A">
        <w:rPr>
          <w:rFonts w:ascii="Courier New" w:hAnsi="Courier New" w:cs="Courier New"/>
          <w:color w:val="000000"/>
        </w:rPr>
        <w:t xml:space="preserve"> guess) {</w:t>
      </w:r>
      <w:r w:rsidR="003F3B3A">
        <w:rPr>
          <w:rFonts w:ascii="Courier New" w:hAnsi="Courier New" w:cs="Courier New"/>
          <w:color w:val="000000"/>
        </w:rPr>
        <w:br/>
        <w:t xml:space="preserve">         </w:t>
      </w:r>
      <w:r w:rsidR="003F3B3A">
        <w:rPr>
          <w:rFonts w:ascii="Courier New" w:hAnsi="Courier New" w:cs="Courier New"/>
          <w:color w:val="941EDF"/>
        </w:rPr>
        <w:t>int</w:t>
      </w:r>
      <w:r w:rsidR="003F3B3A">
        <w:rPr>
          <w:rFonts w:ascii="Courier New" w:hAnsi="Courier New" w:cs="Courier New"/>
          <w:color w:val="000000"/>
        </w:rPr>
        <w:t xml:space="preserve"> numMatches = 0;</w:t>
      </w:r>
      <w:r w:rsidR="003F3B3A">
        <w:rPr>
          <w:rFonts w:ascii="Courier New" w:hAnsi="Courier New" w:cs="Courier New"/>
          <w:color w:val="000000"/>
        </w:rPr>
        <w:br/>
        <w:t xml:space="preserve">      </w:t>
      </w:r>
      <w:r w:rsidR="003F3B3A">
        <w:rPr>
          <w:rFonts w:ascii="Courier New" w:hAnsi="Courier New" w:cs="Courier New"/>
          <w:color w:val="000000"/>
        </w:rPr>
        <w:br/>
        <w:t xml:space="preserve">         </w:t>
      </w:r>
      <w:r w:rsidR="003F3B3A">
        <w:rPr>
          <w:rFonts w:ascii="Courier New" w:hAnsi="Courier New" w:cs="Courier New"/>
          <w:color w:val="941EDF"/>
        </w:rPr>
        <w:t>if</w:t>
      </w:r>
      <w:r w:rsidR="003F3B3A">
        <w:rPr>
          <w:rFonts w:ascii="Courier New" w:hAnsi="Courier New" w:cs="Courier New"/>
          <w:color w:val="000000"/>
        </w:rPr>
        <w:t xml:space="preserve"> (guess / 10 == number / 10 || </w:t>
      </w:r>
      <w:r w:rsidR="003F3B3A">
        <w:rPr>
          <w:rFonts w:ascii="Courier New" w:hAnsi="Courier New" w:cs="Courier New"/>
          <w:color w:val="000000"/>
        </w:rPr>
        <w:br/>
        <w:t xml:space="preserve">            guess / 10 == number % 10) {</w:t>
      </w:r>
      <w:r w:rsidR="003F3B3A">
        <w:rPr>
          <w:rFonts w:ascii="Courier New" w:hAnsi="Courier New" w:cs="Courier New"/>
          <w:color w:val="000000"/>
        </w:rPr>
        <w:br/>
        <w:t xml:space="preserve">            numMatches++;</w:t>
      </w:r>
      <w:r w:rsidR="003F3B3A">
        <w:rPr>
          <w:rFonts w:ascii="Courier New" w:hAnsi="Courier New" w:cs="Courier New"/>
          <w:color w:val="000000"/>
        </w:rPr>
        <w:br/>
        <w:t xml:space="preserve">         }</w:t>
      </w:r>
      <w:r w:rsidR="003F3B3A">
        <w:rPr>
          <w:rFonts w:ascii="Courier New" w:hAnsi="Courier New" w:cs="Courier New"/>
          <w:color w:val="000000"/>
        </w:rPr>
        <w:br/>
        <w:t xml:space="preserve">        </w:t>
      </w:r>
      <w:r w:rsidR="003F3B3A">
        <w:rPr>
          <w:rFonts w:ascii="Courier New" w:hAnsi="Courier New" w:cs="Courier New"/>
          <w:color w:val="000000"/>
        </w:rPr>
        <w:br/>
        <w:t xml:space="preserve">         </w:t>
      </w:r>
      <w:r w:rsidR="003F3B3A">
        <w:rPr>
          <w:rFonts w:ascii="Courier New" w:hAnsi="Courier New" w:cs="Courier New"/>
          <w:color w:val="941EDF"/>
        </w:rPr>
        <w:t>if</w:t>
      </w:r>
      <w:r w:rsidR="003F3B3A">
        <w:rPr>
          <w:rFonts w:ascii="Courier New" w:hAnsi="Courier New" w:cs="Courier New"/>
          <w:color w:val="000000"/>
        </w:rPr>
        <w:t xml:space="preserve"> (guess / 10 != guess % 10 &amp;&amp; </w:t>
      </w:r>
      <w:r w:rsidR="003F3B3A">
        <w:rPr>
          <w:rFonts w:ascii="Courier New" w:hAnsi="Courier New" w:cs="Courier New"/>
          <w:color w:val="000000"/>
        </w:rPr>
        <w:br/>
        <w:t xml:space="preserve">            (guess % 10 == number / 10 || </w:t>
      </w:r>
      <w:r w:rsidR="003F3B3A">
        <w:rPr>
          <w:rFonts w:ascii="Courier New" w:hAnsi="Courier New" w:cs="Courier New"/>
          <w:color w:val="000000"/>
        </w:rPr>
        <w:br/>
        <w:t xml:space="preserve">             guess % 10 == number % 10)) {</w:t>
      </w:r>
      <w:r w:rsidR="003F3B3A">
        <w:rPr>
          <w:rFonts w:ascii="Courier New" w:hAnsi="Courier New" w:cs="Courier New"/>
          <w:color w:val="000000"/>
        </w:rPr>
        <w:br/>
        <w:t xml:space="preserve">            numMatches++;</w:t>
      </w:r>
      <w:r w:rsidR="003F3B3A">
        <w:rPr>
          <w:rFonts w:ascii="Courier New" w:hAnsi="Courier New" w:cs="Courier New"/>
          <w:color w:val="000000"/>
        </w:rPr>
        <w:br/>
        <w:t xml:space="preserve">         }</w:t>
      </w:r>
      <w:r w:rsidR="003F3B3A">
        <w:rPr>
          <w:rFonts w:ascii="Courier New" w:hAnsi="Courier New" w:cs="Courier New"/>
          <w:color w:val="000000"/>
        </w:rPr>
        <w:br/>
        <w:t xml:space="preserve">        </w:t>
      </w:r>
      <w:r w:rsidR="003F3B3A">
        <w:rPr>
          <w:rFonts w:ascii="Courier New" w:hAnsi="Courier New" w:cs="Courier New"/>
          <w:color w:val="000000"/>
        </w:rPr>
        <w:br/>
        <w:t xml:space="preserve">         </w:t>
      </w:r>
      <w:r w:rsidR="003F3B3A">
        <w:rPr>
          <w:rFonts w:ascii="Courier New" w:hAnsi="Courier New" w:cs="Courier New"/>
          <w:color w:val="941EDF"/>
        </w:rPr>
        <w:t>return</w:t>
      </w:r>
      <w:r w:rsidR="003F3B3A">
        <w:rPr>
          <w:rFonts w:ascii="Courier New" w:hAnsi="Courier New" w:cs="Courier New"/>
          <w:color w:val="000000"/>
        </w:rPr>
        <w:t xml:space="preserve"> numMatches;</w:t>
      </w:r>
      <w:r w:rsidR="003F3B3A">
        <w:rPr>
          <w:rFonts w:ascii="Courier New" w:hAnsi="Courier New" w:cs="Courier New"/>
          <w:color w:val="000000"/>
        </w:rPr>
        <w:br/>
        <w:t xml:space="preserve">      }</w:t>
      </w:r>
    </w:p>
    <w:p w14:paraId="4365CB70" w14:textId="77777777" w:rsidR="0077395B" w:rsidRDefault="0077395B" w:rsidP="0077395B"/>
    <w:p w14:paraId="333A6B6B" w14:textId="2E6F4A04" w:rsidR="0077395B" w:rsidRDefault="0077395B" w:rsidP="009F780E">
      <w:pPr>
        <w:pStyle w:val="ListParagraph"/>
        <w:numPr>
          <w:ilvl w:val="0"/>
          <w:numId w:val="1"/>
        </w:numPr>
      </w:pPr>
      <w:r>
        <w:t>Which part of t</w:t>
      </w:r>
      <w:r w:rsidR="00EB064D">
        <w:t>he above statement(s) find</w:t>
      </w:r>
      <w:r w:rsidR="007B162D">
        <w:t>(</w:t>
      </w:r>
      <w:r w:rsidR="00EB064D">
        <w:t>s</w:t>
      </w:r>
      <w:r w:rsidR="007B162D">
        <w:t>)</w:t>
      </w:r>
      <w:r>
        <w:t xml:space="preserve"> the one’s place</w:t>
      </w:r>
      <w:r w:rsidR="00EB064D">
        <w:t xml:space="preserve"> of guess</w:t>
      </w:r>
      <w:r>
        <w:t>? Whi</w:t>
      </w:r>
      <w:r w:rsidR="00EB064D">
        <w:t>ch finds</w:t>
      </w:r>
      <w:r>
        <w:t xml:space="preserve"> the ten’s place</w:t>
      </w:r>
      <w:r w:rsidR="00EB064D">
        <w:t xml:space="preserve"> of guess</w:t>
      </w:r>
      <w:r>
        <w:t>?</w:t>
      </w:r>
    </w:p>
    <w:p w14:paraId="6337B8A4" w14:textId="77777777" w:rsidR="005A237A" w:rsidRDefault="005A237A" w:rsidP="005A237A"/>
    <w:p w14:paraId="6BB3646F" w14:textId="09D705B3" w:rsidR="005A237A" w:rsidRDefault="003F3B3A" w:rsidP="003F3B3A">
      <w:pPr>
        <w:ind w:left="720"/>
      </w:pPr>
      <w:r>
        <w:t>Ones: guess%10</w:t>
      </w:r>
    </w:p>
    <w:p w14:paraId="6637E848" w14:textId="6A9F2272" w:rsidR="003F3B3A" w:rsidRDefault="003F3B3A" w:rsidP="003F3B3A">
      <w:pPr>
        <w:ind w:left="720"/>
      </w:pPr>
      <w:r>
        <w:t>Tens: guess/10</w:t>
      </w:r>
    </w:p>
    <w:p w14:paraId="5C20F600" w14:textId="77777777" w:rsidR="0077395B" w:rsidRDefault="0077395B" w:rsidP="0077395B"/>
    <w:p w14:paraId="778A4B9E" w14:textId="73CA312B" w:rsidR="0077395B" w:rsidRDefault="0077395B" w:rsidP="009F780E">
      <w:pPr>
        <w:pStyle w:val="ListParagraph"/>
        <w:numPr>
          <w:ilvl w:val="0"/>
          <w:numId w:val="1"/>
        </w:numPr>
      </w:pPr>
      <w:r>
        <w:t>If variable</w:t>
      </w:r>
      <w:r w:rsidR="00EB064D">
        <w:t>,</w:t>
      </w:r>
      <w:r>
        <w:t xml:space="preserve"> number</w:t>
      </w:r>
      <w:r w:rsidR="00EB064D">
        <w:t>,</w:t>
      </w:r>
      <w:r>
        <w:t xml:space="preserve"> is 55, what will be the value of variable</w:t>
      </w:r>
      <w:r w:rsidR="00EB064D">
        <w:t>,</w:t>
      </w:r>
      <w:r>
        <w:t xml:space="preserve"> guess</w:t>
      </w:r>
      <w:r w:rsidR="00EB064D">
        <w:t>,</w:t>
      </w:r>
      <w:r>
        <w:t xml:space="preserve"> right before the program executes line 26, </w:t>
      </w:r>
      <w:r w:rsidR="00937F39">
        <w:t>System.out.println(“You got it</w:t>
      </w:r>
      <w:r>
        <w:t xml:space="preserve"> right in “ + numGuess + “tries.”);?</w:t>
      </w:r>
    </w:p>
    <w:p w14:paraId="0F83E2A3" w14:textId="77777777" w:rsidR="005A237A" w:rsidRDefault="005A237A" w:rsidP="005A237A"/>
    <w:p w14:paraId="519A52F7" w14:textId="79D7B920" w:rsidR="005A237A" w:rsidRDefault="005A237A" w:rsidP="005A237A">
      <w:r>
        <w:tab/>
      </w:r>
      <w:r w:rsidR="003F3B3A">
        <w:t>55</w:t>
      </w:r>
    </w:p>
    <w:p w14:paraId="286DC013" w14:textId="77777777" w:rsidR="009F780E" w:rsidRDefault="009F780E" w:rsidP="009F780E"/>
    <w:p w14:paraId="156E536D" w14:textId="77777777" w:rsidR="009F780E" w:rsidRDefault="009F780E" w:rsidP="009F780E">
      <w:pPr>
        <w:pStyle w:val="ListParagraph"/>
        <w:numPr>
          <w:ilvl w:val="0"/>
          <w:numId w:val="1"/>
        </w:numPr>
      </w:pPr>
      <w:r>
        <w:t>What is the purpose of the statement while (guess &lt; 0 || quess &gt;= 100) on line 61?</w:t>
      </w:r>
    </w:p>
    <w:p w14:paraId="44832AC1" w14:textId="77777777" w:rsidR="009F780E" w:rsidRDefault="009F780E" w:rsidP="009F780E"/>
    <w:p w14:paraId="770C03C1" w14:textId="17FAEFF6" w:rsidR="005A237A" w:rsidRDefault="003F3B3A" w:rsidP="003F3B3A">
      <w:pPr>
        <w:ind w:left="720"/>
      </w:pPr>
      <w:r>
        <w:lastRenderedPageBreak/>
        <w:t>To make sure the user inputs a number in between 0 and 100</w:t>
      </w:r>
    </w:p>
    <w:p w14:paraId="22F8F48F" w14:textId="77777777" w:rsidR="009F780E" w:rsidRDefault="009F780E" w:rsidP="009F780E"/>
    <w:p w14:paraId="43CAC5BA" w14:textId="77777777" w:rsidR="009F780E" w:rsidRDefault="005A237A" w:rsidP="009F780E">
      <w:pPr>
        <w:pStyle w:val="ListParagraph"/>
        <w:numPr>
          <w:ilvl w:val="0"/>
          <w:numId w:val="1"/>
        </w:numPr>
      </w:pPr>
      <w:r>
        <w:t>What is the purpose of calling console.hasNextInt() on line 72?</w:t>
      </w:r>
    </w:p>
    <w:p w14:paraId="551037C0" w14:textId="77777777" w:rsidR="005A237A" w:rsidRDefault="005A237A" w:rsidP="005A237A"/>
    <w:p w14:paraId="6A37B004" w14:textId="13AE472C" w:rsidR="005A237A" w:rsidRDefault="003F3B3A" w:rsidP="003F3B3A">
      <w:pPr>
        <w:ind w:left="720"/>
      </w:pPr>
      <w:r>
        <w:t>To make sure the user inputs an integer value</w:t>
      </w:r>
      <w:bookmarkStart w:id="0" w:name="_GoBack"/>
      <w:bookmarkEnd w:id="0"/>
    </w:p>
    <w:sectPr w:rsidR="005A237A" w:rsidSect="009F780E">
      <w:pgSz w:w="12240" w:h="15840"/>
      <w:pgMar w:top="864" w:right="1440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37058"/>
    <w:multiLevelType w:val="hybridMultilevel"/>
    <w:tmpl w:val="9CDC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BE3"/>
    <w:rsid w:val="003F3B3A"/>
    <w:rsid w:val="005A237A"/>
    <w:rsid w:val="00694BE3"/>
    <w:rsid w:val="0077395B"/>
    <w:rsid w:val="007B162D"/>
    <w:rsid w:val="008361C9"/>
    <w:rsid w:val="00937F39"/>
    <w:rsid w:val="009C4823"/>
    <w:rsid w:val="009F780E"/>
    <w:rsid w:val="00EB064D"/>
    <w:rsid w:val="00F86C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F1B52A"/>
  <w15:docId w15:val="{82690E30-DD55-46A1-9466-4B813575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DC9B9D2C</Template>
  <TotalTime>47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dc:description/>
  <cp:lastModifiedBy>PRANAV MATHUR</cp:lastModifiedBy>
  <cp:revision>10</cp:revision>
  <cp:lastPrinted>2013-10-30T04:50:00Z</cp:lastPrinted>
  <dcterms:created xsi:type="dcterms:W3CDTF">2012-10-30T23:32:00Z</dcterms:created>
  <dcterms:modified xsi:type="dcterms:W3CDTF">2014-10-29T17:04:00Z</dcterms:modified>
</cp:coreProperties>
</file>