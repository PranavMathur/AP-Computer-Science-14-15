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2F46E" w14:textId="77777777" w:rsidR="00BD021C" w:rsidRDefault="00BD021C"/>
    <w:p w14:paraId="72081B84" w14:textId="77777777" w:rsidR="00BD021C" w:rsidRDefault="00BD021C" w:rsidP="00D15790">
      <w:pPr>
        <w:jc w:val="right"/>
      </w:pPr>
      <w:r>
        <w:t>Name: ____________________________</w:t>
      </w:r>
    </w:p>
    <w:p w14:paraId="3C1484F3" w14:textId="77777777" w:rsidR="00BD021C" w:rsidRDefault="00BD021C"/>
    <w:p w14:paraId="7A3D2AA0" w14:textId="77777777" w:rsidR="00BD021C" w:rsidRPr="00D15790" w:rsidRDefault="00BD021C" w:rsidP="00D15790">
      <w:pPr>
        <w:jc w:val="center"/>
        <w:rPr>
          <w:b/>
        </w:rPr>
      </w:pPr>
      <w:r w:rsidRPr="00D15790">
        <w:rPr>
          <w:b/>
        </w:rPr>
        <w:t>AP Computer Science A (Java)</w:t>
      </w:r>
    </w:p>
    <w:p w14:paraId="6D334E42" w14:textId="4BAD78A4" w:rsidR="005D5C98" w:rsidRPr="00D15790" w:rsidRDefault="005D5C98" w:rsidP="00D15790">
      <w:pPr>
        <w:jc w:val="center"/>
        <w:rPr>
          <w:b/>
        </w:rPr>
      </w:pPr>
      <w:r>
        <w:rPr>
          <w:b/>
        </w:rPr>
        <w:t>Chapter 8: Classes</w:t>
      </w:r>
      <w:r w:rsidR="00C106B6">
        <w:rPr>
          <w:b/>
        </w:rPr>
        <w:t xml:space="preserve"> Section 5: Case Study: Designing a Stock Class</w:t>
      </w:r>
    </w:p>
    <w:p w14:paraId="644E1F6D" w14:textId="77777777" w:rsidR="005D5C98" w:rsidRDefault="005D5C98" w:rsidP="005D5C98"/>
    <w:p w14:paraId="500FD03B" w14:textId="77777777" w:rsidR="00C106B6" w:rsidRDefault="00C106B6" w:rsidP="005D5C98">
      <w:pPr>
        <w:pStyle w:val="ListParagraph"/>
        <w:numPr>
          <w:ilvl w:val="0"/>
          <w:numId w:val="1"/>
        </w:numPr>
      </w:pPr>
      <w:r>
        <w:t xml:space="preserve">A stock is a </w:t>
      </w:r>
      <w:r w:rsidRPr="00C106B6">
        <w:t>type of security that signifies ownership in a corporation and represents a claim on part of the corporation's assets and earnings.</w:t>
      </w:r>
      <w:r>
        <w:t xml:space="preserve"> </w:t>
      </w:r>
    </w:p>
    <w:p w14:paraId="241896B4" w14:textId="14C14356" w:rsidR="0060112D" w:rsidRDefault="00C106B6" w:rsidP="00C106B6">
      <w:pPr>
        <w:pStyle w:val="ListParagraph"/>
        <w:numPr>
          <w:ilvl w:val="1"/>
          <w:numId w:val="1"/>
        </w:numPr>
      </w:pPr>
      <w:r>
        <w:t>If you purchased 20 shares of stock in Googl</w:t>
      </w:r>
      <w:r w:rsidR="00072705">
        <w:t xml:space="preserve">e </w:t>
      </w:r>
      <w:r w:rsidR="00133C73">
        <w:t>at its current price of $531.83</w:t>
      </w:r>
      <w:r>
        <w:t xml:space="preserve"> / share, what is the value of your total purchase? </w:t>
      </w:r>
      <w:r w:rsidR="00135E3C">
        <w:t>10636.6</w:t>
      </w:r>
    </w:p>
    <w:p w14:paraId="6BC14ECF" w14:textId="3AEBCF7A" w:rsidR="00C106B6" w:rsidRDefault="00C106B6" w:rsidP="00C106B6">
      <w:pPr>
        <w:pStyle w:val="ListParagraph"/>
        <w:numPr>
          <w:ilvl w:val="1"/>
          <w:numId w:val="1"/>
        </w:numPr>
      </w:pPr>
      <w:r>
        <w:t>If you sold all 20 sh</w:t>
      </w:r>
      <w:r w:rsidR="00072705">
        <w:t>a</w:t>
      </w:r>
      <w:r w:rsidR="005A5339">
        <w:t>res at a later date for $5</w:t>
      </w:r>
      <w:r w:rsidR="00133C73">
        <w:t>81.83</w:t>
      </w:r>
      <w:r>
        <w:t xml:space="preserve"> / share, what would your profit / loss be? </w:t>
      </w:r>
      <w:r w:rsidR="00135E3C">
        <w:t>+1000</w:t>
      </w:r>
    </w:p>
    <w:p w14:paraId="5E5A45C4" w14:textId="77777777" w:rsidR="0060112D" w:rsidRDefault="0060112D" w:rsidP="0060112D"/>
    <w:p w14:paraId="483349E4" w14:textId="161A7DD8" w:rsidR="0060112D" w:rsidRDefault="00C106B6" w:rsidP="005D5C98">
      <w:pPr>
        <w:pStyle w:val="ListParagraph"/>
        <w:numPr>
          <w:ilvl w:val="0"/>
          <w:numId w:val="1"/>
        </w:numPr>
      </w:pPr>
      <w:r>
        <w:t xml:space="preserve">Why did the designer choose a Stock class rather than a Purchases class? </w:t>
      </w:r>
    </w:p>
    <w:p w14:paraId="67F0A5EE" w14:textId="77777777" w:rsidR="00C106B6" w:rsidRDefault="00C106B6" w:rsidP="00C106B6"/>
    <w:p w14:paraId="1BCAD6F4" w14:textId="09C2F634" w:rsidR="00C106B6" w:rsidRDefault="00135E3C" w:rsidP="00135E3C">
      <w:pPr>
        <w:ind w:left="720"/>
      </w:pPr>
      <w:r>
        <w:t>So that the stocks can be interacted with using their own methods instead of the purchaser interacting with them.</w:t>
      </w:r>
    </w:p>
    <w:p w14:paraId="72A699EC" w14:textId="77777777" w:rsidR="005D5C98" w:rsidRDefault="005D5C98" w:rsidP="005D5C98"/>
    <w:p w14:paraId="7C6BFABA" w14:textId="3DEBD423" w:rsidR="005D5C98" w:rsidRDefault="00C106B6" w:rsidP="005D5C98">
      <w:pPr>
        <w:pStyle w:val="ListParagraph"/>
        <w:numPr>
          <w:ilvl w:val="0"/>
          <w:numId w:val="1"/>
        </w:numPr>
      </w:pPr>
      <w:r>
        <w:t>List the 4 object-oriented design heuristics discussed in this section.</w:t>
      </w:r>
    </w:p>
    <w:p w14:paraId="32D768F4" w14:textId="77777777" w:rsidR="00C106B6" w:rsidRDefault="00C106B6" w:rsidP="00C106B6"/>
    <w:p w14:paraId="5FF93AB3" w14:textId="7E5228CA" w:rsidR="00C106B6" w:rsidRDefault="00C106B6" w:rsidP="00C106B6">
      <w:r>
        <w:tab/>
        <w:t>________________________________________________________________________</w:t>
      </w:r>
    </w:p>
    <w:p w14:paraId="12CF9481" w14:textId="6E6FAC92" w:rsidR="00C106B6" w:rsidRDefault="00C106B6" w:rsidP="00C106B6"/>
    <w:p w14:paraId="284F2F01" w14:textId="00CAF9CE" w:rsidR="00C106B6" w:rsidRDefault="00C106B6" w:rsidP="0060112D">
      <w:r>
        <w:tab/>
        <w:t>________________________________________________________________________</w:t>
      </w:r>
      <w:bookmarkStart w:id="0" w:name="_GoBack"/>
      <w:bookmarkEnd w:id="0"/>
    </w:p>
    <w:p w14:paraId="4D3C5FF0" w14:textId="543C4C7D" w:rsidR="00C106B6" w:rsidRDefault="00C106B6" w:rsidP="0060112D"/>
    <w:p w14:paraId="35B7E073" w14:textId="77777777" w:rsidR="00C106B6" w:rsidRDefault="00C106B6" w:rsidP="00C106B6">
      <w:r>
        <w:tab/>
        <w:t>________________________________________________________________________</w:t>
      </w:r>
    </w:p>
    <w:p w14:paraId="6A2A6248" w14:textId="77777777" w:rsidR="00C106B6" w:rsidRDefault="00C106B6" w:rsidP="00C106B6"/>
    <w:p w14:paraId="7709616F" w14:textId="77777777" w:rsidR="00C106B6" w:rsidRDefault="00C106B6" w:rsidP="00C106B6">
      <w:r>
        <w:tab/>
        <w:t>________________________________________________________________________</w:t>
      </w:r>
    </w:p>
    <w:p w14:paraId="2039609E" w14:textId="77777777" w:rsidR="00C106B6" w:rsidRDefault="00C106B6" w:rsidP="0060112D"/>
    <w:p w14:paraId="10A7DDF9" w14:textId="229DF50B" w:rsidR="00560C59" w:rsidRDefault="00560C59" w:rsidP="00560C59">
      <w:pPr>
        <w:pStyle w:val="ListParagraph"/>
        <w:numPr>
          <w:ilvl w:val="0"/>
          <w:numId w:val="1"/>
        </w:numPr>
      </w:pPr>
      <w:r>
        <w:t xml:space="preserve">Where does the prompting of user information occur? </w:t>
      </w:r>
      <w:r w:rsidR="00135E3C">
        <w:t>In the client method</w:t>
      </w:r>
      <w:r>
        <w:t xml:space="preserve"> </w:t>
      </w:r>
      <w:r>
        <w:tab/>
      </w:r>
      <w:r>
        <w:tab/>
      </w:r>
    </w:p>
    <w:p w14:paraId="6007251B" w14:textId="29DE89B2" w:rsidR="005C0E76" w:rsidRDefault="00560C59" w:rsidP="00560C59">
      <w:pPr>
        <w:ind w:left="360"/>
      </w:pPr>
      <w:r>
        <w:tab/>
        <w:t xml:space="preserve">Why? </w:t>
      </w:r>
      <w:r w:rsidR="00135E3C">
        <w:t>So that the stock class can be used elsewhere</w:t>
      </w:r>
    </w:p>
    <w:p w14:paraId="1E0B1A84" w14:textId="77777777" w:rsidR="00560C59" w:rsidRDefault="00560C59" w:rsidP="00560C59">
      <w:pPr>
        <w:ind w:left="360"/>
      </w:pPr>
    </w:p>
    <w:p w14:paraId="368AD10C" w14:textId="6A88922F" w:rsidR="00560C59" w:rsidRDefault="00047742" w:rsidP="00560C59">
      <w:pPr>
        <w:pStyle w:val="ListParagraph"/>
        <w:numPr>
          <w:ilvl w:val="0"/>
          <w:numId w:val="1"/>
        </w:numPr>
      </w:pPr>
      <w:r>
        <w:t xml:space="preserve">One technique used by designers when brainstorming the design for a large objected-oriented program includes the use of CRC cards.  CRC stands for </w:t>
      </w:r>
      <w:r w:rsidR="00135E3C">
        <w:t xml:space="preserve">Class, Responsibilities, </w:t>
      </w:r>
      <w:proofErr w:type="gramStart"/>
      <w:r w:rsidR="00135E3C">
        <w:t>Collaborators</w:t>
      </w:r>
      <w:proofErr w:type="gramEnd"/>
      <w:r>
        <w:t>.</w:t>
      </w:r>
    </w:p>
    <w:p w14:paraId="34CEF97E" w14:textId="77777777" w:rsidR="00047742" w:rsidRDefault="00047742" w:rsidP="00047742"/>
    <w:p w14:paraId="71C34829" w14:textId="559AA6DA" w:rsidR="00047742" w:rsidRDefault="009B011A" w:rsidP="00047742">
      <w:pPr>
        <w:pStyle w:val="ListParagraph"/>
        <w:numPr>
          <w:ilvl w:val="0"/>
          <w:numId w:val="1"/>
        </w:numPr>
      </w:pPr>
      <w:r>
        <w:t>When designing larger programs</w:t>
      </w:r>
      <w:r w:rsidR="00072705">
        <w:t>,</w:t>
      </w:r>
      <w:r>
        <w:t xml:space="preserve"> it is better when d</w:t>
      </w:r>
      <w:r w:rsidR="00072705">
        <w:t>esigning a class to</w:t>
      </w:r>
      <w:r>
        <w:t xml:space="preserve"> start with determining the </w:t>
      </w:r>
      <w:r w:rsidR="00135E3C">
        <w:t>responsibilities</w:t>
      </w:r>
      <w:r>
        <w:t xml:space="preserve"> and then determining the</w:t>
      </w:r>
      <w:r w:rsidR="00135E3C">
        <w:t xml:space="preserve"> fields</w:t>
      </w:r>
      <w:r>
        <w:t xml:space="preserve">. </w:t>
      </w:r>
    </w:p>
    <w:p w14:paraId="64B722DB" w14:textId="77777777" w:rsidR="009B011A" w:rsidRDefault="009B011A" w:rsidP="009B011A"/>
    <w:p w14:paraId="048AF3B1" w14:textId="1A822D62" w:rsidR="009B011A" w:rsidRDefault="001837C1" w:rsidP="00047742">
      <w:pPr>
        <w:pStyle w:val="ListParagraph"/>
        <w:numPr>
          <w:ilvl w:val="0"/>
          <w:numId w:val="1"/>
        </w:numPr>
      </w:pPr>
      <w:r>
        <w:t>When should a program</w:t>
      </w:r>
      <w:r w:rsidR="009B011A">
        <w:t xml:space="preserve"> throw a NullPointerException? </w:t>
      </w:r>
      <w:r w:rsidR="00135E3C">
        <w:t>When a parameter is null but shouldn’t be</w:t>
      </w:r>
    </w:p>
    <w:p w14:paraId="325A2895" w14:textId="77777777" w:rsidR="009B011A" w:rsidRDefault="009B011A" w:rsidP="009B011A"/>
    <w:p w14:paraId="2292D728" w14:textId="0428B12C" w:rsidR="009B011A" w:rsidRDefault="001837C1" w:rsidP="00047742">
      <w:pPr>
        <w:pStyle w:val="ListParagraph"/>
        <w:numPr>
          <w:ilvl w:val="0"/>
          <w:numId w:val="1"/>
        </w:numPr>
      </w:pPr>
      <w:r>
        <w:t>When should a program</w:t>
      </w:r>
      <w:r w:rsidR="009B011A">
        <w:t xml:space="preserve"> throw an IllegalArgumentException? </w:t>
      </w:r>
      <w:r w:rsidR="00135E3C">
        <w:t>When an illegal parameter value (such as a negative number) is given.</w:t>
      </w:r>
    </w:p>
    <w:sectPr w:rsidR="009B011A" w:rsidSect="0060112D">
      <w:pgSz w:w="12240" w:h="15840"/>
      <w:pgMar w:top="864" w:right="1152" w:bottom="864" w:left="115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61A9672"/>
    <w:lvl w:ilvl="0" w:tplc="300CABB0">
      <w:numFmt w:val="none"/>
      <w:lvlText w:val=""/>
      <w:lvlJc w:val="left"/>
      <w:pPr>
        <w:tabs>
          <w:tab w:val="num" w:pos="360"/>
        </w:tabs>
      </w:pPr>
    </w:lvl>
    <w:lvl w:ilvl="1" w:tplc="1402F1D8">
      <w:numFmt w:val="none"/>
      <w:lvlText w:val=""/>
      <w:lvlJc w:val="left"/>
      <w:pPr>
        <w:tabs>
          <w:tab w:val="num" w:pos="360"/>
        </w:tabs>
      </w:pPr>
    </w:lvl>
    <w:lvl w:ilvl="2" w:tplc="73BC8440">
      <w:numFmt w:val="decimal"/>
      <w:lvlText w:val=""/>
      <w:lvlJc w:val="left"/>
    </w:lvl>
    <w:lvl w:ilvl="3" w:tplc="F350E4BE">
      <w:numFmt w:val="decimal"/>
      <w:lvlText w:val=""/>
      <w:lvlJc w:val="left"/>
    </w:lvl>
    <w:lvl w:ilvl="4" w:tplc="FDE24F8E">
      <w:numFmt w:val="decimal"/>
      <w:lvlText w:val=""/>
      <w:lvlJc w:val="left"/>
    </w:lvl>
    <w:lvl w:ilvl="5" w:tplc="7946CFEE">
      <w:numFmt w:val="decimal"/>
      <w:lvlText w:val=""/>
      <w:lvlJc w:val="left"/>
    </w:lvl>
    <w:lvl w:ilvl="6" w:tplc="73C48C94">
      <w:numFmt w:val="decimal"/>
      <w:lvlText w:val=""/>
      <w:lvlJc w:val="left"/>
    </w:lvl>
    <w:lvl w:ilvl="7" w:tplc="95D45F8C">
      <w:numFmt w:val="decimal"/>
      <w:lvlText w:val=""/>
      <w:lvlJc w:val="left"/>
    </w:lvl>
    <w:lvl w:ilvl="8" w:tplc="1184436E">
      <w:numFmt w:val="decimal"/>
      <w:lvlText w:val=""/>
      <w:lvlJc w:val="left"/>
    </w:lvl>
  </w:abstractNum>
  <w:abstractNum w:abstractNumId="1">
    <w:nsid w:val="072832CC"/>
    <w:multiLevelType w:val="hybridMultilevel"/>
    <w:tmpl w:val="F10E2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948FC"/>
    <w:multiLevelType w:val="hybridMultilevel"/>
    <w:tmpl w:val="7AF4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36CBD"/>
    <w:multiLevelType w:val="hybridMultilevel"/>
    <w:tmpl w:val="B2867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473E1"/>
    <w:multiLevelType w:val="hybridMultilevel"/>
    <w:tmpl w:val="D766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62067"/>
    <w:multiLevelType w:val="hybridMultilevel"/>
    <w:tmpl w:val="8AC4F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E166E"/>
    <w:multiLevelType w:val="hybridMultilevel"/>
    <w:tmpl w:val="47781C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BA50501"/>
    <w:multiLevelType w:val="hybridMultilevel"/>
    <w:tmpl w:val="4F168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81A41"/>
    <w:multiLevelType w:val="hybridMultilevel"/>
    <w:tmpl w:val="A9968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4226E6"/>
    <w:multiLevelType w:val="hybridMultilevel"/>
    <w:tmpl w:val="DC2E5B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1C"/>
    <w:rsid w:val="000323DA"/>
    <w:rsid w:val="00047742"/>
    <w:rsid w:val="00072705"/>
    <w:rsid w:val="00082A42"/>
    <w:rsid w:val="000B7EA9"/>
    <w:rsid w:val="000C0C8C"/>
    <w:rsid w:val="000F3992"/>
    <w:rsid w:val="00133C73"/>
    <w:rsid w:val="00135E3C"/>
    <w:rsid w:val="00154278"/>
    <w:rsid w:val="001837C1"/>
    <w:rsid w:val="002503FD"/>
    <w:rsid w:val="00260A46"/>
    <w:rsid w:val="002B20CE"/>
    <w:rsid w:val="002C3101"/>
    <w:rsid w:val="003816C7"/>
    <w:rsid w:val="003A3B9B"/>
    <w:rsid w:val="0043131F"/>
    <w:rsid w:val="004E7861"/>
    <w:rsid w:val="00560C59"/>
    <w:rsid w:val="005A5339"/>
    <w:rsid w:val="005C0E76"/>
    <w:rsid w:val="005C7AB8"/>
    <w:rsid w:val="005D5C98"/>
    <w:rsid w:val="0060112D"/>
    <w:rsid w:val="0067345A"/>
    <w:rsid w:val="008550BF"/>
    <w:rsid w:val="008D46F6"/>
    <w:rsid w:val="008E12FE"/>
    <w:rsid w:val="009B011A"/>
    <w:rsid w:val="00A365E1"/>
    <w:rsid w:val="00A772A2"/>
    <w:rsid w:val="00A9094D"/>
    <w:rsid w:val="00AB4088"/>
    <w:rsid w:val="00B176CB"/>
    <w:rsid w:val="00B26206"/>
    <w:rsid w:val="00B2643F"/>
    <w:rsid w:val="00BB1D68"/>
    <w:rsid w:val="00BD021C"/>
    <w:rsid w:val="00C106B6"/>
    <w:rsid w:val="00C976B0"/>
    <w:rsid w:val="00D00BB1"/>
    <w:rsid w:val="00D15790"/>
    <w:rsid w:val="00D43DAF"/>
    <w:rsid w:val="00E07A13"/>
    <w:rsid w:val="00E52E89"/>
    <w:rsid w:val="00E93538"/>
    <w:rsid w:val="00EC1236"/>
    <w:rsid w:val="00FF79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D1C42F9"/>
  <w15:docId w15:val="{8DEF10F6-4825-4CA3-9532-FC1DE81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2CE299C1</Template>
  <TotalTime>12</TotalTime>
  <Pages>1</Pages>
  <Words>264</Words>
  <Characters>1508</Characters>
  <Application>Microsoft Office Word</Application>
  <DocSecurity>0</DocSecurity>
  <Lines>12</Lines>
  <Paragraphs>3</Paragraphs>
  <ScaleCrop>false</ScaleCrop>
  <Company>Evergreen Public Schools</Company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Redding</dc:creator>
  <cp:keywords/>
  <cp:lastModifiedBy>PRANAV MATHUR</cp:lastModifiedBy>
  <cp:revision>5</cp:revision>
  <dcterms:created xsi:type="dcterms:W3CDTF">2014-12-05T14:37:00Z</dcterms:created>
  <dcterms:modified xsi:type="dcterms:W3CDTF">2014-12-05T17:55:00Z</dcterms:modified>
</cp:coreProperties>
</file>