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46869" w14:textId="1FE8368F" w:rsidR="00070E11" w:rsidRDefault="00070E11" w:rsidP="00070E11">
      <w:pPr>
        <w:jc w:val="right"/>
      </w:pPr>
      <w:r>
        <w:t>Name: ____</w:t>
      </w:r>
      <w:r w:rsidR="008B1D1A">
        <w:t xml:space="preserve"> </w:t>
      </w:r>
      <w:r>
        <w:t>_________________</w:t>
      </w:r>
    </w:p>
    <w:p w14:paraId="6FA659EF" w14:textId="77777777" w:rsidR="00070E11" w:rsidRDefault="00070E11"/>
    <w:p w14:paraId="5BD52533" w14:textId="77777777" w:rsidR="00070E11" w:rsidRDefault="00070E11" w:rsidP="00070E11">
      <w:pPr>
        <w:jc w:val="center"/>
      </w:pPr>
      <w:r>
        <w:t>AP Computer Science</w:t>
      </w:r>
    </w:p>
    <w:p w14:paraId="1B010DA4" w14:textId="77777777" w:rsidR="00CA3A85" w:rsidRDefault="00070E11" w:rsidP="00070E11">
      <w:pPr>
        <w:jc w:val="center"/>
      </w:pPr>
      <w:r>
        <w:t>Reflection</w:t>
      </w:r>
    </w:p>
    <w:p w14:paraId="12750693" w14:textId="7C7B6B10" w:rsidR="00070E11" w:rsidRDefault="00D44C4D" w:rsidP="00070E11">
      <w:pPr>
        <w:jc w:val="center"/>
      </w:pPr>
      <w:r>
        <w:t>October 1, 2014</w:t>
      </w:r>
    </w:p>
    <w:p w14:paraId="2E89FF82" w14:textId="77777777" w:rsidR="00070E11" w:rsidRDefault="00070E11"/>
    <w:p w14:paraId="7F1BEA5A" w14:textId="77777777" w:rsidR="00CA3A85" w:rsidRDefault="0062214C" w:rsidP="00CA3A85">
      <w:pPr>
        <w:pStyle w:val="ListParagraph"/>
        <w:numPr>
          <w:ilvl w:val="0"/>
          <w:numId w:val="1"/>
        </w:numPr>
      </w:pPr>
      <w:r>
        <w:t>What do you believe are the 2</w:t>
      </w:r>
      <w:r w:rsidR="00CA3A85">
        <w:t xml:space="preserve"> most important things that you have learned so far?</w:t>
      </w:r>
    </w:p>
    <w:p w14:paraId="6CFA6D83" w14:textId="4C1CDC54" w:rsidR="00396A50" w:rsidRDefault="008B1D1A" w:rsidP="00CA3A85">
      <w:r>
        <w:t>I have learned flow of control and assertions</w:t>
      </w:r>
    </w:p>
    <w:p w14:paraId="5E482D4E" w14:textId="77777777" w:rsidR="00CA3A85" w:rsidRDefault="00CA3A85" w:rsidP="00CA3A85"/>
    <w:p w14:paraId="11FEE6C6" w14:textId="01CFAA67" w:rsidR="00CA3A85" w:rsidRDefault="0062214C" w:rsidP="00CA3A85">
      <w:pPr>
        <w:pStyle w:val="ListParagraph"/>
        <w:numPr>
          <w:ilvl w:val="0"/>
          <w:numId w:val="1"/>
        </w:numPr>
      </w:pPr>
      <w:r>
        <w:t>Which</w:t>
      </w:r>
      <w:r w:rsidR="00CA3A85">
        <w:t xml:space="preserve"> assignme</w:t>
      </w:r>
      <w:r>
        <w:t>nt</w:t>
      </w:r>
      <w:r w:rsidR="00554382">
        <w:t>(s)</w:t>
      </w:r>
      <w:r w:rsidR="003C70A5">
        <w:t xml:space="preserve"> have you enjoyed the most</w:t>
      </w:r>
      <w:r w:rsidR="00CA3A85">
        <w:t>?  Why?</w:t>
      </w:r>
    </w:p>
    <w:p w14:paraId="7AE800CF" w14:textId="77777777" w:rsidR="003C70A5" w:rsidRDefault="003C70A5" w:rsidP="00392766"/>
    <w:p w14:paraId="3173FEF5" w14:textId="726B39EE" w:rsidR="00396A50" w:rsidRDefault="008B1D1A" w:rsidP="003C70A5">
      <w:r>
        <w:t>I enjoyed the Rock Paper Scissors project because it involved thinking of a solution that was the most efficient</w:t>
      </w:r>
    </w:p>
    <w:p w14:paraId="4A08DD49" w14:textId="77777777" w:rsidR="003C70A5" w:rsidRDefault="003C70A5" w:rsidP="003C70A5"/>
    <w:p w14:paraId="511E2305" w14:textId="77777777" w:rsidR="00931B35" w:rsidRDefault="0062214C" w:rsidP="003C70A5">
      <w:pPr>
        <w:pStyle w:val="ListParagraph"/>
        <w:numPr>
          <w:ilvl w:val="0"/>
          <w:numId w:val="1"/>
        </w:numPr>
      </w:pPr>
      <w:r>
        <w:t>Choose 3</w:t>
      </w:r>
      <w:r w:rsidR="00931B35">
        <w:t xml:space="preserve"> of the following prompts and respond to them.</w:t>
      </w:r>
    </w:p>
    <w:p w14:paraId="0C324711" w14:textId="77777777" w:rsidR="00931B35" w:rsidRDefault="00931B35" w:rsidP="00931B35">
      <w:pPr>
        <w:pStyle w:val="ListParagraph"/>
      </w:pPr>
    </w:p>
    <w:p w14:paraId="7FDD1F41" w14:textId="77777777" w:rsidR="00931B35" w:rsidRDefault="00931B35" w:rsidP="00931B35">
      <w:pPr>
        <w:pStyle w:val="ListParagraph"/>
      </w:pPr>
      <w:r>
        <w:t>While I was learning,</w:t>
      </w:r>
    </w:p>
    <w:p w14:paraId="6104F6C6" w14:textId="77777777" w:rsidR="00931B35" w:rsidRDefault="00931B35" w:rsidP="00931B35">
      <w:pPr>
        <w:pStyle w:val="ListParagraph"/>
        <w:numPr>
          <w:ilvl w:val="0"/>
          <w:numId w:val="3"/>
        </w:numPr>
      </w:pPr>
      <w:r>
        <w:t>I felt confused when ...</w:t>
      </w:r>
    </w:p>
    <w:p w14:paraId="167BF501" w14:textId="77777777" w:rsidR="000324F1" w:rsidRDefault="00931B35" w:rsidP="00931B35">
      <w:pPr>
        <w:pStyle w:val="ListParagraph"/>
        <w:numPr>
          <w:ilvl w:val="0"/>
          <w:numId w:val="3"/>
        </w:numPr>
      </w:pPr>
      <w:r>
        <w:t>I started to think about ...</w:t>
      </w:r>
    </w:p>
    <w:p w14:paraId="2C72F07F" w14:textId="77777777" w:rsidR="000324F1" w:rsidRDefault="000324F1" w:rsidP="00931B35">
      <w:pPr>
        <w:pStyle w:val="ListParagraph"/>
        <w:numPr>
          <w:ilvl w:val="0"/>
          <w:numId w:val="3"/>
        </w:numPr>
      </w:pPr>
      <w:r>
        <w:t>I got stuck when ...</w:t>
      </w:r>
    </w:p>
    <w:p w14:paraId="5080F667" w14:textId="77777777" w:rsidR="00931B35" w:rsidRDefault="000324F1" w:rsidP="00931B35">
      <w:pPr>
        <w:pStyle w:val="ListParagraph"/>
        <w:numPr>
          <w:ilvl w:val="0"/>
          <w:numId w:val="3"/>
        </w:numPr>
      </w:pPr>
      <w:r>
        <w:t>A word / some words I did not know were ...  and I ...</w:t>
      </w:r>
    </w:p>
    <w:p w14:paraId="7E79A515" w14:textId="77777777" w:rsidR="00931B35" w:rsidRDefault="00931B35" w:rsidP="00931B35">
      <w:pPr>
        <w:pStyle w:val="ListParagraph"/>
        <w:numPr>
          <w:ilvl w:val="0"/>
          <w:numId w:val="3"/>
        </w:numPr>
      </w:pPr>
      <w:r>
        <w:t>I stopped because ...</w:t>
      </w:r>
    </w:p>
    <w:p w14:paraId="1BBF0467" w14:textId="77777777" w:rsidR="000324F1" w:rsidRDefault="00931B35" w:rsidP="00931B35">
      <w:pPr>
        <w:pStyle w:val="ListParagraph"/>
        <w:numPr>
          <w:ilvl w:val="0"/>
          <w:numId w:val="3"/>
        </w:numPr>
      </w:pPr>
      <w:r>
        <w:t>I figured out that ...</w:t>
      </w:r>
    </w:p>
    <w:p w14:paraId="0A189AF2" w14:textId="77777777" w:rsidR="00931B35" w:rsidRDefault="000324F1" w:rsidP="00931B35">
      <w:pPr>
        <w:pStyle w:val="ListParagraph"/>
        <w:numPr>
          <w:ilvl w:val="0"/>
          <w:numId w:val="3"/>
        </w:numPr>
      </w:pPr>
      <w:r>
        <w:t>I first thought that ..., but then realized ...</w:t>
      </w:r>
    </w:p>
    <w:p w14:paraId="6CFCD9E1" w14:textId="77777777" w:rsidR="00931B35" w:rsidRDefault="00931B35" w:rsidP="00931B35">
      <w:pPr>
        <w:pStyle w:val="ListParagraph"/>
        <w:numPr>
          <w:ilvl w:val="0"/>
          <w:numId w:val="3"/>
        </w:numPr>
      </w:pPr>
      <w:r>
        <w:t>I finally understood ... because ...</w:t>
      </w:r>
    </w:p>
    <w:p w14:paraId="3B3F6DC5" w14:textId="77777777" w:rsidR="000324F1" w:rsidRDefault="000324F1" w:rsidP="00931B35">
      <w:pPr>
        <w:pStyle w:val="ListParagraph"/>
        <w:numPr>
          <w:ilvl w:val="0"/>
          <w:numId w:val="3"/>
        </w:numPr>
      </w:pPr>
      <w:r>
        <w:t>I test these ideas by ...</w:t>
      </w:r>
    </w:p>
    <w:p w14:paraId="0B63011A" w14:textId="77777777" w:rsidR="00931B35" w:rsidRDefault="000324F1" w:rsidP="00931B35">
      <w:pPr>
        <w:pStyle w:val="ListParagraph"/>
        <w:numPr>
          <w:ilvl w:val="0"/>
          <w:numId w:val="3"/>
        </w:numPr>
      </w:pPr>
      <w:r>
        <w:t>This part of the concept makes sense to me ... but this part does not ...</w:t>
      </w:r>
    </w:p>
    <w:p w14:paraId="44585445" w14:textId="77777777" w:rsidR="0024099D" w:rsidRDefault="0024099D" w:rsidP="0024099D"/>
    <w:p w14:paraId="7BCCD22A" w14:textId="0C6AB6F7" w:rsidR="0024099D" w:rsidRDefault="0024099D" w:rsidP="0024099D">
      <w:r>
        <w:t>I felt confused when we started assertions, but I then caught up</w:t>
      </w:r>
    </w:p>
    <w:p w14:paraId="17435042" w14:textId="7E9A4506" w:rsidR="0024099D" w:rsidRDefault="0024099D" w:rsidP="0024099D">
      <w:r>
        <w:t>I got stuck when I didn’t know that not every while loop would execute</w:t>
      </w:r>
    </w:p>
    <w:p w14:paraId="1154D5C9" w14:textId="48098901" w:rsidR="0024099D" w:rsidRDefault="0024099D" w:rsidP="0024099D">
      <w:r>
        <w:t>I figured out that not every while loop executes by practicing</w:t>
      </w:r>
      <w:bookmarkStart w:id="0" w:name="_GoBack"/>
      <w:bookmarkEnd w:id="0"/>
    </w:p>
    <w:p w14:paraId="702DF073" w14:textId="77777777" w:rsidR="00931B35" w:rsidRDefault="00931B35" w:rsidP="003C70A5"/>
    <w:p w14:paraId="2D6E59D9" w14:textId="77777777" w:rsidR="003C70A5" w:rsidRDefault="003C70A5" w:rsidP="003C70A5"/>
    <w:p w14:paraId="7D79AD39" w14:textId="77777777" w:rsidR="00432AB4" w:rsidRDefault="003C70A5" w:rsidP="003C70A5">
      <w:pPr>
        <w:pStyle w:val="ListParagraph"/>
        <w:numPr>
          <w:ilvl w:val="0"/>
          <w:numId w:val="1"/>
        </w:numPr>
      </w:pPr>
      <w:r>
        <w:t>Name one thing about the class that you appreciate and want to make sure that it continues.</w:t>
      </w:r>
    </w:p>
    <w:p w14:paraId="3FF76A47" w14:textId="31F49490" w:rsidR="00396A50" w:rsidRDefault="008B1D1A" w:rsidP="00432AB4">
      <w:r>
        <w:t xml:space="preserve">I appreciate the mini-projects </w:t>
      </w:r>
    </w:p>
    <w:p w14:paraId="11B50854" w14:textId="77777777" w:rsidR="00432AB4" w:rsidRDefault="00432AB4" w:rsidP="00432AB4"/>
    <w:p w14:paraId="690D2C85" w14:textId="77777777" w:rsidR="003C70A5" w:rsidRDefault="00432AB4" w:rsidP="003C70A5">
      <w:pPr>
        <w:pStyle w:val="ListParagraph"/>
        <w:numPr>
          <w:ilvl w:val="0"/>
          <w:numId w:val="1"/>
        </w:numPr>
      </w:pPr>
      <w:r>
        <w:t>If you could change one aspect of the class</w:t>
      </w:r>
      <w:r w:rsidR="00396A50">
        <w:t xml:space="preserve"> to make it better, what would it be?</w:t>
      </w:r>
    </w:p>
    <w:p w14:paraId="3971D863" w14:textId="169A5686" w:rsidR="00396A50" w:rsidRDefault="008B1D1A" w:rsidP="003C70A5">
      <w:r>
        <w:t>I would have more challenge problems in the homework</w:t>
      </w:r>
    </w:p>
    <w:p w14:paraId="5F872149" w14:textId="77777777" w:rsidR="003C70A5" w:rsidRDefault="003C70A5" w:rsidP="003C70A5"/>
    <w:p w14:paraId="5E14C6C2" w14:textId="77777777" w:rsidR="00432AB4" w:rsidRDefault="003C70A5" w:rsidP="003C70A5">
      <w:pPr>
        <w:pStyle w:val="ListParagraph"/>
        <w:numPr>
          <w:ilvl w:val="0"/>
          <w:numId w:val="1"/>
        </w:numPr>
      </w:pPr>
      <w:r>
        <w:t xml:space="preserve">With what you know now, what do you plan to </w:t>
      </w:r>
      <w:r w:rsidR="00432AB4">
        <w:t>keep doing or do differently to ensure success?</w:t>
      </w:r>
    </w:p>
    <w:p w14:paraId="5E19E720" w14:textId="1BB0258D" w:rsidR="00396A50" w:rsidRDefault="00157392" w:rsidP="00432AB4">
      <w:r>
        <w:t>I plan to continue doing the homework every day and succeeding in tests</w:t>
      </w:r>
    </w:p>
    <w:p w14:paraId="22C4B0FC" w14:textId="77777777" w:rsidR="00432AB4" w:rsidRDefault="00432AB4" w:rsidP="00432AB4"/>
    <w:p w14:paraId="5F6DD6DD" w14:textId="1B8AF4F2" w:rsidR="00157392" w:rsidRDefault="00432AB4" w:rsidP="00157392">
      <w:pPr>
        <w:pStyle w:val="ListParagraph"/>
        <w:numPr>
          <w:ilvl w:val="0"/>
          <w:numId w:val="1"/>
        </w:numPr>
      </w:pPr>
      <w:r>
        <w:t>With what you have learned so far, what new question or questions about computer science or Java programming do you have?</w:t>
      </w:r>
    </w:p>
    <w:p w14:paraId="3CE3B2B1" w14:textId="47E2CB14" w:rsidR="00157392" w:rsidRDefault="00157392" w:rsidP="00157392">
      <w:r>
        <w:t>I am interested in learning how the java bytecode works, and I am interested in trying to code in raw bytecode.</w:t>
      </w:r>
    </w:p>
    <w:sectPr w:rsidR="00157392" w:rsidSect="0083660A">
      <w:pgSz w:w="12240" w:h="15840"/>
      <w:pgMar w:top="864" w:right="1584" w:bottom="864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7506E"/>
    <w:multiLevelType w:val="hybridMultilevel"/>
    <w:tmpl w:val="8D1E2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B3660"/>
    <w:multiLevelType w:val="hybridMultilevel"/>
    <w:tmpl w:val="8FBA4F22"/>
    <w:lvl w:ilvl="0" w:tplc="24A2BAF0">
      <w:start w:val="1"/>
      <w:numFmt w:val="bullet"/>
      <w:lvlText w:val=""/>
      <w:lvlJc w:val="left"/>
      <w:pPr>
        <w:ind w:left="158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>
    <w:nsid w:val="7D2E2670"/>
    <w:multiLevelType w:val="hybridMultilevel"/>
    <w:tmpl w:val="90E045A4"/>
    <w:lvl w:ilvl="0" w:tplc="24A2BAF0">
      <w:start w:val="1"/>
      <w:numFmt w:val="bullet"/>
      <w:lvlText w:val=""/>
      <w:lvlJc w:val="left"/>
      <w:pPr>
        <w:ind w:left="93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11"/>
    <w:rsid w:val="000324F1"/>
    <w:rsid w:val="0006159F"/>
    <w:rsid w:val="0006576D"/>
    <w:rsid w:val="00070E11"/>
    <w:rsid w:val="00157392"/>
    <w:rsid w:val="00187077"/>
    <w:rsid w:val="0024099D"/>
    <w:rsid w:val="003608D5"/>
    <w:rsid w:val="00392766"/>
    <w:rsid w:val="00396A50"/>
    <w:rsid w:val="003C70A5"/>
    <w:rsid w:val="00432AB4"/>
    <w:rsid w:val="00554382"/>
    <w:rsid w:val="0062214C"/>
    <w:rsid w:val="007443F4"/>
    <w:rsid w:val="0083660A"/>
    <w:rsid w:val="008504AC"/>
    <w:rsid w:val="008B1D1A"/>
    <w:rsid w:val="00931B35"/>
    <w:rsid w:val="009F25C1"/>
    <w:rsid w:val="00AD643B"/>
    <w:rsid w:val="00CA3A85"/>
    <w:rsid w:val="00CF0A76"/>
    <w:rsid w:val="00D160F6"/>
    <w:rsid w:val="00D25309"/>
    <w:rsid w:val="00D44C4D"/>
    <w:rsid w:val="00D96F2B"/>
    <w:rsid w:val="00E36C1F"/>
    <w:rsid w:val="00F07D6E"/>
    <w:rsid w:val="00F972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255FE00"/>
  <w15:docId w15:val="{2CB00A3F-9B16-4616-A757-6C9E60F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9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47676FDE</Template>
  <TotalTime>12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PRANAV MATHUR</cp:lastModifiedBy>
  <cp:revision>6</cp:revision>
  <dcterms:created xsi:type="dcterms:W3CDTF">2014-11-06T14:51:00Z</dcterms:created>
  <dcterms:modified xsi:type="dcterms:W3CDTF">2014-11-06T18:15:00Z</dcterms:modified>
</cp:coreProperties>
</file>