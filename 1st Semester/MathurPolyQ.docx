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A5076" w14:textId="546107DE" w:rsidR="00A219B0" w:rsidRDefault="0085112C" w:rsidP="00D97D9B">
      <w:pPr>
        <w:jc w:val="center"/>
      </w:pPr>
      <w:r w:rsidRPr="0085112C">
        <w:rPr>
          <w:sz w:val="28"/>
        </w:rPr>
        <w:t>Inheritance and Polymorphism</w:t>
      </w:r>
    </w:p>
    <w:p w14:paraId="1E6DA7FE" w14:textId="77777777" w:rsidR="00A219B0" w:rsidRDefault="00A219B0"/>
    <w:p w14:paraId="6FD28F1E" w14:textId="77777777" w:rsidR="00D97D9B" w:rsidRDefault="00A219B0" w:rsidP="00A219B0">
      <w:pPr>
        <w:pStyle w:val="ListParagraph"/>
        <w:numPr>
          <w:ilvl w:val="0"/>
          <w:numId w:val="1"/>
        </w:numPr>
      </w:pPr>
      <w:r>
        <w:t>What is the difference between overloading and overriding a method?</w:t>
      </w:r>
    </w:p>
    <w:p w14:paraId="7BC9558D" w14:textId="77777777" w:rsidR="004C537A" w:rsidRDefault="004C537A" w:rsidP="004C537A"/>
    <w:p w14:paraId="75E3F28A" w14:textId="4E1E7DFB" w:rsidR="004C537A" w:rsidRDefault="000A333D" w:rsidP="000A333D">
      <w:pPr>
        <w:ind w:left="360"/>
      </w:pPr>
      <w:r>
        <w:t>Overloading: Two methods with the same name but different signatures in one class</w:t>
      </w:r>
    </w:p>
    <w:p w14:paraId="3C7ACD30" w14:textId="02D3F455" w:rsidR="000A333D" w:rsidRDefault="000A333D" w:rsidP="000A333D">
      <w:pPr>
        <w:ind w:left="360"/>
      </w:pPr>
      <w:r>
        <w:t>Overriding: Two methods with the same signature, one in a superclass and one in a subclass</w:t>
      </w:r>
    </w:p>
    <w:p w14:paraId="44DC7CC3" w14:textId="77777777" w:rsidR="004C537A" w:rsidRDefault="004C537A" w:rsidP="004C537A"/>
    <w:p w14:paraId="59AB1C94" w14:textId="7997F7F4" w:rsidR="004C537A" w:rsidRDefault="004C537A" w:rsidP="00A219B0">
      <w:pPr>
        <w:pStyle w:val="ListParagraph"/>
        <w:numPr>
          <w:ilvl w:val="0"/>
          <w:numId w:val="1"/>
        </w:numPr>
      </w:pPr>
      <w:r>
        <w:t xml:space="preserve">How many superclasses can a class have? </w:t>
      </w:r>
      <w:r w:rsidR="000A333D">
        <w:t>1</w:t>
      </w:r>
    </w:p>
    <w:p w14:paraId="14744E82" w14:textId="77777777" w:rsidR="004C537A" w:rsidRDefault="004C537A" w:rsidP="004C537A"/>
    <w:p w14:paraId="4CF4848D" w14:textId="49E7130A" w:rsidR="004C537A" w:rsidRDefault="004C537A" w:rsidP="00A219B0">
      <w:pPr>
        <w:pStyle w:val="ListParagraph"/>
        <w:numPr>
          <w:ilvl w:val="0"/>
          <w:numId w:val="1"/>
        </w:numPr>
      </w:pPr>
      <w:r>
        <w:t xml:space="preserve">One class may be extended by </w:t>
      </w:r>
      <w:r w:rsidR="000A333D">
        <w:t>many</w:t>
      </w:r>
      <w:r>
        <w:t xml:space="preserve"> subclasses.</w:t>
      </w:r>
      <w:r w:rsidR="0085112C">
        <w:t xml:space="preserve"> (Choose: one, two or many)</w:t>
      </w:r>
    </w:p>
    <w:p w14:paraId="5B8DFF52" w14:textId="77777777" w:rsidR="00A219B0" w:rsidRDefault="00A219B0" w:rsidP="00D97D9B">
      <w:pPr>
        <w:pStyle w:val="ListParagraph"/>
        <w:ind w:left="360"/>
      </w:pPr>
    </w:p>
    <w:p w14:paraId="7188CE6B" w14:textId="77777777" w:rsidR="00A219B0" w:rsidRDefault="00A219B0" w:rsidP="00A219B0">
      <w:pPr>
        <w:pStyle w:val="ListParagraph"/>
        <w:numPr>
          <w:ilvl w:val="0"/>
          <w:numId w:val="1"/>
        </w:numPr>
      </w:pPr>
      <w:r>
        <w:t>Consider the following classes:</w:t>
      </w:r>
    </w:p>
    <w:p w14:paraId="2863D2B6" w14:textId="44B8DEAA" w:rsidR="00A219B0" w:rsidRDefault="004A57C3" w:rsidP="00A219B0">
      <w:pPr>
        <w:pStyle w:val="ListParagraph"/>
      </w:pPr>
      <w:r>
        <w:t xml:space="preserve">public class Car </w:t>
      </w:r>
      <w:r w:rsidR="00A219B0">
        <w:t>{ ... }</w:t>
      </w:r>
    </w:p>
    <w:p w14:paraId="18976311" w14:textId="5542DB5D" w:rsidR="00A219B0" w:rsidRDefault="004A57C3" w:rsidP="00A219B0">
      <w:pPr>
        <w:pStyle w:val="ListParagraph"/>
      </w:pPr>
      <w:r>
        <w:t xml:space="preserve">public class ElectricCar extends Car </w:t>
      </w:r>
      <w:r w:rsidR="00A219B0">
        <w:t>{ ... }</w:t>
      </w:r>
    </w:p>
    <w:p w14:paraId="02C03994" w14:textId="50E9C963" w:rsidR="00A219B0" w:rsidRDefault="004A57C3" w:rsidP="00A219B0">
      <w:pPr>
        <w:pStyle w:val="ListParagraph"/>
      </w:pPr>
      <w:r>
        <w:t>public class Tesla extends ElectricCar</w:t>
      </w:r>
      <w:r w:rsidR="00A219B0">
        <w:t xml:space="preserve"> { ... }</w:t>
      </w:r>
    </w:p>
    <w:p w14:paraId="236D914C" w14:textId="77777777" w:rsidR="00A219B0" w:rsidRDefault="00A219B0" w:rsidP="00A219B0">
      <w:pPr>
        <w:pStyle w:val="ListParagraph"/>
      </w:pPr>
    </w:p>
    <w:p w14:paraId="3D6BE2BC" w14:textId="77777777" w:rsidR="00A219B0" w:rsidRDefault="00A219B0" w:rsidP="00A219B0">
      <w:pPr>
        <w:pStyle w:val="ListParagraph"/>
      </w:pPr>
      <w:r>
        <w:t>Which of the following are legal statements?</w:t>
      </w:r>
      <w:r w:rsidR="004C537A">
        <w:t xml:space="preserve"> (Write yes or no next to each statement.)</w:t>
      </w:r>
    </w:p>
    <w:p w14:paraId="6EE613C5" w14:textId="77777777" w:rsidR="00A219B0" w:rsidRDefault="00A219B0" w:rsidP="00A219B0">
      <w:pPr>
        <w:pStyle w:val="ListParagraph"/>
      </w:pPr>
    </w:p>
    <w:p w14:paraId="0B9165BB" w14:textId="64827A44" w:rsidR="00A219B0" w:rsidRDefault="004A57C3" w:rsidP="00A219B0">
      <w:pPr>
        <w:pStyle w:val="ListParagraph"/>
        <w:numPr>
          <w:ilvl w:val="0"/>
          <w:numId w:val="2"/>
        </w:numPr>
      </w:pPr>
      <w:r>
        <w:t>Car a = new ElectricCar(</w:t>
      </w:r>
      <w:r w:rsidR="00A219B0">
        <w:t>);</w:t>
      </w:r>
      <w:r w:rsidR="004C537A">
        <w:tab/>
      </w:r>
      <w:r w:rsidR="00DD7849">
        <w:tab/>
      </w:r>
      <w:r w:rsidR="00901F87">
        <w:t>y</w:t>
      </w:r>
    </w:p>
    <w:p w14:paraId="63F85F78" w14:textId="267F6421" w:rsidR="00A219B0" w:rsidRDefault="004A57C3" w:rsidP="00A219B0">
      <w:pPr>
        <w:pStyle w:val="ListParagraph"/>
        <w:numPr>
          <w:ilvl w:val="0"/>
          <w:numId w:val="2"/>
        </w:numPr>
      </w:pPr>
      <w:r>
        <w:t>Car</w:t>
      </w:r>
      <w:r w:rsidR="00DD7849">
        <w:t xml:space="preserve"> a</w:t>
      </w:r>
      <w:r w:rsidR="00A219B0">
        <w:t xml:space="preserve"> </w:t>
      </w:r>
      <w:r>
        <w:t>= new Tesla</w:t>
      </w:r>
      <w:r w:rsidR="00A219B0">
        <w:t>();</w:t>
      </w:r>
      <w:r w:rsidR="004C537A">
        <w:tab/>
      </w:r>
      <w:r w:rsidR="00DD7849">
        <w:tab/>
      </w:r>
      <w:r>
        <w:tab/>
      </w:r>
      <w:r w:rsidR="00901F87">
        <w:t>y</w:t>
      </w:r>
    </w:p>
    <w:p w14:paraId="4A7362B3" w14:textId="762EEA3D" w:rsidR="00A219B0" w:rsidRDefault="004A57C3" w:rsidP="00A219B0">
      <w:pPr>
        <w:pStyle w:val="ListParagraph"/>
        <w:numPr>
          <w:ilvl w:val="0"/>
          <w:numId w:val="2"/>
        </w:numPr>
      </w:pPr>
      <w:r>
        <w:t>ElectricCar b = new Tesla</w:t>
      </w:r>
      <w:r w:rsidR="00A219B0">
        <w:t>();</w:t>
      </w:r>
      <w:r w:rsidR="004C537A">
        <w:tab/>
      </w:r>
      <w:r w:rsidR="00DD7849">
        <w:tab/>
      </w:r>
      <w:r w:rsidR="00901F87">
        <w:t>y</w:t>
      </w:r>
    </w:p>
    <w:p w14:paraId="479E3A47" w14:textId="3D946F40" w:rsidR="00A219B0" w:rsidRDefault="004A57C3" w:rsidP="00A219B0">
      <w:pPr>
        <w:pStyle w:val="ListParagraph"/>
        <w:numPr>
          <w:ilvl w:val="0"/>
          <w:numId w:val="2"/>
        </w:numPr>
      </w:pPr>
      <w:r>
        <w:t>Tesla b = new Tesla</w:t>
      </w:r>
      <w:r w:rsidR="00A219B0">
        <w:t>();</w:t>
      </w:r>
      <w:r w:rsidR="004C537A">
        <w:tab/>
      </w:r>
      <w:r>
        <w:tab/>
      </w:r>
      <w:r>
        <w:tab/>
      </w:r>
      <w:r w:rsidR="00901F87">
        <w:t>n</w:t>
      </w:r>
    </w:p>
    <w:p w14:paraId="1C2E9A0D" w14:textId="0442889D" w:rsidR="00A219B0" w:rsidRDefault="004A57C3" w:rsidP="00A219B0">
      <w:pPr>
        <w:pStyle w:val="ListParagraph"/>
        <w:numPr>
          <w:ilvl w:val="0"/>
          <w:numId w:val="2"/>
        </w:numPr>
      </w:pPr>
      <w:r>
        <w:t>Tesla</w:t>
      </w:r>
      <w:r w:rsidR="00DD7849">
        <w:t xml:space="preserve"> b = ne</w:t>
      </w:r>
      <w:r>
        <w:t>w ElectricCar</w:t>
      </w:r>
      <w:r w:rsidR="00A219B0">
        <w:t>();</w:t>
      </w:r>
      <w:r w:rsidR="004C537A">
        <w:tab/>
      </w:r>
      <w:r w:rsidR="00DD7849">
        <w:tab/>
      </w:r>
      <w:r w:rsidR="00901F87">
        <w:t>n</w:t>
      </w:r>
    </w:p>
    <w:p w14:paraId="42D8998C" w14:textId="444B7E1F" w:rsidR="002409DE" w:rsidRDefault="004A57C3" w:rsidP="002409DE">
      <w:pPr>
        <w:pStyle w:val="ListParagraph"/>
        <w:numPr>
          <w:ilvl w:val="0"/>
          <w:numId w:val="2"/>
        </w:numPr>
      </w:pPr>
      <w:r>
        <w:t>ElectricCar b = new Car</w:t>
      </w:r>
      <w:r w:rsidR="00A219B0">
        <w:t>();</w:t>
      </w:r>
      <w:r w:rsidR="004C537A">
        <w:tab/>
      </w:r>
      <w:r w:rsidR="00DD7849">
        <w:tab/>
      </w:r>
      <w:r w:rsidR="00901F87">
        <w:t>n</w:t>
      </w:r>
    </w:p>
    <w:p w14:paraId="0A876BE0" w14:textId="77777777" w:rsidR="002409DE" w:rsidRDefault="002409DE" w:rsidP="002409DE"/>
    <w:p w14:paraId="084225F4" w14:textId="77777777" w:rsidR="00A219B0" w:rsidRDefault="00A219B0" w:rsidP="002409DE">
      <w:pPr>
        <w:pStyle w:val="ListParagraph"/>
        <w:numPr>
          <w:ilvl w:val="0"/>
          <w:numId w:val="1"/>
        </w:numPr>
      </w:pPr>
      <w:r>
        <w:t>Explain the difference between the this keyword and the super keyword. When should each be used?</w:t>
      </w:r>
    </w:p>
    <w:p w14:paraId="6CB6B03E" w14:textId="77777777" w:rsidR="004C537A" w:rsidRDefault="004C537A" w:rsidP="004C537A"/>
    <w:p w14:paraId="379439FA" w14:textId="388A4051" w:rsidR="002409DE" w:rsidRDefault="00901F87" w:rsidP="00901F87">
      <w:pPr>
        <w:ind w:left="360"/>
      </w:pPr>
      <w:r>
        <w:t>This is used when referring to methods and variables of that instance, super is used when referring to methods or variables that belong to a superclass</w:t>
      </w:r>
    </w:p>
    <w:p w14:paraId="03C52582" w14:textId="77777777" w:rsidR="002409DE" w:rsidRDefault="002409DE" w:rsidP="002409DE"/>
    <w:p w14:paraId="3D3CA5C6" w14:textId="32E8954A" w:rsidR="00B56034" w:rsidRDefault="00A219B0" w:rsidP="002409DE">
      <w:pPr>
        <w:pStyle w:val="ListParagraph"/>
        <w:numPr>
          <w:ilvl w:val="0"/>
          <w:numId w:val="1"/>
        </w:numPr>
      </w:pPr>
      <w:r>
        <w:t>Imagine that you are going to write a program to play card games. Consider a design with a Card class and 52 subclasses, one for each of the unique playing cards (for example, NineOfSpades and JackOfClub</w:t>
      </w:r>
      <w:r w:rsidR="00C67A1A">
        <w:t>s). Is this a good design? If yes</w:t>
      </w:r>
      <w:r>
        <w:t>, why? If not, why not, and what might be a better design?</w:t>
      </w:r>
    </w:p>
    <w:p w14:paraId="5AB06396" w14:textId="77777777" w:rsidR="004C537A" w:rsidRDefault="004C537A" w:rsidP="004C537A"/>
    <w:p w14:paraId="3BE95659" w14:textId="3AFE64D6" w:rsidR="002409DE" w:rsidRDefault="00901F87" w:rsidP="00901F87">
      <w:pPr>
        <w:ind w:left="360"/>
      </w:pPr>
      <w:r>
        <w:t>No, because that is too much code. One card class with suit and number fields is better.</w:t>
      </w:r>
    </w:p>
    <w:p w14:paraId="01A25A8B" w14:textId="77777777" w:rsidR="002409DE" w:rsidRDefault="002409DE" w:rsidP="002409DE"/>
    <w:p w14:paraId="4C78418A" w14:textId="64067BDE" w:rsidR="002409DE" w:rsidRDefault="002409DE" w:rsidP="002409DE">
      <w:pPr>
        <w:pStyle w:val="ListParagraph"/>
        <w:numPr>
          <w:ilvl w:val="0"/>
          <w:numId w:val="1"/>
        </w:numPr>
      </w:pPr>
      <w:r>
        <w:t>The ability of the same code to be used with several different types of objects and for the code to behave differently depending on the actual</w:t>
      </w:r>
      <w:r w:rsidR="00866EC5">
        <w:t xml:space="preserve"> type of object used is called</w:t>
      </w:r>
      <w:r>
        <w:t xml:space="preserve"> </w:t>
      </w:r>
      <w:r w:rsidR="00901F87">
        <w:t>Polymorphism</w:t>
      </w:r>
      <w:r>
        <w:t>.</w:t>
      </w:r>
    </w:p>
    <w:p w14:paraId="3C772A12" w14:textId="77777777" w:rsidR="002409DE" w:rsidRDefault="002409DE" w:rsidP="002409DE"/>
    <w:p w14:paraId="4295B8CD" w14:textId="2ED48F57" w:rsidR="002409DE" w:rsidRPr="00901F87" w:rsidRDefault="006970C7" w:rsidP="002409DE">
      <w:pPr>
        <w:pStyle w:val="ListParagraph"/>
        <w:numPr>
          <w:ilvl w:val="0"/>
          <w:numId w:val="1"/>
        </w:numPr>
      </w:pPr>
      <w:r>
        <w:t>Is it</w:t>
      </w:r>
      <w:r w:rsidR="002409DE">
        <w:t xml:space="preserve"> legal for a superclass variable to refer to an object of its subclass? </w:t>
      </w:r>
      <w:r w:rsidR="00901F87">
        <w:t>no</w:t>
      </w:r>
      <w:r w:rsidR="002409DE">
        <w:t xml:space="preserve"> </w:t>
      </w:r>
      <w:r w:rsidR="00230C67">
        <w:t xml:space="preserve">Given an example statement. </w:t>
      </w:r>
    </w:p>
    <w:p w14:paraId="04DF5629" w14:textId="77777777" w:rsidR="002409DE" w:rsidRPr="00901F87" w:rsidRDefault="002409DE" w:rsidP="002409DE"/>
    <w:p w14:paraId="06F91387" w14:textId="0BE3D760" w:rsidR="00785328" w:rsidRDefault="002409DE" w:rsidP="00785328">
      <w:pPr>
        <w:pStyle w:val="ListParagraph"/>
        <w:numPr>
          <w:ilvl w:val="0"/>
          <w:numId w:val="1"/>
        </w:numPr>
      </w:pPr>
      <w:r>
        <w:t xml:space="preserve">Give 3 situations where using a variable that is a superclass of other objects is beneficial.  </w:t>
      </w:r>
      <w:r w:rsidR="00901F87">
        <w:t xml:space="preserve">You can </w:t>
      </w:r>
      <w:r>
        <w:t>,  ____________________</w:t>
      </w:r>
      <w:r w:rsidR="00785328">
        <w:t xml:space="preserve">___,  and _______________________,  </w:t>
      </w:r>
    </w:p>
    <w:p w14:paraId="1C6ED11A" w14:textId="77777777" w:rsidR="00785328" w:rsidRDefault="00785328" w:rsidP="00785328"/>
    <w:p w14:paraId="6258889E" w14:textId="5320641D" w:rsidR="00785328" w:rsidRDefault="00785328" w:rsidP="002409DE">
      <w:pPr>
        <w:pStyle w:val="ListParagraph"/>
        <w:numPr>
          <w:ilvl w:val="0"/>
          <w:numId w:val="1"/>
        </w:numPr>
      </w:pPr>
      <w:r>
        <w:t xml:space="preserve">When does a program choose which method to execute? (compile time, runtime, downtime etc.)  </w:t>
      </w:r>
      <w:r w:rsidR="00F649A0">
        <w:t>runtime</w:t>
      </w:r>
      <w:r>
        <w:t xml:space="preserve"> . This is ca</w:t>
      </w:r>
      <w:r w:rsidR="00F649A0">
        <w:t>lled dynamic binding</w:t>
      </w:r>
      <w:r>
        <w:t>.</w:t>
      </w:r>
    </w:p>
    <w:p w14:paraId="797DFBBF" w14:textId="77777777" w:rsidR="00785328" w:rsidRDefault="00785328" w:rsidP="00785328"/>
    <w:p w14:paraId="008AE48D" w14:textId="4739EBDC" w:rsidR="00951144" w:rsidRDefault="00951144" w:rsidP="002409DE">
      <w:pPr>
        <w:pStyle w:val="ListParagraph"/>
        <w:numPr>
          <w:ilvl w:val="0"/>
          <w:numId w:val="1"/>
        </w:numPr>
      </w:pPr>
      <w:r>
        <w:t xml:space="preserve">Given the statement Secretary sam = new LegalSecretary();, which of the following subsequent statements will cause a compiler error? </w:t>
      </w:r>
      <w:r w:rsidR="00F649A0">
        <w:t>b</w:t>
      </w:r>
    </w:p>
    <w:p w14:paraId="08094C2D" w14:textId="77777777" w:rsidR="00951144" w:rsidRDefault="00951144" w:rsidP="00951144"/>
    <w:p w14:paraId="69B9629F" w14:textId="3EC8D150" w:rsidR="00951144" w:rsidRDefault="007A532B" w:rsidP="00951144">
      <w:pPr>
        <w:ind w:left="720"/>
      </w:pPr>
      <w:r>
        <w:t xml:space="preserve">a. </w:t>
      </w:r>
      <w:r w:rsidR="00951144">
        <w:t xml:space="preserve">sam.takeDictation(“Help me understand this code.”); </w:t>
      </w:r>
    </w:p>
    <w:p w14:paraId="0296FD04" w14:textId="3912B0A5" w:rsidR="00951144" w:rsidRDefault="007A532B" w:rsidP="00951144">
      <w:pPr>
        <w:ind w:left="720"/>
      </w:pPr>
      <w:r>
        <w:t xml:space="preserve">b. </w:t>
      </w:r>
      <w:r w:rsidR="00951144">
        <w:t xml:space="preserve">sam.fileLegalBriefs(); </w:t>
      </w:r>
    </w:p>
    <w:p w14:paraId="1208A539" w14:textId="1D0F87D4" w:rsidR="00951144" w:rsidRDefault="007A532B" w:rsidP="00951144">
      <w:pPr>
        <w:ind w:left="720"/>
      </w:pPr>
      <w:r>
        <w:t xml:space="preserve">c. </w:t>
      </w:r>
      <w:r w:rsidR="00951144">
        <w:t>((LegalSecretary) sam).takeDictation(“Help me understand this code.”);</w:t>
      </w:r>
    </w:p>
    <w:p w14:paraId="79A7B9D6" w14:textId="77DA9A57" w:rsidR="00951144" w:rsidRDefault="007A532B" w:rsidP="00951144">
      <w:pPr>
        <w:ind w:left="720"/>
      </w:pPr>
      <w:r>
        <w:t xml:space="preserve">d. </w:t>
      </w:r>
      <w:r w:rsidR="00951144">
        <w:t>((LegalSecretary) sam).fileLegalBriefs();</w:t>
      </w:r>
    </w:p>
    <w:p w14:paraId="07CDD91F" w14:textId="18600301" w:rsidR="00951144" w:rsidRDefault="007A532B" w:rsidP="00951144">
      <w:pPr>
        <w:ind w:left="720"/>
      </w:pPr>
      <w:r>
        <w:t xml:space="preserve">e. </w:t>
      </w:r>
      <w:r w:rsidR="00951144">
        <w:t>(LegalSecretary) sam.takeDictation(“Help me understand this code.”);</w:t>
      </w:r>
    </w:p>
    <w:p w14:paraId="2D1C5745" w14:textId="6453DA3B" w:rsidR="00951144" w:rsidRDefault="007A532B" w:rsidP="00951144">
      <w:pPr>
        <w:ind w:left="720"/>
      </w:pPr>
      <w:r>
        <w:t xml:space="preserve">f. </w:t>
      </w:r>
      <w:r w:rsidR="00FF0392">
        <w:t>(</w:t>
      </w:r>
      <w:r w:rsidR="00951144">
        <w:t>LegalSecretary) sam.fileLegalBriefs();</w:t>
      </w:r>
    </w:p>
    <w:p w14:paraId="483A8636" w14:textId="77777777" w:rsidR="00951144" w:rsidRDefault="00951144" w:rsidP="00951144">
      <w:pPr>
        <w:ind w:left="720"/>
      </w:pPr>
    </w:p>
    <w:p w14:paraId="083B96FE" w14:textId="02AFB679" w:rsidR="00951144" w:rsidRDefault="007A532B" w:rsidP="007A532B">
      <w:pPr>
        <w:pStyle w:val="ListParagraph"/>
        <w:numPr>
          <w:ilvl w:val="0"/>
          <w:numId w:val="1"/>
        </w:numPr>
      </w:pPr>
      <w:r>
        <w:t xml:space="preserve">What is the output of the following code segment given the default vacation days is 10, a Lawyer receives 15 vacation days and </w:t>
      </w:r>
      <w:r w:rsidR="0064680B">
        <w:t xml:space="preserve">a </w:t>
      </w:r>
      <w:r>
        <w:t>Secretary receives 12 vacation days?</w:t>
      </w:r>
    </w:p>
    <w:p w14:paraId="495735AB" w14:textId="77777777" w:rsidR="007A532B" w:rsidRDefault="007A532B" w:rsidP="007A532B"/>
    <w:p w14:paraId="0E62F30B" w14:textId="2D52192C" w:rsidR="007A532B" w:rsidRDefault="00F649A0" w:rsidP="007A532B">
      <w:bookmarkStart w:id="0" w:name="_GoBack"/>
      <w:bookmarkEnd w:id="0"/>
      <w:r>
        <w:t>10</w:t>
      </w:r>
    </w:p>
    <w:p w14:paraId="4A354CE0" w14:textId="27FD1CA7" w:rsidR="00F649A0" w:rsidRDefault="00F649A0" w:rsidP="007A532B">
      <w:r>
        <w:t>15</w:t>
      </w:r>
    </w:p>
    <w:p w14:paraId="312D0A9E" w14:textId="3A597923" w:rsidR="00F649A0" w:rsidRDefault="00F649A0" w:rsidP="007A532B">
      <w:r>
        <w:t>12</w:t>
      </w:r>
    </w:p>
    <w:p w14:paraId="3440F08F" w14:textId="77777777" w:rsidR="00F649A0" w:rsidRDefault="00F649A0" w:rsidP="007A532B"/>
    <w:p w14:paraId="1AF4AAC7" w14:textId="77777777" w:rsidR="007A532B" w:rsidRDefault="007A532B" w:rsidP="007A532B"/>
    <w:p w14:paraId="64BA1463" w14:textId="3898464B" w:rsidR="007A532B" w:rsidRDefault="007A532B" w:rsidP="007A532B">
      <w:r>
        <w:tab/>
        <w:t>Employee[] employees = {new Employee(), new Lawyer(), new Secretary()};</w:t>
      </w:r>
    </w:p>
    <w:p w14:paraId="2A23C062" w14:textId="3F46115B" w:rsidR="007A532B" w:rsidRDefault="007A532B" w:rsidP="007A532B">
      <w:r>
        <w:tab/>
        <w:t>for (Employee e : employees) {</w:t>
      </w:r>
    </w:p>
    <w:p w14:paraId="19AE2D9F" w14:textId="4C99F4F5" w:rsidR="007A532B" w:rsidRDefault="007A532B" w:rsidP="007A532B">
      <w:r>
        <w:tab/>
      </w:r>
      <w:r>
        <w:tab/>
        <w:t>System.out.println(e.getVacationDays());</w:t>
      </w:r>
    </w:p>
    <w:p w14:paraId="3B30A9DD" w14:textId="477AC9BB" w:rsidR="007A532B" w:rsidRDefault="007A532B" w:rsidP="007A532B">
      <w:r>
        <w:tab/>
        <w:t>}</w:t>
      </w:r>
    </w:p>
    <w:p w14:paraId="74FD6BC7" w14:textId="77777777" w:rsidR="00951144" w:rsidRDefault="00951144" w:rsidP="00951144"/>
    <w:p w14:paraId="7613E67F" w14:textId="62A4E754" w:rsidR="007A532B" w:rsidRDefault="007A532B" w:rsidP="007A532B">
      <w:pPr>
        <w:pStyle w:val="ListParagraph"/>
        <w:numPr>
          <w:ilvl w:val="0"/>
          <w:numId w:val="1"/>
        </w:numPr>
      </w:pPr>
      <w:r>
        <w:t xml:space="preserve">When evaluating complex code where polymorphism exists, first identify the top class in the hierarchy. </w:t>
      </w:r>
      <w:r w:rsidR="007A765E">
        <w:t xml:space="preserve">What do you look for to find the top class in the hierarchy?  </w:t>
      </w:r>
      <w:r>
        <w:t xml:space="preserve"> </w:t>
      </w:r>
      <w:r w:rsidR="00F649A0">
        <w:t>The javadoc</w:t>
      </w:r>
      <w:r>
        <w:t>.</w:t>
      </w:r>
    </w:p>
    <w:p w14:paraId="52C78095" w14:textId="77777777" w:rsidR="00A219B0" w:rsidRDefault="00A219B0" w:rsidP="00A219B0"/>
    <w:p w14:paraId="4A9CC199" w14:textId="27166B99" w:rsidR="00B56034" w:rsidRDefault="006A4183" w:rsidP="006A4183">
      <w:pPr>
        <w:pStyle w:val="ListParagraph"/>
        <w:numPr>
          <w:ilvl w:val="0"/>
          <w:numId w:val="1"/>
        </w:numPr>
      </w:pPr>
      <w:r>
        <w:t xml:space="preserve">What is the output from the following code? </w:t>
      </w:r>
      <w:r w:rsidR="00F649A0">
        <w:t>MV2E1</w:t>
      </w:r>
    </w:p>
    <w:p w14:paraId="71B91717" w14:textId="77777777" w:rsidR="006A4183" w:rsidRDefault="006A4183" w:rsidP="006A4183"/>
    <w:p w14:paraId="7908E0B3" w14:textId="77777777" w:rsidR="006A4183" w:rsidRDefault="006A4183" w:rsidP="006A4183">
      <w:r>
        <w:tab/>
        <w:t xml:space="preserve">public class  E { </w:t>
      </w:r>
    </w:p>
    <w:p w14:paraId="70B08438" w14:textId="66D3B31E" w:rsidR="006A4183" w:rsidRDefault="006A4183" w:rsidP="006A4183">
      <w:r>
        <w:tab/>
      </w:r>
      <w:r>
        <w:tab/>
        <w:t>publi</w:t>
      </w:r>
      <w:r w:rsidR="00FC61F2">
        <w:t>c void m1() { System.out.print</w:t>
      </w:r>
      <w:r>
        <w:t>(“E1”); }</w:t>
      </w:r>
    </w:p>
    <w:p w14:paraId="517F6213" w14:textId="1B1222BC" w:rsidR="006A4183" w:rsidRDefault="006A4183" w:rsidP="006A4183">
      <w:r>
        <w:tab/>
      </w:r>
      <w:r>
        <w:tab/>
        <w:t>public void m2()</w:t>
      </w:r>
      <w:r w:rsidR="00FC61F2">
        <w:t xml:space="preserve"> { System.out.print(“E2”); }</w:t>
      </w:r>
    </w:p>
    <w:p w14:paraId="6F5B8DA5" w14:textId="4A2FA642" w:rsidR="00FC61F2" w:rsidRDefault="00FC61F2" w:rsidP="006A4183">
      <w:r>
        <w:tab/>
        <w:t>}</w:t>
      </w:r>
    </w:p>
    <w:p w14:paraId="575E36DA" w14:textId="0421F95B" w:rsidR="00FC61F2" w:rsidRDefault="00FC61F2" w:rsidP="00FC61F2">
      <w:r>
        <w:tab/>
        <w:t xml:space="preserve">public class  U extends MV { </w:t>
      </w:r>
    </w:p>
    <w:p w14:paraId="2D4E6064" w14:textId="0FD56BAD" w:rsidR="00FC61F2" w:rsidRDefault="00FC61F2" w:rsidP="00FC61F2">
      <w:r>
        <w:tab/>
      </w:r>
      <w:r>
        <w:tab/>
        <w:t>public void m1() { System.out.print(“U1”); }</w:t>
      </w:r>
    </w:p>
    <w:p w14:paraId="32D4AAA1" w14:textId="77777777" w:rsidR="00FC61F2" w:rsidRDefault="00FC61F2" w:rsidP="00FC61F2">
      <w:r>
        <w:tab/>
        <w:t>}</w:t>
      </w:r>
    </w:p>
    <w:p w14:paraId="18B3E4BB" w14:textId="478B0132" w:rsidR="00FC61F2" w:rsidRDefault="00FC61F2" w:rsidP="00FC61F2">
      <w:r>
        <w:tab/>
        <w:t>public class MV extends E {</w:t>
      </w:r>
    </w:p>
    <w:p w14:paraId="485AA456" w14:textId="0B345981" w:rsidR="00FC61F2" w:rsidRDefault="00FC61F2" w:rsidP="00FC61F2">
      <w:r>
        <w:tab/>
      </w:r>
      <w:r>
        <w:tab/>
        <w:t>public void m2() { System.out.print(“MV2”); }</w:t>
      </w:r>
    </w:p>
    <w:p w14:paraId="585F5F3E" w14:textId="77777777" w:rsidR="00FC61F2" w:rsidRDefault="00FC61F2" w:rsidP="00FC61F2">
      <w:r>
        <w:tab/>
        <w:t>}</w:t>
      </w:r>
    </w:p>
    <w:p w14:paraId="2667BEE0" w14:textId="5A5298EB" w:rsidR="00FC61F2" w:rsidRDefault="00FC61F2" w:rsidP="00FC61F2">
      <w:r>
        <w:tab/>
        <w:t>public class Client {</w:t>
      </w:r>
    </w:p>
    <w:p w14:paraId="75124E4B" w14:textId="6B676B2F" w:rsidR="00FC61F2" w:rsidRDefault="00FC61F2" w:rsidP="00FC61F2">
      <w:r>
        <w:tab/>
      </w:r>
      <w:r>
        <w:tab/>
        <w:t>public static void main(String[] args) {</w:t>
      </w:r>
    </w:p>
    <w:p w14:paraId="2DC14B03" w14:textId="0FBE8427" w:rsidR="00FC61F2" w:rsidRDefault="00FC61F2" w:rsidP="00FC61F2">
      <w:r>
        <w:tab/>
      </w:r>
      <w:r>
        <w:tab/>
      </w:r>
      <w:r>
        <w:tab/>
        <w:t>E e = new E();</w:t>
      </w:r>
      <w:r>
        <w:tab/>
        <w:t xml:space="preserve"> U u = new U(); MV mv = new MV();</w:t>
      </w:r>
    </w:p>
    <w:p w14:paraId="725A5D69" w14:textId="63954252" w:rsidR="00FC61F2" w:rsidRDefault="00B62879" w:rsidP="00FC61F2">
      <w:r>
        <w:tab/>
      </w:r>
      <w:r>
        <w:tab/>
      </w:r>
      <w:r>
        <w:tab/>
      </w:r>
      <w:r w:rsidR="00FC61F2">
        <w:t>u.m2</w:t>
      </w:r>
      <w:r>
        <w:t>(</w:t>
      </w:r>
      <w:r w:rsidR="00FC61F2">
        <w:t>);</w:t>
      </w:r>
    </w:p>
    <w:p w14:paraId="3DDE7E7F" w14:textId="2A527D6B" w:rsidR="00FC61F2" w:rsidRDefault="00F2273A" w:rsidP="00FC61F2">
      <w:r>
        <w:tab/>
      </w:r>
      <w:r>
        <w:tab/>
      </w:r>
      <w:r>
        <w:tab/>
        <w:t>mv.m1</w:t>
      </w:r>
      <w:r w:rsidR="00B62879">
        <w:t>(</w:t>
      </w:r>
      <w:r w:rsidR="00FC61F2">
        <w:t>);</w:t>
      </w:r>
    </w:p>
    <w:p w14:paraId="05B06AA2" w14:textId="61A0F0B5" w:rsidR="00FC61F2" w:rsidRDefault="00FC61F2" w:rsidP="00FC61F2">
      <w:r>
        <w:tab/>
      </w:r>
      <w:r>
        <w:tab/>
        <w:t>}</w:t>
      </w:r>
    </w:p>
    <w:p w14:paraId="09D59424" w14:textId="763F4277" w:rsidR="00FC61F2" w:rsidRDefault="00FC61F2" w:rsidP="00FC61F2">
      <w:r>
        <w:tab/>
        <w:t>}</w:t>
      </w:r>
    </w:p>
    <w:p w14:paraId="2655F1F2" w14:textId="77777777" w:rsidR="00FC61F2" w:rsidRDefault="00FC61F2" w:rsidP="006A4183"/>
    <w:sectPr w:rsidR="00FC61F2" w:rsidSect="00FC61F2">
      <w:pgSz w:w="12240" w:h="15840"/>
      <w:pgMar w:top="864" w:right="1152" w:bottom="864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97E"/>
    <w:multiLevelType w:val="hybridMultilevel"/>
    <w:tmpl w:val="0C902B0A"/>
    <w:lvl w:ilvl="0" w:tplc="0FA20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0B7F8D"/>
    <w:multiLevelType w:val="hybridMultilevel"/>
    <w:tmpl w:val="0F462FB2"/>
    <w:lvl w:ilvl="0" w:tplc="6DE66E1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65643"/>
    <w:multiLevelType w:val="hybridMultilevel"/>
    <w:tmpl w:val="154ED266"/>
    <w:lvl w:ilvl="0" w:tplc="6DE66E1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142CF"/>
    <w:multiLevelType w:val="hybridMultilevel"/>
    <w:tmpl w:val="6B1C9D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C10DBF"/>
    <w:multiLevelType w:val="hybridMultilevel"/>
    <w:tmpl w:val="B2B0BF86"/>
    <w:lvl w:ilvl="0" w:tplc="08003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2C35EC"/>
    <w:multiLevelType w:val="hybridMultilevel"/>
    <w:tmpl w:val="A0ECE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2D237A"/>
    <w:multiLevelType w:val="hybridMultilevel"/>
    <w:tmpl w:val="612E7556"/>
    <w:lvl w:ilvl="0" w:tplc="080034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3DD25119"/>
    <w:multiLevelType w:val="hybridMultilevel"/>
    <w:tmpl w:val="D5745EAE"/>
    <w:lvl w:ilvl="0" w:tplc="6DE66E1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F0366"/>
    <w:multiLevelType w:val="hybridMultilevel"/>
    <w:tmpl w:val="340AD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318F1"/>
    <w:multiLevelType w:val="multilevel"/>
    <w:tmpl w:val="6680B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CF74839"/>
    <w:multiLevelType w:val="hybridMultilevel"/>
    <w:tmpl w:val="E322411A"/>
    <w:lvl w:ilvl="0" w:tplc="0FA20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360381"/>
    <w:multiLevelType w:val="multilevel"/>
    <w:tmpl w:val="C06A1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B335073"/>
    <w:multiLevelType w:val="hybridMultilevel"/>
    <w:tmpl w:val="46E063D0"/>
    <w:lvl w:ilvl="0" w:tplc="6DE66E1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B6593"/>
    <w:multiLevelType w:val="hybridMultilevel"/>
    <w:tmpl w:val="11541494"/>
    <w:lvl w:ilvl="0" w:tplc="080034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752F5BD0"/>
    <w:multiLevelType w:val="hybridMultilevel"/>
    <w:tmpl w:val="E322411A"/>
    <w:lvl w:ilvl="0" w:tplc="0FA205F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4"/>
  </w:num>
  <w:num w:numId="5">
    <w:abstractNumId w:val="9"/>
  </w:num>
  <w:num w:numId="6">
    <w:abstractNumId w:val="11"/>
  </w:num>
  <w:num w:numId="7">
    <w:abstractNumId w:val="2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8"/>
  </w:num>
  <w:num w:numId="13">
    <w:abstractNumId w:val="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B0"/>
    <w:rsid w:val="000A333D"/>
    <w:rsid w:val="0012045F"/>
    <w:rsid w:val="002116CC"/>
    <w:rsid w:val="00230C67"/>
    <w:rsid w:val="002409DE"/>
    <w:rsid w:val="002D47C7"/>
    <w:rsid w:val="0035614F"/>
    <w:rsid w:val="003A309F"/>
    <w:rsid w:val="004A57C3"/>
    <w:rsid w:val="004C537A"/>
    <w:rsid w:val="0064680B"/>
    <w:rsid w:val="006970C7"/>
    <w:rsid w:val="006A4183"/>
    <w:rsid w:val="00785328"/>
    <w:rsid w:val="007A532B"/>
    <w:rsid w:val="007A765E"/>
    <w:rsid w:val="0085112C"/>
    <w:rsid w:val="00866EC5"/>
    <w:rsid w:val="00901F87"/>
    <w:rsid w:val="00951144"/>
    <w:rsid w:val="00A219B0"/>
    <w:rsid w:val="00A536AD"/>
    <w:rsid w:val="00B56034"/>
    <w:rsid w:val="00B62879"/>
    <w:rsid w:val="00BF304A"/>
    <w:rsid w:val="00C2730B"/>
    <w:rsid w:val="00C67A1A"/>
    <w:rsid w:val="00D13B01"/>
    <w:rsid w:val="00D97D9B"/>
    <w:rsid w:val="00DD7849"/>
    <w:rsid w:val="00F2273A"/>
    <w:rsid w:val="00F649A0"/>
    <w:rsid w:val="00FC61F2"/>
    <w:rsid w:val="00FF03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19BF3"/>
  <w15:docId w15:val="{F5CC35ED-CD82-4C09-AB95-2532B8E9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1191E591</Template>
  <TotalTime>45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PRANAV MATHUR</cp:lastModifiedBy>
  <cp:revision>6</cp:revision>
  <cp:lastPrinted>2013-01-08T05:41:00Z</cp:lastPrinted>
  <dcterms:created xsi:type="dcterms:W3CDTF">2014-12-16T05:38:00Z</dcterms:created>
  <dcterms:modified xsi:type="dcterms:W3CDTF">2014-12-19T17:31:00Z</dcterms:modified>
</cp:coreProperties>
</file>