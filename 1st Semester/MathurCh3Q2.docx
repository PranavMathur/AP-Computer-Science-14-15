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6EED" w14:textId="77777777" w:rsidR="009C4823" w:rsidRDefault="00703AAF">
      <w:r>
        <w:t>Chapter 3 Introduction to Parameters and Objects</w:t>
      </w:r>
    </w:p>
    <w:p w14:paraId="36A61ECC" w14:textId="77777777" w:rsidR="001663DF" w:rsidRDefault="001663DF" w:rsidP="00703AAF"/>
    <w:p w14:paraId="1DF84AE8" w14:textId="77777777" w:rsidR="001663DF" w:rsidRDefault="001663DF" w:rsidP="00703AAF">
      <w:r>
        <w:t>3.2 Methods that return values</w:t>
      </w:r>
    </w:p>
    <w:p w14:paraId="595E751B" w14:textId="77777777" w:rsidR="001663DF" w:rsidRDefault="001663DF" w:rsidP="00703AAF"/>
    <w:p w14:paraId="17BF69F2" w14:textId="2EC2ACBF" w:rsidR="001663DF" w:rsidRDefault="00FC736A" w:rsidP="00703AAF">
      <w:r>
        <w:t>1</w:t>
      </w:r>
      <w:r w:rsidR="001663DF">
        <w:t xml:space="preserve">. </w:t>
      </w:r>
      <w:proofErr w:type="gramStart"/>
      <w:r w:rsidR="00510369">
        <w:t>returning</w:t>
      </w:r>
      <w:proofErr w:type="gramEnd"/>
      <w:r w:rsidR="004C24B7">
        <w:t xml:space="preserve"> is to send a value out as the result of a method that can be used in an expression in your program.</w:t>
      </w:r>
    </w:p>
    <w:p w14:paraId="25503A4A" w14:textId="77777777" w:rsidR="004C24B7" w:rsidRDefault="004C24B7" w:rsidP="00703AAF"/>
    <w:p w14:paraId="11D8E667" w14:textId="60F7F186" w:rsidR="004C24B7" w:rsidRDefault="00FC736A" w:rsidP="00703AAF">
      <w:r>
        <w:t>2</w:t>
      </w:r>
      <w:r w:rsidR="004C24B7">
        <w:t xml:space="preserve">. What value do void methods return? </w:t>
      </w:r>
      <w:r w:rsidR="00510369">
        <w:t>They do not return values, they only execute commands</w:t>
      </w:r>
    </w:p>
    <w:p w14:paraId="490BB5C4" w14:textId="77777777" w:rsidR="004C24B7" w:rsidRDefault="004C24B7" w:rsidP="00703AAF"/>
    <w:p w14:paraId="6148EA75" w14:textId="581B6DF4" w:rsidR="004C24B7" w:rsidRDefault="00FC736A" w:rsidP="00703AAF">
      <w:r>
        <w:t>3</w:t>
      </w:r>
      <w:r w:rsidR="004C24B7">
        <w:t xml:space="preserve">. What is the return type in the following method? </w:t>
      </w:r>
      <w:proofErr w:type="gramStart"/>
      <w:r w:rsidR="00510369">
        <w:t>double</w:t>
      </w:r>
      <w:proofErr w:type="gramEnd"/>
    </w:p>
    <w:p w14:paraId="45576491" w14:textId="2CFA381A" w:rsidR="004C24B7" w:rsidRDefault="004C24B7" w:rsidP="00703AAF">
      <w:r>
        <w:tab/>
      </w:r>
      <w:proofErr w:type="gramStart"/>
      <w:r>
        <w:t>public</w:t>
      </w:r>
      <w:proofErr w:type="gramEnd"/>
      <w:r>
        <w:t xml:space="preserve"> static </w:t>
      </w:r>
      <w:r w:rsidR="000A7E53">
        <w:t>double</w:t>
      </w:r>
      <w:r>
        <w:t xml:space="preserve"> combine(</w:t>
      </w:r>
      <w:r w:rsidR="000A7E53">
        <w:t>double</w:t>
      </w:r>
      <w:r>
        <w:t xml:space="preserve"> a, </w:t>
      </w:r>
      <w:r w:rsidR="000A7E53">
        <w:t>double</w:t>
      </w:r>
      <w:r>
        <w:t xml:space="preserve"> b) {</w:t>
      </w:r>
    </w:p>
    <w:p w14:paraId="44B9F541" w14:textId="77777777" w:rsidR="004C24B7" w:rsidRDefault="004C24B7" w:rsidP="00703AAF">
      <w:r>
        <w:tab/>
      </w:r>
      <w:r>
        <w:tab/>
      </w:r>
      <w:proofErr w:type="gramStart"/>
      <w:r>
        <w:t>return</w:t>
      </w:r>
      <w:proofErr w:type="gramEnd"/>
      <w:r>
        <w:t xml:space="preserve"> a + b;</w:t>
      </w:r>
    </w:p>
    <w:p w14:paraId="2D028BA4" w14:textId="77777777" w:rsidR="004C24B7" w:rsidRDefault="004C24B7" w:rsidP="00703AAF">
      <w:r>
        <w:tab/>
        <w:t>}</w:t>
      </w:r>
    </w:p>
    <w:p w14:paraId="55B3E1ED" w14:textId="77777777" w:rsidR="004C24B7" w:rsidRDefault="004C24B7" w:rsidP="00703AAF"/>
    <w:p w14:paraId="70EF28A5" w14:textId="128E0ED3" w:rsidR="004C24B7" w:rsidRDefault="00FC736A" w:rsidP="00703AAF">
      <w:r>
        <w:t>4</w:t>
      </w:r>
      <w:r w:rsidR="004C24B7">
        <w:t xml:space="preserve">. When do we need to use the dot notation of &lt;class name&gt;.&lt;element&gt;? </w:t>
      </w:r>
      <w:r w:rsidR="00510369">
        <w:t>We use that notation when working with objects</w:t>
      </w:r>
    </w:p>
    <w:p w14:paraId="21F74332" w14:textId="77777777" w:rsidR="004C24B7" w:rsidRDefault="004C24B7" w:rsidP="00703AAF"/>
    <w:p w14:paraId="25D99561" w14:textId="6EDB643B" w:rsidR="004C24B7" w:rsidRDefault="00FC736A" w:rsidP="00703AAF">
      <w:r>
        <w:t>5</w:t>
      </w:r>
      <w:r w:rsidR="004C24B7">
        <w:t xml:space="preserve">. What is the output from the following segment of code? </w:t>
      </w:r>
    </w:p>
    <w:p w14:paraId="27447744" w14:textId="77777777" w:rsidR="004C24B7" w:rsidRDefault="004C24B7" w:rsidP="00703AAF">
      <w:r>
        <w:tab/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Math.pow</w:t>
      </w:r>
      <w:proofErr w:type="spellEnd"/>
      <w:r>
        <w:t>(4, 3);</w:t>
      </w:r>
    </w:p>
    <w:p w14:paraId="08A03B0E" w14:textId="77777777" w:rsidR="004C24B7" w:rsidRDefault="004C24B7" w:rsidP="00703AA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results);</w:t>
      </w:r>
    </w:p>
    <w:p w14:paraId="71A11262" w14:textId="77777777" w:rsidR="00510369" w:rsidRDefault="00510369" w:rsidP="00703AAF"/>
    <w:p w14:paraId="4B4B299E" w14:textId="1D888185" w:rsidR="00510369" w:rsidRDefault="00510369" w:rsidP="00703AAF">
      <w:r>
        <w:t>64</w:t>
      </w:r>
    </w:p>
    <w:p w14:paraId="06064947" w14:textId="77777777" w:rsidR="004C24B7" w:rsidRDefault="004C24B7" w:rsidP="00703AAF"/>
    <w:p w14:paraId="3A35DD52" w14:textId="276E3D5F" w:rsidR="004C24B7" w:rsidRDefault="00FC736A" w:rsidP="00703AAF">
      <w:r>
        <w:t>6</w:t>
      </w:r>
      <w:r w:rsidR="004C24B7">
        <w:t xml:space="preserve">. Give an example of an overloaded method in the Math class. </w:t>
      </w:r>
    </w:p>
    <w:p w14:paraId="4B353D7A" w14:textId="77777777" w:rsidR="00510369" w:rsidRDefault="00510369" w:rsidP="00703AAF"/>
    <w:p w14:paraId="54845499" w14:textId="39D6D252" w:rsidR="00510369" w:rsidRDefault="00510369" w:rsidP="00703AAF">
      <w:r>
        <w:t xml:space="preserve">The absolute value function can take an </w:t>
      </w:r>
      <w:proofErr w:type="spellStart"/>
      <w:r>
        <w:t>int</w:t>
      </w:r>
      <w:proofErr w:type="spellEnd"/>
      <w:r>
        <w:t>, double, long, or short, as a parameter.</w:t>
      </w:r>
    </w:p>
    <w:p w14:paraId="3F7852EE" w14:textId="77777777" w:rsidR="004C24B7" w:rsidRDefault="004C24B7" w:rsidP="00703AAF"/>
    <w:p w14:paraId="06123A86" w14:textId="5E6A13F4" w:rsidR="004C24B7" w:rsidRDefault="00FC736A" w:rsidP="00703AAF">
      <w:r>
        <w:t>7</w:t>
      </w:r>
      <w:r w:rsidR="004C24B7">
        <w:t xml:space="preserve">. Except for a few exceptions, a return statement must be the last statement in a method. (True or False) </w:t>
      </w:r>
      <w:r w:rsidR="00510369">
        <w:t>true</w:t>
      </w:r>
      <w:bookmarkStart w:id="0" w:name="_GoBack"/>
      <w:bookmarkEnd w:id="0"/>
    </w:p>
    <w:p w14:paraId="045BD3CA" w14:textId="77777777" w:rsidR="004C24B7" w:rsidRDefault="004C24B7" w:rsidP="00703AAF"/>
    <w:p w14:paraId="51D8AD32" w14:textId="77777777" w:rsidR="00703AAF" w:rsidRDefault="00703AAF"/>
    <w:p w14:paraId="00793594" w14:textId="77777777" w:rsidR="00703AAF" w:rsidRDefault="00703AAF"/>
    <w:p w14:paraId="45091D25" w14:textId="77777777" w:rsidR="00703AAF" w:rsidRDefault="00703AAF"/>
    <w:sectPr w:rsidR="00703AAF" w:rsidSect="009C48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AF"/>
    <w:rsid w:val="000A7E53"/>
    <w:rsid w:val="001663DF"/>
    <w:rsid w:val="004C24B7"/>
    <w:rsid w:val="00510369"/>
    <w:rsid w:val="0053493A"/>
    <w:rsid w:val="00703AAF"/>
    <w:rsid w:val="008C7411"/>
    <w:rsid w:val="009C4823"/>
    <w:rsid w:val="00A312AD"/>
    <w:rsid w:val="00BE6C46"/>
    <w:rsid w:val="00FC73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D62074"/>
  <w15:docId w15:val="{33AD43E3-6372-4A51-A6EA-463576E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3509E4A9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6</cp:revision>
  <dcterms:created xsi:type="dcterms:W3CDTF">2013-10-01T04:38:00Z</dcterms:created>
  <dcterms:modified xsi:type="dcterms:W3CDTF">2014-10-01T17:07:00Z</dcterms:modified>
</cp:coreProperties>
</file>