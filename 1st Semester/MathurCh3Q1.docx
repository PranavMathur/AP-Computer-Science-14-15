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96EED" w14:textId="77777777" w:rsidR="009C4823" w:rsidRDefault="00703AAF">
      <w:r>
        <w:t>Chapter 3 Introduction to Parameters and Objects</w:t>
      </w:r>
    </w:p>
    <w:p w14:paraId="5D713690" w14:textId="77777777" w:rsidR="001663DF" w:rsidRDefault="001663DF"/>
    <w:p w14:paraId="5B47228E" w14:textId="77777777" w:rsidR="001663DF" w:rsidRDefault="001663DF">
      <w:r>
        <w:t>3.1 Parameters</w:t>
      </w:r>
    </w:p>
    <w:p w14:paraId="53057F2C" w14:textId="77777777" w:rsidR="00703AAF" w:rsidRDefault="00703AAF"/>
    <w:p w14:paraId="14EC8FCE" w14:textId="0E212FD5" w:rsidR="00703AAF" w:rsidRDefault="00703AAF">
      <w:r>
        <w:t xml:space="preserve">1. </w:t>
      </w:r>
      <w:r w:rsidR="00DA77B9">
        <w:t>A parameter</w:t>
      </w:r>
      <w:r>
        <w:t xml:space="preserve"> is any of a set of characteristics that distinguish different members of a family of tasks.</w:t>
      </w:r>
    </w:p>
    <w:p w14:paraId="52559CFD" w14:textId="77777777" w:rsidR="00703AAF" w:rsidRDefault="00703AAF"/>
    <w:p w14:paraId="397476DE" w14:textId="461E879F" w:rsidR="00703AAF" w:rsidRDefault="00703AAF" w:rsidP="00703AAF">
      <w:r>
        <w:t xml:space="preserve">2. </w:t>
      </w:r>
      <w:r w:rsidR="00DA77B9">
        <w:t>A formal parameter</w:t>
      </w:r>
      <w:r>
        <w:t xml:space="preserve"> is a variable that appears inside parentheses in the header of a method that is used to generalize the method’s behavior.</w:t>
      </w:r>
    </w:p>
    <w:p w14:paraId="4400FE23" w14:textId="77777777" w:rsidR="00703AAF" w:rsidRDefault="00703AAF" w:rsidP="00703AAF"/>
    <w:p w14:paraId="7522563C" w14:textId="3B432C8C" w:rsidR="00703AAF" w:rsidRDefault="00703AAF" w:rsidP="00703AAF">
      <w:r>
        <w:t xml:space="preserve">3. </w:t>
      </w:r>
      <w:r w:rsidR="00DA77B9">
        <w:t>An actual parameter</w:t>
      </w:r>
      <w:r>
        <w:t xml:space="preserve"> is a specific value or expression that appears inside parentheses in a method call.</w:t>
      </w:r>
    </w:p>
    <w:p w14:paraId="41532D9D" w14:textId="77777777" w:rsidR="00703AAF" w:rsidRDefault="00703AAF" w:rsidP="00703AAF"/>
    <w:p w14:paraId="2F09B694" w14:textId="2B57239F" w:rsidR="00703AAF" w:rsidRDefault="00703AAF" w:rsidP="00703AAF">
      <w:r>
        <w:t>4. Some people prefer to reserve the word “a</w:t>
      </w:r>
      <w:r w:rsidR="00DA77B9">
        <w:t>r</w:t>
      </w:r>
      <w:r>
        <w:t xml:space="preserve">gument” for </w:t>
      </w:r>
      <w:r w:rsidR="00DA77B9">
        <w:t>actual parameters</w:t>
      </w:r>
      <w:r>
        <w:t xml:space="preserve"> and the word “parameter”  for </w:t>
      </w:r>
      <w:r w:rsidR="00DA77B9">
        <w:t>formal parameters</w:t>
      </w:r>
      <w:r>
        <w:t>.</w:t>
      </w:r>
    </w:p>
    <w:p w14:paraId="22AE1DBD" w14:textId="77777777" w:rsidR="00703AAF" w:rsidRDefault="00703AAF" w:rsidP="00703AAF"/>
    <w:p w14:paraId="0CB7AA90" w14:textId="4386408D" w:rsidR="00703AAF" w:rsidRDefault="00703AAF" w:rsidP="00703AAF">
      <w:r>
        <w:t xml:space="preserve">5. Provide an example of a method call that uses a parameter. </w:t>
      </w:r>
      <w:r w:rsidR="00DA77B9">
        <w:t>Add(3, 4)</w:t>
      </w:r>
    </w:p>
    <w:p w14:paraId="7D17140D" w14:textId="77777777" w:rsidR="00703AAF" w:rsidRDefault="00703AAF" w:rsidP="00703AAF"/>
    <w:p w14:paraId="79692A55" w14:textId="7FD5AF8E" w:rsidR="00703AAF" w:rsidRDefault="00703AAF" w:rsidP="00703AAF">
      <w:r>
        <w:t xml:space="preserve">6. Provide an example of a method header that uses a parameter. </w:t>
      </w:r>
      <w:r w:rsidR="00DA77B9">
        <w:t>Public static void add(int I, int j)</w:t>
      </w:r>
    </w:p>
    <w:p w14:paraId="528A0992" w14:textId="77777777" w:rsidR="00703AAF" w:rsidRDefault="00703AAF" w:rsidP="00703AAF"/>
    <w:p w14:paraId="149E0846" w14:textId="726FE0CB" w:rsidR="00703AAF" w:rsidRDefault="00703AAF" w:rsidP="00703AAF">
      <w:r>
        <w:t>7. What happens when Java executes a method call?</w:t>
      </w:r>
      <w:r w:rsidR="00DA77B9">
        <w:t xml:space="preserve"> The parameters are initialized.</w:t>
      </w:r>
    </w:p>
    <w:p w14:paraId="0DB01DEE" w14:textId="77777777" w:rsidR="00703AAF" w:rsidRDefault="00703AAF" w:rsidP="00703AAF"/>
    <w:p w14:paraId="3878E54A" w14:textId="77777777" w:rsidR="00703AAF" w:rsidRDefault="00703AAF" w:rsidP="00703AAF">
      <w:r>
        <w:t xml:space="preserve">8. Will the following statement compile and run? Why or why not? </w:t>
      </w:r>
    </w:p>
    <w:p w14:paraId="110119B5" w14:textId="77777777" w:rsidR="00703AAF" w:rsidRDefault="00703AAF" w:rsidP="00703AAF">
      <w:r>
        <w:t>testPhrase(String message);</w:t>
      </w:r>
    </w:p>
    <w:p w14:paraId="490FCECC" w14:textId="4F36F17B" w:rsidR="00DA77B9" w:rsidRDefault="00DA77B9" w:rsidP="00703AAF">
      <w:r>
        <w:t>No, because of the extra “String” keyword.</w:t>
      </w:r>
    </w:p>
    <w:p w14:paraId="7243F5B7" w14:textId="77777777" w:rsidR="00703AAF" w:rsidRDefault="00703AAF" w:rsidP="00703AAF"/>
    <w:p w14:paraId="343659D4" w14:textId="77777777" w:rsidR="00703AAF" w:rsidRDefault="00703AAF" w:rsidP="00703AAF">
      <w:r>
        <w:t>9. Will the following segment of code compile and run? Why or why not?</w:t>
      </w:r>
    </w:p>
    <w:p w14:paraId="2420E6AB" w14:textId="01340EC1" w:rsidR="00703AAF" w:rsidRDefault="00703AAF" w:rsidP="00703AAF">
      <w:r>
        <w:t>public static void test</w:t>
      </w:r>
      <w:r w:rsidR="00557441">
        <w:t>Phrase(message) {</w:t>
      </w:r>
    </w:p>
    <w:p w14:paraId="1D3E00FF" w14:textId="77777777" w:rsidR="00703AAF" w:rsidRDefault="00703AAF" w:rsidP="00703AAF">
      <w:r>
        <w:tab/>
        <w:t>System.out.println(message);</w:t>
      </w:r>
    </w:p>
    <w:p w14:paraId="6EB8E610" w14:textId="77777777" w:rsidR="00703AAF" w:rsidRDefault="00703AAF" w:rsidP="00703AAF">
      <w:r>
        <w:t>}</w:t>
      </w:r>
    </w:p>
    <w:p w14:paraId="09DACE1C" w14:textId="77777777" w:rsidR="00DA77B9" w:rsidRDefault="00DA77B9" w:rsidP="00703AAF"/>
    <w:p w14:paraId="2A21B428" w14:textId="2B724191" w:rsidR="00DA77B9" w:rsidRDefault="00DA77B9" w:rsidP="00703AAF">
      <w:r>
        <w:t>No, because there is a type required with the formal parameter</w:t>
      </w:r>
    </w:p>
    <w:p w14:paraId="465EF331" w14:textId="77777777" w:rsidR="00703AAF" w:rsidRDefault="00703AAF" w:rsidP="00703AAF"/>
    <w:p w14:paraId="43A4708C" w14:textId="77777777" w:rsidR="00703AAF" w:rsidRDefault="00703AAF" w:rsidP="00703AAF">
      <w:r>
        <w:t>10. What is the output of the following code?</w:t>
      </w:r>
      <w:r w:rsidR="0053493A">
        <w:t xml:space="preserve"> ___________________________________</w:t>
      </w:r>
    </w:p>
    <w:p w14:paraId="167E8B38" w14:textId="77777777" w:rsidR="00703AAF" w:rsidRDefault="00703AAF" w:rsidP="00703AAF">
      <w:r>
        <w:t>public class ParameterCode {</w:t>
      </w:r>
    </w:p>
    <w:p w14:paraId="0FAFAD73" w14:textId="77777777" w:rsidR="00703AAF" w:rsidRDefault="00703AAF" w:rsidP="00703AAF">
      <w:r>
        <w:tab/>
        <w:t>public static void main(String[] args) {</w:t>
      </w:r>
    </w:p>
    <w:p w14:paraId="619DE0E7" w14:textId="77777777" w:rsidR="00703AAF" w:rsidRDefault="00703AAF" w:rsidP="00703AAF">
      <w:r>
        <w:tab/>
      </w:r>
      <w:r>
        <w:tab/>
        <w:t>int a = 10;</w:t>
      </w:r>
    </w:p>
    <w:p w14:paraId="00C9ECBE" w14:textId="77777777" w:rsidR="00703AAF" w:rsidRDefault="00703AAF" w:rsidP="00703AAF">
      <w:r>
        <w:tab/>
      </w:r>
      <w:r>
        <w:tab/>
        <w:t>int b = 5;</w:t>
      </w:r>
    </w:p>
    <w:p w14:paraId="5D8BDAF0" w14:textId="77777777" w:rsidR="00703AAF" w:rsidRDefault="00703AAF" w:rsidP="00703AAF">
      <w:r>
        <w:tab/>
      </w:r>
      <w:r>
        <w:tab/>
        <w:t>update(a, b);</w:t>
      </w:r>
    </w:p>
    <w:p w14:paraId="595AFF94" w14:textId="77777777" w:rsidR="00703AAF" w:rsidRDefault="00703AAF" w:rsidP="00703AAF">
      <w:r>
        <w:tab/>
      </w:r>
      <w:r>
        <w:tab/>
        <w:t>System.out.println(a + “ “ + b);</w:t>
      </w:r>
    </w:p>
    <w:p w14:paraId="130BC6A2" w14:textId="77777777" w:rsidR="00703AAF" w:rsidRDefault="00703AAF" w:rsidP="00703AAF">
      <w:r>
        <w:tab/>
        <w:t>}</w:t>
      </w:r>
    </w:p>
    <w:p w14:paraId="45CFDD9D" w14:textId="77777777" w:rsidR="00703AAF" w:rsidRDefault="00703AAF" w:rsidP="00703AAF"/>
    <w:p w14:paraId="5275A2AE" w14:textId="77777777" w:rsidR="00703AAF" w:rsidRDefault="00703AAF" w:rsidP="00703AAF">
      <w:r>
        <w:tab/>
        <w:t>public static void update(</w:t>
      </w:r>
      <w:r w:rsidR="0053493A">
        <w:t>a, b) {</w:t>
      </w:r>
    </w:p>
    <w:p w14:paraId="05EED477" w14:textId="77777777" w:rsidR="0053493A" w:rsidRDefault="0053493A" w:rsidP="00703AAF">
      <w:r>
        <w:tab/>
      </w:r>
      <w:r>
        <w:tab/>
        <w:t>a--;</w:t>
      </w:r>
    </w:p>
    <w:p w14:paraId="3659983F" w14:textId="77777777" w:rsidR="0053493A" w:rsidRDefault="0053493A" w:rsidP="00703AAF">
      <w:r>
        <w:tab/>
      </w:r>
      <w:r>
        <w:tab/>
        <w:t>b++;</w:t>
      </w:r>
    </w:p>
    <w:p w14:paraId="26327983" w14:textId="77777777" w:rsidR="0053493A" w:rsidRDefault="0053493A" w:rsidP="00703AAF">
      <w:r>
        <w:lastRenderedPageBreak/>
        <w:tab/>
      </w:r>
      <w:r>
        <w:tab/>
        <w:t>System.out.println(a + “ “ + b);</w:t>
      </w:r>
    </w:p>
    <w:p w14:paraId="796C5B25" w14:textId="77777777" w:rsidR="0053493A" w:rsidRDefault="0053493A" w:rsidP="00703AAF">
      <w:r>
        <w:tab/>
        <w:t>}</w:t>
      </w:r>
    </w:p>
    <w:p w14:paraId="4CF1A25C" w14:textId="77777777" w:rsidR="0053493A" w:rsidRDefault="0053493A" w:rsidP="00703AAF">
      <w:r>
        <w:t>}</w:t>
      </w:r>
    </w:p>
    <w:p w14:paraId="594A2A52" w14:textId="77777777" w:rsidR="00DA77B9" w:rsidRDefault="00DA77B9" w:rsidP="00703AAF"/>
    <w:p w14:paraId="0D46730B" w14:textId="4E7D3FB6" w:rsidR="00DA77B9" w:rsidRDefault="00DA77B9" w:rsidP="00703AAF">
      <w:r>
        <w:t>4 11</w:t>
      </w:r>
    </w:p>
    <w:p w14:paraId="62B82C02" w14:textId="3602140A" w:rsidR="00DA77B9" w:rsidRDefault="00DA77B9" w:rsidP="00703AAF">
      <w:r>
        <w:t>5 10</w:t>
      </w:r>
    </w:p>
    <w:p w14:paraId="6CEE9071" w14:textId="77777777" w:rsidR="00703AAF" w:rsidRDefault="00703AAF" w:rsidP="00703AAF"/>
    <w:p w14:paraId="172823E8" w14:textId="78308562" w:rsidR="00703AAF" w:rsidRDefault="001663DF" w:rsidP="00703AAF">
      <w:r>
        <w:t xml:space="preserve">11. It is standard practice to insert a line break after an operator or parameter and indent the line that follows by twice the normal indentation width when a method header with parameters exceeds about </w:t>
      </w:r>
      <w:r w:rsidR="006C3F88">
        <w:t>80-100</w:t>
      </w:r>
      <w:r>
        <w:t xml:space="preserve"> characters.</w:t>
      </w:r>
    </w:p>
    <w:p w14:paraId="79F641A3" w14:textId="77777777" w:rsidR="001663DF" w:rsidRDefault="001663DF" w:rsidP="00703AAF"/>
    <w:p w14:paraId="7740F98E" w14:textId="3A7B35AC" w:rsidR="001663DF" w:rsidRDefault="001663DF" w:rsidP="00703AAF">
      <w:r>
        <w:t>12. The basic rule</w:t>
      </w:r>
      <w:r w:rsidR="006C3F88">
        <w:t xml:space="preserve"> is to use a class constant</w:t>
      </w:r>
      <w:r>
        <w:t xml:space="preserve"> when you only want to change the value from execution to execution. If you want to use different values within a single execution, use a </w:t>
      </w:r>
      <w:r w:rsidR="006C3F88">
        <w:t>parameter</w:t>
      </w:r>
      <w:r>
        <w:t>.</w:t>
      </w:r>
    </w:p>
    <w:p w14:paraId="12B2B9CB" w14:textId="77777777" w:rsidR="001663DF" w:rsidRDefault="001663DF" w:rsidP="00703AAF"/>
    <w:p w14:paraId="6D8E684D" w14:textId="1E07329D" w:rsidR="001663DF" w:rsidRDefault="001663DF" w:rsidP="00703AAF">
      <w:r>
        <w:t xml:space="preserve">13. </w:t>
      </w:r>
      <w:r w:rsidR="006C3F88">
        <w:t>Method Signature</w:t>
      </w:r>
      <w:r>
        <w:t xml:space="preserve"> is the name of a method, along with its number and type of parameters.</w:t>
      </w:r>
    </w:p>
    <w:p w14:paraId="0B443DB9" w14:textId="77777777" w:rsidR="001663DF" w:rsidRDefault="001663DF" w:rsidP="00703AAF"/>
    <w:p w14:paraId="54009D79" w14:textId="0BE58B34" w:rsidR="001663DF" w:rsidRDefault="001663DF" w:rsidP="00703AAF">
      <w:r>
        <w:t xml:space="preserve">14. </w:t>
      </w:r>
      <w:r w:rsidR="006C3F88">
        <w:t>Method Overloading</w:t>
      </w:r>
      <w:bookmarkStart w:id="0" w:name="_GoBack"/>
      <w:bookmarkEnd w:id="0"/>
      <w:r>
        <w:t xml:space="preserve"> is the ability to define two or more different methods with the same name but different method signatures.</w:t>
      </w:r>
    </w:p>
    <w:p w14:paraId="36A61ECC" w14:textId="77777777" w:rsidR="001663DF" w:rsidRDefault="001663DF" w:rsidP="00703AAF"/>
    <w:sectPr w:rsidR="001663DF" w:rsidSect="009C48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AAF"/>
    <w:rsid w:val="000053B8"/>
    <w:rsid w:val="00073225"/>
    <w:rsid w:val="001663DF"/>
    <w:rsid w:val="004C24B7"/>
    <w:rsid w:val="0053493A"/>
    <w:rsid w:val="00557441"/>
    <w:rsid w:val="006C3F88"/>
    <w:rsid w:val="00703AAF"/>
    <w:rsid w:val="009C4823"/>
    <w:rsid w:val="00BE6C46"/>
    <w:rsid w:val="00DA77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D62074"/>
  <w15:docId w15:val="{C763EE2B-A615-4FB5-BD66-34C86D7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26A66166</Template>
  <TotalTime>14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PRANAV MATHUR</cp:lastModifiedBy>
  <cp:revision>5</cp:revision>
  <dcterms:created xsi:type="dcterms:W3CDTF">2013-09-30T15:33:00Z</dcterms:created>
  <dcterms:modified xsi:type="dcterms:W3CDTF">2014-09-30T17:20:00Z</dcterms:modified>
</cp:coreProperties>
</file>