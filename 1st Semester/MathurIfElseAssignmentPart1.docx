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C7364" w14:textId="7063A1F4" w:rsidR="00923C31" w:rsidRDefault="003265A3" w:rsidP="00923C31">
      <w:pPr>
        <w:jc w:val="right"/>
      </w:pPr>
      <w:r>
        <w:t>Name: Pranav Mathur</w:t>
      </w:r>
    </w:p>
    <w:p w14:paraId="27336785" w14:textId="77777777" w:rsidR="00923C31" w:rsidRDefault="00923C31" w:rsidP="005821EB"/>
    <w:p w14:paraId="7A1728E3" w14:textId="77777777" w:rsidR="00923C31" w:rsidRDefault="00923C31" w:rsidP="00923C31">
      <w:pPr>
        <w:jc w:val="center"/>
      </w:pPr>
      <w:r>
        <w:t>AP Computer Science A (Java)</w:t>
      </w:r>
    </w:p>
    <w:p w14:paraId="6588946C" w14:textId="77777777" w:rsidR="00923C31" w:rsidRDefault="008A605B" w:rsidP="00923C31">
      <w:pPr>
        <w:jc w:val="center"/>
      </w:pPr>
      <w:proofErr w:type="gramStart"/>
      <w:r>
        <w:t>relational</w:t>
      </w:r>
      <w:proofErr w:type="gramEnd"/>
      <w:r>
        <w:t xml:space="preserve"> and logical operators, </w:t>
      </w:r>
      <w:r w:rsidR="00923C31">
        <w:t>if / else statements</w:t>
      </w:r>
    </w:p>
    <w:p w14:paraId="43B2D085" w14:textId="77777777" w:rsidR="00923C31" w:rsidRDefault="00923C31" w:rsidP="00923C31">
      <w:pPr>
        <w:jc w:val="center"/>
      </w:pPr>
    </w:p>
    <w:p w14:paraId="3DF65DA0" w14:textId="77777777" w:rsidR="00637836" w:rsidRDefault="00637836" w:rsidP="00637836">
      <w:pPr>
        <w:pStyle w:val="ListParagraph"/>
        <w:numPr>
          <w:ilvl w:val="0"/>
          <w:numId w:val="1"/>
        </w:numPr>
      </w:pPr>
      <w:r>
        <w:t xml:space="preserve">Given the variable declarations </w:t>
      </w:r>
      <w:proofErr w:type="spellStart"/>
      <w:r>
        <w:t>int</w:t>
      </w:r>
      <w:proofErr w:type="spellEnd"/>
      <w:r>
        <w:t xml:space="preserve"> x = 4; </w:t>
      </w:r>
      <w:proofErr w:type="spellStart"/>
      <w:r>
        <w:t>int</w:t>
      </w:r>
      <w:proofErr w:type="spellEnd"/>
      <w:r>
        <w:t xml:space="preserve"> y = -3; </w:t>
      </w:r>
      <w:proofErr w:type="spellStart"/>
      <w:r>
        <w:t>int</w:t>
      </w:r>
      <w:proofErr w:type="spellEnd"/>
      <w:r>
        <w:t xml:space="preserve"> z = 4; what are results of the following relational expressions? Example: x == 4. Answer: true.</w:t>
      </w:r>
    </w:p>
    <w:p w14:paraId="2F729EC3" w14:textId="77777777" w:rsidR="00637836" w:rsidRDefault="00637836" w:rsidP="00637836"/>
    <w:p w14:paraId="5B417E4C" w14:textId="62E715E3" w:rsidR="00637836" w:rsidRDefault="003265A3" w:rsidP="00637836">
      <w:pPr>
        <w:pStyle w:val="ListParagraph"/>
        <w:numPr>
          <w:ilvl w:val="1"/>
          <w:numId w:val="1"/>
        </w:numPr>
      </w:pPr>
      <w:r>
        <w:t>x ==  y;</w:t>
      </w: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</w:p>
    <w:p w14:paraId="7A97132E" w14:textId="5EF4EEA2" w:rsidR="00637836" w:rsidRDefault="00637836" w:rsidP="00637836">
      <w:pPr>
        <w:pStyle w:val="ListParagraph"/>
        <w:numPr>
          <w:ilvl w:val="1"/>
          <w:numId w:val="1"/>
        </w:numPr>
      </w:pPr>
      <w:r>
        <w:t>x + y &gt;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65A3">
        <w:t>true</w:t>
      </w:r>
    </w:p>
    <w:p w14:paraId="10C7C94B" w14:textId="70BBDB33" w:rsidR="00637836" w:rsidRDefault="00637836" w:rsidP="00637836">
      <w:pPr>
        <w:pStyle w:val="ListParagraph"/>
        <w:numPr>
          <w:ilvl w:val="1"/>
          <w:numId w:val="1"/>
        </w:numPr>
      </w:pPr>
      <w:r>
        <w:t>x – z !=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65A3">
        <w:t>false</w:t>
      </w:r>
    </w:p>
    <w:p w14:paraId="5B820634" w14:textId="19C42EFA" w:rsidR="00637836" w:rsidRDefault="00637836" w:rsidP="00637836">
      <w:pPr>
        <w:pStyle w:val="ListParagraph"/>
        <w:numPr>
          <w:ilvl w:val="1"/>
          <w:numId w:val="1"/>
        </w:numPr>
      </w:pPr>
      <w:r>
        <w:t>y * y &lt;= 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65A3">
        <w:t>false</w:t>
      </w:r>
    </w:p>
    <w:p w14:paraId="2634EF6E" w14:textId="559C2677" w:rsidR="00637836" w:rsidRDefault="00637836" w:rsidP="00637836">
      <w:pPr>
        <w:pStyle w:val="ListParagraph"/>
        <w:numPr>
          <w:ilvl w:val="1"/>
          <w:numId w:val="1"/>
        </w:numPr>
      </w:pPr>
      <w:r>
        <w:t>y / y ==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65A3">
        <w:t>true</w:t>
      </w:r>
    </w:p>
    <w:p w14:paraId="57D21013" w14:textId="5D6C667C" w:rsidR="00637836" w:rsidRDefault="00637836" w:rsidP="00637836">
      <w:pPr>
        <w:pStyle w:val="ListParagraph"/>
        <w:numPr>
          <w:ilvl w:val="1"/>
          <w:numId w:val="1"/>
        </w:numPr>
      </w:pPr>
      <w:r>
        <w:t>x * (y + 2) &gt; y – (y + z) * 2</w:t>
      </w:r>
      <w:r>
        <w:tab/>
      </w:r>
      <w:r>
        <w:tab/>
      </w:r>
      <w:r>
        <w:tab/>
      </w:r>
      <w:r>
        <w:tab/>
      </w:r>
      <w:r w:rsidR="003265A3">
        <w:t>true</w:t>
      </w:r>
    </w:p>
    <w:p w14:paraId="30BF7CD3" w14:textId="77777777" w:rsidR="00637836" w:rsidRDefault="00637836" w:rsidP="00637836"/>
    <w:p w14:paraId="3D246EEA" w14:textId="77777777" w:rsidR="00923C31" w:rsidRDefault="00923C31" w:rsidP="005821EB">
      <w:pPr>
        <w:pStyle w:val="ListParagraph"/>
        <w:numPr>
          <w:ilvl w:val="0"/>
          <w:numId w:val="1"/>
        </w:numPr>
      </w:pPr>
      <w:r>
        <w:t>Translate each of the following English statements into logica</w:t>
      </w:r>
      <w:r w:rsidR="00EE704A">
        <w:t>l tests for use</w:t>
      </w:r>
      <w:r w:rsidR="00666954">
        <w:t xml:space="preserve"> in </w:t>
      </w:r>
      <w:proofErr w:type="gramStart"/>
      <w:r w:rsidR="00666954">
        <w:t>an</w:t>
      </w:r>
      <w:r>
        <w:t xml:space="preserve"> if</w:t>
      </w:r>
      <w:proofErr w:type="gramEnd"/>
      <w:r>
        <w:t xml:space="preserve"> / else statement. Write the appropriate </w:t>
      </w:r>
      <w:r w:rsidR="00EE704A">
        <w:t xml:space="preserve">logical test associated with </w:t>
      </w:r>
      <w:proofErr w:type="gramStart"/>
      <w:r w:rsidR="00A73BE5">
        <w:t xml:space="preserve">your </w:t>
      </w:r>
      <w:r>
        <w:t>if</w:t>
      </w:r>
      <w:proofErr w:type="gramEnd"/>
      <w:r>
        <w:t xml:space="preserve"> </w:t>
      </w:r>
      <w:r w:rsidR="00A73BE5">
        <w:t>statement</w:t>
      </w:r>
      <w:r>
        <w:t>. A</w:t>
      </w:r>
      <w:r w:rsidR="00CC3794">
        <w:t xml:space="preserve">ssume that three </w:t>
      </w:r>
      <w:proofErr w:type="spellStart"/>
      <w:r w:rsidR="00CC3794">
        <w:t>int</w:t>
      </w:r>
      <w:proofErr w:type="spellEnd"/>
      <w:r w:rsidR="00CC3794">
        <w:t xml:space="preserve"> variables </w:t>
      </w:r>
      <w:r>
        <w:t>x, y, and z, have been</w:t>
      </w:r>
      <w:r w:rsidR="00D10815">
        <w:t xml:space="preserve"> initialized</w:t>
      </w:r>
      <w:r w:rsidR="00A73BE5">
        <w:t xml:space="preserve">. </w:t>
      </w:r>
      <w:r>
        <w:t>Example</w:t>
      </w:r>
      <w:r w:rsidR="00A73BE5">
        <w:t>:</w:t>
      </w:r>
      <w:r>
        <w:t xml:space="preserve"> statem</w:t>
      </w:r>
      <w:r w:rsidR="00CC3794">
        <w:t xml:space="preserve">ent: z is odd.  Answer: z % </w:t>
      </w:r>
      <w:proofErr w:type="gramStart"/>
      <w:r w:rsidR="00CC3794">
        <w:t>2 !</w:t>
      </w:r>
      <w:proofErr w:type="gramEnd"/>
      <w:r>
        <w:t>= 0</w:t>
      </w:r>
      <w:r w:rsidR="00EE704A">
        <w:t>.</w:t>
      </w:r>
    </w:p>
    <w:p w14:paraId="39BFCCB1" w14:textId="77777777" w:rsidR="00923C31" w:rsidRDefault="00923C31" w:rsidP="00923C31">
      <w:pPr>
        <w:pStyle w:val="ListParagraph"/>
        <w:ind w:left="1440"/>
      </w:pPr>
    </w:p>
    <w:p w14:paraId="0E1C794C" w14:textId="1DA8077F" w:rsidR="00923C31" w:rsidRDefault="00F936CC" w:rsidP="00923C31">
      <w:pPr>
        <w:pStyle w:val="ListParagraph"/>
        <w:numPr>
          <w:ilvl w:val="1"/>
          <w:numId w:val="1"/>
        </w:numPr>
      </w:pPr>
      <w:r>
        <w:t>y is positive</w:t>
      </w:r>
      <w:r w:rsidR="00852CB9">
        <w:tab/>
      </w:r>
      <w:r w:rsidR="00852CB9">
        <w:tab/>
      </w:r>
      <w:r w:rsidR="00852CB9">
        <w:tab/>
      </w:r>
      <w:r w:rsidR="00852CB9">
        <w:tab/>
      </w:r>
      <w:r w:rsidR="00852CB9">
        <w:tab/>
      </w:r>
      <w:r w:rsidR="00852CB9">
        <w:tab/>
      </w:r>
      <w:r w:rsidR="003265A3">
        <w:t>y &gt; 0</w:t>
      </w:r>
    </w:p>
    <w:p w14:paraId="756607A9" w14:textId="3F768DCE" w:rsidR="002466DF" w:rsidRDefault="002466DF" w:rsidP="00923C31">
      <w:pPr>
        <w:pStyle w:val="ListParagraph"/>
        <w:numPr>
          <w:ilvl w:val="1"/>
          <w:numId w:val="1"/>
        </w:numPr>
      </w:pPr>
      <w:r>
        <w:t>x is even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65A3">
        <w:t>x%2 == 0</w:t>
      </w:r>
    </w:p>
    <w:p w14:paraId="6640E14B" w14:textId="02EE1DE3" w:rsidR="002466DF" w:rsidRDefault="002466DF" w:rsidP="002466DF">
      <w:pPr>
        <w:pStyle w:val="ListParagraph"/>
        <w:numPr>
          <w:ilvl w:val="1"/>
          <w:numId w:val="1"/>
        </w:numPr>
      </w:pPr>
      <w:r>
        <w:t>z is not greater than y’s square root</w:t>
      </w:r>
      <w:r>
        <w:tab/>
      </w:r>
      <w:r>
        <w:tab/>
      </w:r>
      <w:r w:rsidR="003265A3">
        <w:t xml:space="preserve">z &lt;= </w:t>
      </w:r>
      <w:proofErr w:type="spellStart"/>
      <w:r w:rsidR="003265A3">
        <w:t>Math.sqrt</w:t>
      </w:r>
      <w:proofErr w:type="spellEnd"/>
      <w:r w:rsidR="003265A3">
        <w:t>(y)</w:t>
      </w:r>
    </w:p>
    <w:p w14:paraId="620FE0AC" w14:textId="22BBE9FB" w:rsidR="00923C31" w:rsidRDefault="00F936CC" w:rsidP="00923C31">
      <w:pPr>
        <w:pStyle w:val="ListParagraph"/>
        <w:numPr>
          <w:ilvl w:val="1"/>
          <w:numId w:val="1"/>
        </w:numPr>
      </w:pPr>
      <w:r>
        <w:t>y is a multiple of z</w:t>
      </w:r>
      <w:r w:rsidR="009C1572">
        <w:tab/>
      </w:r>
      <w:r w:rsidR="009C1572">
        <w:tab/>
      </w:r>
      <w:r w:rsidR="009C1572">
        <w:tab/>
      </w:r>
      <w:r w:rsidR="009C1572">
        <w:tab/>
      </w:r>
      <w:r w:rsidR="009C1572">
        <w:tab/>
      </w:r>
      <w:proofErr w:type="spellStart"/>
      <w:r w:rsidR="003265A3">
        <w:t>y%z</w:t>
      </w:r>
      <w:proofErr w:type="spellEnd"/>
      <w:r w:rsidR="003265A3">
        <w:t xml:space="preserve"> == 0</w:t>
      </w:r>
    </w:p>
    <w:p w14:paraId="162B0BF1" w14:textId="3EB2840F" w:rsidR="00F936CC" w:rsidRDefault="00F936CC" w:rsidP="00F936CC">
      <w:pPr>
        <w:pStyle w:val="ListParagraph"/>
        <w:numPr>
          <w:ilvl w:val="1"/>
          <w:numId w:val="1"/>
        </w:numPr>
      </w:pPr>
      <w:r>
        <w:t>x and z are of opposite signs</w:t>
      </w:r>
      <w:r w:rsidR="009C1572">
        <w:tab/>
      </w:r>
      <w:r w:rsidR="009C1572">
        <w:tab/>
      </w:r>
      <w:r w:rsidR="009C1572">
        <w:tab/>
      </w:r>
      <w:r w:rsidR="009C1572">
        <w:tab/>
      </w:r>
      <w:r w:rsidR="003265A3">
        <w:t>(x &gt; 0) != (z &gt; 0)</w:t>
      </w:r>
    </w:p>
    <w:p w14:paraId="0C75CDC8" w14:textId="77777777" w:rsidR="00F936CC" w:rsidRDefault="00F936CC" w:rsidP="00234F8E"/>
    <w:p w14:paraId="46431932" w14:textId="4A9D8F8A" w:rsidR="009C21F9" w:rsidRDefault="00F936CC" w:rsidP="00F936CC">
      <w:pPr>
        <w:pStyle w:val="ListParagraph"/>
        <w:numPr>
          <w:ilvl w:val="0"/>
          <w:numId w:val="1"/>
        </w:numPr>
      </w:pPr>
      <w:r>
        <w:t>Consider the following method:</w:t>
      </w:r>
    </w:p>
    <w:p w14:paraId="19986F49" w14:textId="77777777" w:rsidR="009C21F9" w:rsidRDefault="009C21F9" w:rsidP="009C21F9"/>
    <w:p w14:paraId="04E2A4A7" w14:textId="77777777" w:rsidR="00F936CC" w:rsidRDefault="00E44D06" w:rsidP="00F936CC">
      <w:pPr>
        <w:ind w:left="720"/>
      </w:pPr>
      <w:proofErr w:type="gramStart"/>
      <w:r>
        <w:t>public</w:t>
      </w:r>
      <w:proofErr w:type="gramEnd"/>
      <w:r>
        <w:t xml:space="preserve"> static void if</w:t>
      </w:r>
      <w:r w:rsidR="00F936CC">
        <w:t>ElseMystery1(</w:t>
      </w:r>
      <w:proofErr w:type="spellStart"/>
      <w:r w:rsidR="00F936CC">
        <w:t>int</w:t>
      </w:r>
      <w:proofErr w:type="spellEnd"/>
      <w:r w:rsidR="00F936CC">
        <w:t xml:space="preserve"> x, </w:t>
      </w:r>
      <w:proofErr w:type="spellStart"/>
      <w:r w:rsidR="00F936CC">
        <w:t>int</w:t>
      </w:r>
      <w:proofErr w:type="spellEnd"/>
      <w:r w:rsidR="00F936CC">
        <w:t xml:space="preserve"> y)</w:t>
      </w:r>
      <w:r w:rsidR="00D10815">
        <w:t xml:space="preserve"> </w:t>
      </w:r>
      <w:r w:rsidR="00F936CC">
        <w:t>{</w:t>
      </w:r>
    </w:p>
    <w:p w14:paraId="05D35DA8" w14:textId="77777777" w:rsidR="00A96502" w:rsidRDefault="00F936CC" w:rsidP="00F936CC">
      <w:pPr>
        <w:ind w:left="720"/>
      </w:pPr>
      <w:r>
        <w:tab/>
      </w:r>
      <w:proofErr w:type="spellStart"/>
      <w:proofErr w:type="gramStart"/>
      <w:r w:rsidR="00A96502">
        <w:t>int</w:t>
      </w:r>
      <w:proofErr w:type="spellEnd"/>
      <w:proofErr w:type="gramEnd"/>
      <w:r w:rsidR="00A96502">
        <w:t xml:space="preserve"> z = 4;</w:t>
      </w:r>
    </w:p>
    <w:p w14:paraId="18BCB858" w14:textId="77777777" w:rsidR="00A96502" w:rsidRDefault="00A96502" w:rsidP="008A605B">
      <w:pPr>
        <w:ind w:left="720"/>
      </w:pPr>
      <w:r>
        <w:tab/>
      </w:r>
      <w:proofErr w:type="gramStart"/>
      <w:r>
        <w:t>if</w:t>
      </w:r>
      <w:proofErr w:type="gramEnd"/>
      <w:r>
        <w:t xml:space="preserve"> (z &lt;= x)</w:t>
      </w:r>
      <w:r w:rsidR="008A605B">
        <w:t xml:space="preserve"> </w:t>
      </w:r>
      <w:r>
        <w:t>{</w:t>
      </w:r>
    </w:p>
    <w:p w14:paraId="1AF8D84B" w14:textId="77777777" w:rsidR="00A96502" w:rsidRDefault="00A96502" w:rsidP="00F936CC">
      <w:pPr>
        <w:ind w:left="720"/>
      </w:pPr>
      <w:r>
        <w:tab/>
      </w:r>
      <w:r>
        <w:tab/>
        <w:t>z = x + 1;</w:t>
      </w:r>
    </w:p>
    <w:p w14:paraId="578E844B" w14:textId="77777777" w:rsidR="00A96502" w:rsidRDefault="00A96502" w:rsidP="008A605B">
      <w:pPr>
        <w:ind w:left="720"/>
      </w:pPr>
      <w:r>
        <w:tab/>
        <w:t>}</w:t>
      </w:r>
      <w:r w:rsidR="008A605B">
        <w:t xml:space="preserve"> </w:t>
      </w:r>
      <w:r>
        <w:t>else</w:t>
      </w:r>
      <w:r w:rsidR="008A605B">
        <w:t xml:space="preserve"> </w:t>
      </w:r>
      <w:r>
        <w:t>{</w:t>
      </w:r>
    </w:p>
    <w:p w14:paraId="1176234A" w14:textId="77777777" w:rsidR="00A96502" w:rsidRDefault="00A96502" w:rsidP="00F936CC">
      <w:pPr>
        <w:ind w:left="720"/>
      </w:pPr>
      <w:r>
        <w:tab/>
      </w:r>
      <w:r>
        <w:tab/>
        <w:t>z = z + 9;</w:t>
      </w:r>
    </w:p>
    <w:p w14:paraId="7C3492E3" w14:textId="77777777" w:rsidR="00A96502" w:rsidRDefault="00A96502" w:rsidP="00F936CC">
      <w:pPr>
        <w:ind w:left="720"/>
      </w:pPr>
      <w:r>
        <w:tab/>
        <w:t>}</w:t>
      </w:r>
    </w:p>
    <w:p w14:paraId="07F419D6" w14:textId="77777777" w:rsidR="00A96502" w:rsidRDefault="00A96502" w:rsidP="008A605B">
      <w:pPr>
        <w:ind w:left="720"/>
      </w:pPr>
      <w:r>
        <w:tab/>
      </w:r>
      <w:proofErr w:type="gramStart"/>
      <w:r>
        <w:t>if</w:t>
      </w:r>
      <w:proofErr w:type="gramEnd"/>
      <w:r>
        <w:t xml:space="preserve"> (z &lt;= y)</w:t>
      </w:r>
      <w:r w:rsidR="008A605B">
        <w:t xml:space="preserve"> </w:t>
      </w:r>
      <w:r>
        <w:t>{</w:t>
      </w:r>
    </w:p>
    <w:p w14:paraId="3A8FD486" w14:textId="77777777" w:rsidR="00A96502" w:rsidRDefault="00A96502" w:rsidP="00F936CC">
      <w:pPr>
        <w:ind w:left="720"/>
      </w:pPr>
      <w:r>
        <w:tab/>
      </w:r>
      <w:r>
        <w:tab/>
      </w:r>
      <w:proofErr w:type="gramStart"/>
      <w:r>
        <w:t>y</w:t>
      </w:r>
      <w:proofErr w:type="gramEnd"/>
      <w:r>
        <w:t>++;</w:t>
      </w:r>
    </w:p>
    <w:p w14:paraId="3AD8F1D8" w14:textId="77777777" w:rsidR="00A96502" w:rsidRDefault="00A96502" w:rsidP="00F936CC">
      <w:pPr>
        <w:ind w:left="720"/>
      </w:pPr>
      <w:r>
        <w:tab/>
        <w:t>}</w:t>
      </w:r>
    </w:p>
    <w:p w14:paraId="2FC2CB27" w14:textId="77777777" w:rsidR="00A96502" w:rsidRDefault="00A96502" w:rsidP="00F936CC">
      <w:pPr>
        <w:ind w:left="720"/>
      </w:pPr>
      <w:r>
        <w:tab/>
      </w:r>
      <w:proofErr w:type="gramStart"/>
      <w:r>
        <w:t>System.out.println(</w:t>
      </w:r>
      <w:proofErr w:type="gramEnd"/>
      <w:r>
        <w:t>z + “ “ + y);</w:t>
      </w:r>
    </w:p>
    <w:p w14:paraId="5EF86F48" w14:textId="77777777" w:rsidR="00A96502" w:rsidRDefault="00A96502" w:rsidP="00F936CC">
      <w:pPr>
        <w:ind w:left="720"/>
      </w:pPr>
      <w:r>
        <w:t>}</w:t>
      </w:r>
    </w:p>
    <w:p w14:paraId="7BD20E5F" w14:textId="77777777" w:rsidR="00A96502" w:rsidRDefault="00A96502" w:rsidP="00F936CC">
      <w:pPr>
        <w:ind w:left="720"/>
      </w:pPr>
    </w:p>
    <w:p w14:paraId="447E3DF5" w14:textId="77777777" w:rsidR="00A96502" w:rsidRDefault="00A96502" w:rsidP="00AC01F8">
      <w:pPr>
        <w:ind w:left="720"/>
      </w:pPr>
      <w:r>
        <w:t>What output is produced by each of the following calls?</w:t>
      </w:r>
    </w:p>
    <w:p w14:paraId="3A1BCC20" w14:textId="2DAB6FC8" w:rsidR="00A96502" w:rsidRDefault="00A96502" w:rsidP="00A96502">
      <w:pPr>
        <w:pStyle w:val="ListParagraph"/>
        <w:numPr>
          <w:ilvl w:val="0"/>
          <w:numId w:val="2"/>
        </w:numPr>
      </w:pPr>
      <w:r>
        <w:t>ifElseMystery1(3, 20);</w:t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3265A3">
        <w:t>13 21</w:t>
      </w:r>
    </w:p>
    <w:p w14:paraId="5772C595" w14:textId="1147D7BF" w:rsidR="00A96502" w:rsidRDefault="00A96502" w:rsidP="00A96502">
      <w:pPr>
        <w:pStyle w:val="ListParagraph"/>
        <w:numPr>
          <w:ilvl w:val="0"/>
          <w:numId w:val="2"/>
        </w:numPr>
      </w:pPr>
      <w:r>
        <w:t>ifElseMystery1(4, 5);</w:t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3265A3">
        <w:t>5 6</w:t>
      </w:r>
    </w:p>
    <w:p w14:paraId="6912DCCA" w14:textId="1DF2DACE" w:rsidR="00A96502" w:rsidRDefault="00A96502" w:rsidP="00A96502">
      <w:pPr>
        <w:pStyle w:val="ListParagraph"/>
        <w:numPr>
          <w:ilvl w:val="0"/>
          <w:numId w:val="2"/>
        </w:numPr>
      </w:pPr>
      <w:r>
        <w:t>ifElseMystery1(5, 5);</w:t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AC01F8">
        <w:tab/>
      </w:r>
      <w:r w:rsidR="003265A3">
        <w:t>6 5</w:t>
      </w:r>
    </w:p>
    <w:p w14:paraId="13AD0E4C" w14:textId="77777777" w:rsidR="00A96502" w:rsidRDefault="00A96502" w:rsidP="00A96502"/>
    <w:p w14:paraId="710A3613" w14:textId="77777777" w:rsidR="00EE704A" w:rsidRDefault="008A605B" w:rsidP="00EE704A">
      <w:pPr>
        <w:pStyle w:val="ListParagraph"/>
      </w:pPr>
      <w:r>
        <w:br w:type="page"/>
      </w:r>
    </w:p>
    <w:p w14:paraId="2FC96725" w14:textId="77777777" w:rsidR="00A96502" w:rsidRDefault="00A96502" w:rsidP="00A96502">
      <w:pPr>
        <w:pStyle w:val="ListParagraph"/>
        <w:numPr>
          <w:ilvl w:val="0"/>
          <w:numId w:val="1"/>
        </w:numPr>
      </w:pPr>
      <w:r>
        <w:lastRenderedPageBreak/>
        <w:t>Consider the following method:</w:t>
      </w:r>
    </w:p>
    <w:p w14:paraId="5E5C2256" w14:textId="77777777" w:rsidR="009C21F9" w:rsidRDefault="009C21F9" w:rsidP="009C21F9"/>
    <w:p w14:paraId="5C86D42D" w14:textId="77777777" w:rsidR="00A96502" w:rsidRDefault="00A96502" w:rsidP="00EE704A">
      <w:pPr>
        <w:ind w:left="720"/>
      </w:pPr>
      <w:proofErr w:type="gramStart"/>
      <w:r>
        <w:t>public</w:t>
      </w:r>
      <w:proofErr w:type="gramEnd"/>
      <w:r>
        <w:t xml:space="preserve"> static void if ElseMystery2(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r w:rsidR="00EE704A">
        <w:t xml:space="preserve"> </w:t>
      </w:r>
      <w:r>
        <w:t>{</w:t>
      </w:r>
    </w:p>
    <w:p w14:paraId="3B86A51B" w14:textId="77777777" w:rsidR="00A96502" w:rsidRDefault="00A96502" w:rsidP="00EE704A">
      <w:pPr>
        <w:ind w:left="720"/>
      </w:pPr>
      <w:r>
        <w:tab/>
      </w:r>
      <w:proofErr w:type="gramStart"/>
      <w:r>
        <w:t>if</w:t>
      </w:r>
      <w:proofErr w:type="gramEnd"/>
      <w:r>
        <w:t xml:space="preserve"> (a*2 &lt; b)</w:t>
      </w:r>
      <w:r w:rsidR="00EE704A">
        <w:t xml:space="preserve"> </w:t>
      </w:r>
      <w:r>
        <w:t>{</w:t>
      </w:r>
    </w:p>
    <w:p w14:paraId="3778BFB8" w14:textId="77777777" w:rsidR="00A96502" w:rsidRDefault="00A96502" w:rsidP="00A96502">
      <w:pPr>
        <w:ind w:left="720"/>
      </w:pPr>
      <w:r>
        <w:tab/>
      </w:r>
      <w:r>
        <w:tab/>
        <w:t>a = a * 3;</w:t>
      </w:r>
    </w:p>
    <w:p w14:paraId="2E5FD78D" w14:textId="77777777" w:rsidR="00A96502" w:rsidRDefault="00A96502" w:rsidP="008A605B">
      <w:pPr>
        <w:ind w:left="720"/>
      </w:pPr>
      <w:r>
        <w:tab/>
        <w:t>}</w:t>
      </w:r>
      <w:r w:rsidR="008A605B">
        <w:t xml:space="preserve"> </w:t>
      </w:r>
      <w:r>
        <w:t>else if (a &gt; b)</w:t>
      </w:r>
      <w:r w:rsidR="00EE704A">
        <w:t xml:space="preserve"> </w:t>
      </w:r>
      <w:r>
        <w:t>{</w:t>
      </w:r>
    </w:p>
    <w:p w14:paraId="2DDD10AB" w14:textId="77777777" w:rsidR="00A96502" w:rsidRDefault="00A96502" w:rsidP="00A96502">
      <w:pPr>
        <w:ind w:left="720"/>
      </w:pPr>
      <w:r>
        <w:tab/>
      </w:r>
      <w:r>
        <w:tab/>
        <w:t>b = b +3;</w:t>
      </w:r>
    </w:p>
    <w:p w14:paraId="14D53ECC" w14:textId="77777777" w:rsidR="00A96502" w:rsidRDefault="00A96502" w:rsidP="00A96502">
      <w:pPr>
        <w:ind w:left="720"/>
      </w:pPr>
      <w:r>
        <w:tab/>
        <w:t>}</w:t>
      </w:r>
    </w:p>
    <w:p w14:paraId="53D6E74F" w14:textId="77777777" w:rsidR="00A96502" w:rsidRDefault="00A96502" w:rsidP="00EE704A">
      <w:pPr>
        <w:ind w:left="720"/>
      </w:pPr>
      <w:r>
        <w:tab/>
      </w:r>
      <w:proofErr w:type="gramStart"/>
      <w:r>
        <w:t>if</w:t>
      </w:r>
      <w:proofErr w:type="gramEnd"/>
      <w:r>
        <w:t xml:space="preserve"> (b &lt; a)</w:t>
      </w:r>
      <w:r w:rsidR="00EE704A">
        <w:t xml:space="preserve"> </w:t>
      </w:r>
      <w:r>
        <w:t>{</w:t>
      </w:r>
    </w:p>
    <w:p w14:paraId="76749B4F" w14:textId="77777777" w:rsidR="00A96502" w:rsidRDefault="00A96502" w:rsidP="00A96502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++;</w:t>
      </w:r>
    </w:p>
    <w:p w14:paraId="72772F31" w14:textId="77777777" w:rsidR="00A96502" w:rsidRDefault="00A96502" w:rsidP="008A605B">
      <w:pPr>
        <w:ind w:left="720"/>
      </w:pPr>
      <w:r>
        <w:tab/>
        <w:t>}</w:t>
      </w:r>
      <w:r w:rsidR="008A605B">
        <w:t xml:space="preserve"> </w:t>
      </w:r>
      <w:r w:rsidR="00EE704A">
        <w:t>e</w:t>
      </w:r>
      <w:r>
        <w:t>lse</w:t>
      </w:r>
      <w:r w:rsidR="00EE704A">
        <w:t xml:space="preserve"> </w:t>
      </w:r>
      <w:r>
        <w:t>{</w:t>
      </w:r>
    </w:p>
    <w:p w14:paraId="615A50A0" w14:textId="77777777" w:rsidR="00A96502" w:rsidRDefault="00A96502" w:rsidP="00A96502">
      <w:pPr>
        <w:ind w:left="720"/>
      </w:pPr>
      <w:r>
        <w:tab/>
      </w:r>
      <w:r>
        <w:tab/>
        <w:t>a--;</w:t>
      </w:r>
    </w:p>
    <w:p w14:paraId="60D404A2" w14:textId="77777777" w:rsidR="00A96502" w:rsidRDefault="00A96502" w:rsidP="00A96502">
      <w:pPr>
        <w:ind w:left="720"/>
      </w:pPr>
      <w:r>
        <w:tab/>
        <w:t>}</w:t>
      </w:r>
    </w:p>
    <w:p w14:paraId="40C29404" w14:textId="13020430" w:rsidR="00A96502" w:rsidRDefault="007708AE" w:rsidP="00A96502">
      <w:pPr>
        <w:ind w:left="720"/>
      </w:pPr>
      <w:r>
        <w:tab/>
      </w:r>
      <w:proofErr w:type="gramStart"/>
      <w:r>
        <w:t>System.out.println(</w:t>
      </w:r>
      <w:proofErr w:type="gramEnd"/>
      <w:r>
        <w:t>a + “ “</w:t>
      </w:r>
      <w:r w:rsidR="00A96502">
        <w:t xml:space="preserve"> + b);</w:t>
      </w:r>
    </w:p>
    <w:p w14:paraId="03B53D24" w14:textId="77777777" w:rsidR="00A96502" w:rsidRDefault="00A96502" w:rsidP="00A96502">
      <w:pPr>
        <w:ind w:left="720"/>
      </w:pPr>
      <w:r>
        <w:t>}</w:t>
      </w:r>
    </w:p>
    <w:p w14:paraId="5AF73FD4" w14:textId="77777777" w:rsidR="00A96502" w:rsidRDefault="00A96502" w:rsidP="00A96502">
      <w:pPr>
        <w:ind w:left="720"/>
      </w:pPr>
    </w:p>
    <w:p w14:paraId="5A58993B" w14:textId="77777777" w:rsidR="00A96502" w:rsidRDefault="00A96502" w:rsidP="00296087">
      <w:pPr>
        <w:ind w:left="720"/>
      </w:pPr>
      <w:r>
        <w:t>What output is produced by each of the following calls?</w:t>
      </w:r>
    </w:p>
    <w:p w14:paraId="13FB57E2" w14:textId="4297B5CA" w:rsidR="00A96502" w:rsidRDefault="00A96502" w:rsidP="00A96502">
      <w:pPr>
        <w:pStyle w:val="ListParagraph"/>
        <w:numPr>
          <w:ilvl w:val="0"/>
          <w:numId w:val="2"/>
        </w:numPr>
      </w:pPr>
      <w:r>
        <w:t>ifElseMystery2(10, 2);</w:t>
      </w:r>
      <w:r w:rsidR="002C2289">
        <w:tab/>
      </w:r>
      <w:r w:rsidR="002C2289">
        <w:tab/>
      </w:r>
      <w:r w:rsidR="002C2289">
        <w:tab/>
      </w:r>
      <w:r w:rsidR="002C2289">
        <w:tab/>
      </w:r>
      <w:r w:rsidR="002C2289">
        <w:tab/>
        <w:t>10 6</w:t>
      </w:r>
    </w:p>
    <w:p w14:paraId="2C673EB6" w14:textId="33C48BA4" w:rsidR="00A96502" w:rsidRDefault="00A96502" w:rsidP="00A96502">
      <w:pPr>
        <w:pStyle w:val="ListParagraph"/>
        <w:numPr>
          <w:ilvl w:val="0"/>
          <w:numId w:val="2"/>
        </w:numPr>
      </w:pPr>
      <w:r>
        <w:t>ifElseMystery2(3, 8);</w:t>
      </w:r>
      <w:r w:rsidR="00296087">
        <w:tab/>
      </w:r>
      <w:r w:rsidR="00296087">
        <w:tab/>
      </w:r>
      <w:r w:rsidR="00296087">
        <w:tab/>
      </w:r>
      <w:r w:rsidR="00296087">
        <w:tab/>
      </w:r>
      <w:r w:rsidR="00296087">
        <w:tab/>
      </w:r>
      <w:r w:rsidR="002C2289">
        <w:t>9 9</w:t>
      </w:r>
    </w:p>
    <w:p w14:paraId="0FDD9C25" w14:textId="78E52CC9" w:rsidR="00A73BE5" w:rsidRDefault="00A96502" w:rsidP="00A73BE5">
      <w:pPr>
        <w:pStyle w:val="ListParagraph"/>
        <w:numPr>
          <w:ilvl w:val="0"/>
          <w:numId w:val="2"/>
        </w:numPr>
      </w:pPr>
      <w:r>
        <w:t>ifElseMystery2(4, 4);</w:t>
      </w:r>
      <w:r w:rsidR="00296087">
        <w:tab/>
      </w:r>
      <w:r w:rsidR="00296087">
        <w:tab/>
      </w:r>
      <w:r w:rsidR="00296087">
        <w:tab/>
      </w:r>
      <w:r w:rsidR="00296087">
        <w:tab/>
      </w:r>
      <w:r w:rsidR="00296087">
        <w:tab/>
      </w:r>
      <w:r w:rsidR="002C2289">
        <w:t>3 4</w:t>
      </w:r>
    </w:p>
    <w:p w14:paraId="4DDF9949" w14:textId="6F0C4F17" w:rsidR="009C21F9" w:rsidRDefault="009C21F9" w:rsidP="009C21F9">
      <w:pPr>
        <w:jc w:val="center"/>
      </w:pPr>
    </w:p>
    <w:p w14:paraId="1608717F" w14:textId="77777777" w:rsidR="009C21F9" w:rsidRDefault="009C21F9" w:rsidP="009C21F9">
      <w:pPr>
        <w:jc w:val="center"/>
      </w:pPr>
    </w:p>
    <w:p w14:paraId="5CF6D5CC" w14:textId="77777777" w:rsidR="009C21F9" w:rsidRDefault="009C21F9" w:rsidP="009C21F9">
      <w:pPr>
        <w:pStyle w:val="ListParagraph"/>
        <w:numPr>
          <w:ilvl w:val="0"/>
          <w:numId w:val="1"/>
        </w:numPr>
      </w:pPr>
      <w:r>
        <w:t xml:space="preserve">What is the result of each of the following expressions when </w:t>
      </w:r>
      <w:proofErr w:type="spellStart"/>
      <w:r>
        <w:t>int</w:t>
      </w:r>
      <w:proofErr w:type="spellEnd"/>
      <w:r>
        <w:t xml:space="preserve"> x = 42</w:t>
      </w:r>
      <w:proofErr w:type="gramStart"/>
      <w:r>
        <w:t xml:space="preserve">;  </w:t>
      </w:r>
      <w:proofErr w:type="spellStart"/>
      <w:r>
        <w:t>int</w:t>
      </w:r>
      <w:proofErr w:type="spellEnd"/>
      <w:proofErr w:type="gramEnd"/>
      <w:r>
        <w:t xml:space="preserve"> y = 17; </w:t>
      </w:r>
      <w:proofErr w:type="spellStart"/>
      <w:r>
        <w:t>int</w:t>
      </w:r>
      <w:proofErr w:type="spellEnd"/>
      <w:r>
        <w:t xml:space="preserve"> z =25?</w:t>
      </w:r>
    </w:p>
    <w:p w14:paraId="0474E9F3" w14:textId="77777777" w:rsidR="009C21F9" w:rsidRDefault="009C21F9" w:rsidP="009C21F9">
      <w:pPr>
        <w:pStyle w:val="ListParagraph"/>
      </w:pPr>
    </w:p>
    <w:p w14:paraId="143FC5E7" w14:textId="4EB18EE3" w:rsidR="009C21F9" w:rsidRDefault="009C21F9" w:rsidP="009C21F9">
      <w:pPr>
        <w:pStyle w:val="ListParagraph"/>
        <w:numPr>
          <w:ilvl w:val="1"/>
          <w:numId w:val="7"/>
        </w:numPr>
      </w:pPr>
      <w:r>
        <w:t>y &lt; x &amp;&amp; y &lt;= z</w:t>
      </w:r>
      <w:r>
        <w:tab/>
      </w:r>
      <w:r>
        <w:tab/>
      </w:r>
      <w:r>
        <w:tab/>
      </w:r>
      <w:r>
        <w:tab/>
      </w:r>
      <w:r>
        <w:tab/>
      </w:r>
      <w:r w:rsidR="002C2289">
        <w:t>true</w:t>
      </w:r>
    </w:p>
    <w:p w14:paraId="6D97F25A" w14:textId="44C9DE0C" w:rsidR="009C21F9" w:rsidRDefault="009C21F9" w:rsidP="009C21F9">
      <w:pPr>
        <w:pStyle w:val="ListParagraph"/>
        <w:numPr>
          <w:ilvl w:val="1"/>
          <w:numId w:val="7"/>
        </w:numPr>
      </w:pPr>
      <w:r>
        <w:t>x % 2 == y % 2 || x % 2 == z % 2</w:t>
      </w:r>
      <w:r>
        <w:tab/>
      </w:r>
      <w:r>
        <w:tab/>
      </w:r>
      <w:r>
        <w:tab/>
      </w:r>
      <w:r w:rsidR="002C2289">
        <w:t>false</w:t>
      </w:r>
    </w:p>
    <w:p w14:paraId="793952D0" w14:textId="48423FC7" w:rsidR="009C21F9" w:rsidRDefault="009C21F9" w:rsidP="009C21F9">
      <w:pPr>
        <w:pStyle w:val="ListParagraph"/>
        <w:numPr>
          <w:ilvl w:val="1"/>
          <w:numId w:val="7"/>
        </w:numPr>
      </w:pPr>
      <w:r>
        <w:t>x &lt;= y + z &amp;&amp; x &gt;= y + z</w:t>
      </w:r>
      <w:r>
        <w:tab/>
      </w:r>
      <w:r>
        <w:tab/>
      </w:r>
      <w:r>
        <w:tab/>
      </w:r>
      <w:r>
        <w:tab/>
      </w:r>
      <w:r w:rsidR="002C2289">
        <w:t>true</w:t>
      </w:r>
    </w:p>
    <w:p w14:paraId="272AF9F6" w14:textId="762AAB4E" w:rsidR="009C21F9" w:rsidRDefault="009C21F9" w:rsidP="009C21F9">
      <w:pPr>
        <w:pStyle w:val="ListParagraph"/>
        <w:numPr>
          <w:ilvl w:val="1"/>
          <w:numId w:val="7"/>
        </w:numPr>
      </w:pPr>
      <w:r>
        <w:t>! (x &lt; y &amp;&amp; x &lt; z)</w:t>
      </w:r>
      <w:r>
        <w:tab/>
      </w:r>
      <w:r>
        <w:tab/>
      </w:r>
      <w:r>
        <w:tab/>
      </w:r>
      <w:r>
        <w:tab/>
      </w:r>
      <w:r>
        <w:tab/>
      </w:r>
      <w:r w:rsidR="002C2289">
        <w:t>true</w:t>
      </w:r>
    </w:p>
    <w:p w14:paraId="36C42AB5" w14:textId="75C88331" w:rsidR="009C21F9" w:rsidRDefault="009C21F9" w:rsidP="009C21F9">
      <w:pPr>
        <w:pStyle w:val="ListParagraph"/>
        <w:numPr>
          <w:ilvl w:val="1"/>
          <w:numId w:val="7"/>
        </w:numPr>
      </w:pPr>
      <w:r>
        <w:t>(x + y) % 2 == 0 || !((z – y) % 2 == 0)</w:t>
      </w:r>
      <w:r>
        <w:tab/>
      </w:r>
      <w:r>
        <w:tab/>
      </w:r>
      <w:r w:rsidR="002C2289">
        <w:t>false</w:t>
      </w:r>
    </w:p>
    <w:p w14:paraId="1EA74184" w14:textId="77777777" w:rsidR="009C21F9" w:rsidRDefault="009C21F9" w:rsidP="009C21F9">
      <w:pPr>
        <w:pStyle w:val="ListParagraph"/>
      </w:pPr>
    </w:p>
    <w:p w14:paraId="11891DAD" w14:textId="77777777" w:rsidR="009C21F9" w:rsidRDefault="009C21F9" w:rsidP="009C21F9">
      <w:pPr>
        <w:pStyle w:val="ListParagraph"/>
        <w:numPr>
          <w:ilvl w:val="0"/>
          <w:numId w:val="1"/>
        </w:numPr>
      </w:pPr>
      <w:r>
        <w:t>The following code contains a logic error:</w:t>
      </w:r>
    </w:p>
    <w:p w14:paraId="54443C94" w14:textId="77777777" w:rsidR="009C21F9" w:rsidRDefault="009C21F9" w:rsidP="009C21F9">
      <w:pPr>
        <w:pStyle w:val="ListParagraph"/>
      </w:pPr>
    </w:p>
    <w:p w14:paraId="58D4E596" w14:textId="77777777" w:rsidR="009C21F9" w:rsidRDefault="009C21F9" w:rsidP="009C21F9">
      <w:pPr>
        <w:ind w:left="720"/>
      </w:pPr>
      <w:r>
        <w:t xml:space="preserve">Scanner console = new </w:t>
      </w:r>
      <w:proofErr w:type="gramStart"/>
      <w:r>
        <w:t>Scanner(</w:t>
      </w:r>
      <w:proofErr w:type="gramEnd"/>
      <w:r>
        <w:t>System.in);</w:t>
      </w:r>
    </w:p>
    <w:p w14:paraId="7A7893F0" w14:textId="77777777" w:rsidR="009C21F9" w:rsidRDefault="009C21F9" w:rsidP="009C21F9">
      <w:pPr>
        <w:ind w:left="720"/>
      </w:pPr>
      <w:proofErr w:type="gramStart"/>
      <w:r>
        <w:t>System.out.print(</w:t>
      </w:r>
      <w:proofErr w:type="gramEnd"/>
      <w:r>
        <w:t>“Type a number: “);</w:t>
      </w:r>
    </w:p>
    <w:p w14:paraId="7ED06654" w14:textId="77777777" w:rsidR="009C21F9" w:rsidRDefault="009C21F9" w:rsidP="009C21F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number = console.nextInt();</w:t>
      </w:r>
    </w:p>
    <w:p w14:paraId="1BF2A65E" w14:textId="77777777" w:rsidR="009C21F9" w:rsidRDefault="009C21F9" w:rsidP="009C21F9">
      <w:pPr>
        <w:ind w:left="720"/>
      </w:pPr>
      <w:proofErr w:type="gramStart"/>
      <w:r>
        <w:t>if</w:t>
      </w:r>
      <w:proofErr w:type="gramEnd"/>
      <w:r>
        <w:t xml:space="preserve"> (number % 2 == 0) {</w:t>
      </w:r>
    </w:p>
    <w:p w14:paraId="46E535BF" w14:textId="77777777" w:rsidR="009C21F9" w:rsidRDefault="009C21F9" w:rsidP="009C21F9">
      <w:pPr>
        <w:ind w:left="720"/>
      </w:pPr>
      <w:r>
        <w:tab/>
      </w:r>
      <w:proofErr w:type="gramStart"/>
      <w:r>
        <w:t>if</w:t>
      </w:r>
      <w:proofErr w:type="gramEnd"/>
      <w:r>
        <w:t xml:space="preserve"> (number % 3 == 0) {</w:t>
      </w:r>
    </w:p>
    <w:p w14:paraId="624BB2CE" w14:textId="77777777" w:rsidR="009C21F9" w:rsidRDefault="009C21F9" w:rsidP="009C21F9">
      <w:pPr>
        <w:ind w:left="720"/>
      </w:pPr>
      <w:r>
        <w:tab/>
      </w:r>
      <w:r>
        <w:tab/>
      </w:r>
      <w:proofErr w:type="gramStart"/>
      <w:r>
        <w:t>System.out.println(</w:t>
      </w:r>
      <w:proofErr w:type="gramEnd"/>
      <w:r>
        <w:t>“Divisible by 6.”);</w:t>
      </w:r>
    </w:p>
    <w:p w14:paraId="0D17818D" w14:textId="77777777" w:rsidR="009C21F9" w:rsidRDefault="009C21F9" w:rsidP="009C21F9">
      <w:pPr>
        <w:ind w:left="720"/>
      </w:pPr>
      <w:r>
        <w:tab/>
        <w:t>}</w:t>
      </w:r>
    </w:p>
    <w:p w14:paraId="59D1A33C" w14:textId="77777777" w:rsidR="009C21F9" w:rsidRDefault="009C21F9" w:rsidP="009C21F9">
      <w:pPr>
        <w:ind w:left="720"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5A702AA8" w14:textId="77777777" w:rsidR="009C21F9" w:rsidRDefault="009C21F9" w:rsidP="009C21F9">
      <w:pPr>
        <w:ind w:left="720"/>
      </w:pPr>
      <w:r>
        <w:tab/>
      </w:r>
      <w:r>
        <w:tab/>
      </w:r>
      <w:proofErr w:type="gramStart"/>
      <w:r>
        <w:t>System.out.println(</w:t>
      </w:r>
      <w:proofErr w:type="gramEnd"/>
      <w:r>
        <w:t>“Odd.”);</w:t>
      </w:r>
    </w:p>
    <w:p w14:paraId="1C216485" w14:textId="77777777" w:rsidR="009C21F9" w:rsidRDefault="009C21F9" w:rsidP="009C21F9">
      <w:pPr>
        <w:ind w:left="720"/>
      </w:pPr>
      <w:r>
        <w:tab/>
        <w:t>}</w:t>
      </w:r>
    </w:p>
    <w:p w14:paraId="481A14F6" w14:textId="77777777" w:rsidR="009C21F9" w:rsidRDefault="009C21F9" w:rsidP="009C21F9">
      <w:pPr>
        <w:ind w:left="720"/>
      </w:pPr>
      <w:r>
        <w:t>}</w:t>
      </w:r>
    </w:p>
    <w:p w14:paraId="2BA3089F" w14:textId="77777777" w:rsidR="009C21F9" w:rsidRDefault="009C21F9" w:rsidP="009C21F9">
      <w:pPr>
        <w:ind w:left="720"/>
      </w:pPr>
    </w:p>
    <w:p w14:paraId="288E7AC7" w14:textId="77777777" w:rsidR="009C21F9" w:rsidRDefault="009C21F9" w:rsidP="009C21F9">
      <w:pPr>
        <w:ind w:left="720"/>
      </w:pPr>
      <w:r>
        <w:t>Examine the code and describe a case in which the code would print something that is untrue about the number that was entered. Explain why. Then correct the logic error in the code.</w:t>
      </w:r>
    </w:p>
    <w:p w14:paraId="02A9F9C5" w14:textId="285DD8C0" w:rsidR="009C21F9" w:rsidRDefault="002C2289" w:rsidP="00E44D06">
      <w:r>
        <w:tab/>
      </w:r>
    </w:p>
    <w:p w14:paraId="33511199" w14:textId="77777777" w:rsidR="002C2289" w:rsidRDefault="002C2289" w:rsidP="00E44D06"/>
    <w:p w14:paraId="481CD7E0" w14:textId="0660BE54" w:rsidR="002C2289" w:rsidRDefault="002C2289" w:rsidP="00E44D06">
      <w:r>
        <w:t>If 4 is entered, “Odd” will be printed.</w:t>
      </w:r>
    </w:p>
    <w:p w14:paraId="7E07A563" w14:textId="77777777" w:rsidR="002C2289" w:rsidRDefault="002C2289" w:rsidP="00E44D06"/>
    <w:p w14:paraId="48725DA1" w14:textId="77777777" w:rsidR="002C2289" w:rsidRDefault="002C2289" w:rsidP="00E44D06"/>
    <w:p w14:paraId="688F8481" w14:textId="77777777" w:rsidR="007708AE" w:rsidRDefault="007708AE" w:rsidP="007708AE">
      <w:pPr>
        <w:ind w:left="720"/>
      </w:pPr>
      <w:r>
        <w:lastRenderedPageBreak/>
        <w:t>Scanner console = new Scanner(System.in);</w:t>
      </w:r>
    </w:p>
    <w:p w14:paraId="64DB45FE" w14:textId="77777777" w:rsidR="007708AE" w:rsidRDefault="007708AE" w:rsidP="007708AE">
      <w:pPr>
        <w:ind w:left="720"/>
      </w:pPr>
      <w:r>
        <w:t>System.out.print(“Type a number: “);</w:t>
      </w:r>
    </w:p>
    <w:p w14:paraId="43D1F422" w14:textId="1A5A82B5" w:rsidR="007708AE" w:rsidRDefault="007708AE" w:rsidP="007708A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number = console.nextInt();</w:t>
      </w:r>
    </w:p>
    <w:p w14:paraId="04C57B23" w14:textId="77777777" w:rsidR="002C2289" w:rsidRDefault="002C2289" w:rsidP="002C2289">
      <w:pPr>
        <w:ind w:left="720"/>
      </w:pPr>
      <w:proofErr w:type="gramStart"/>
      <w:r>
        <w:t>if</w:t>
      </w:r>
      <w:proofErr w:type="gramEnd"/>
      <w:r>
        <w:t xml:space="preserve"> (number % 2 == 0) {</w:t>
      </w:r>
    </w:p>
    <w:p w14:paraId="2711ACCE" w14:textId="77777777" w:rsidR="002C2289" w:rsidRDefault="002C2289" w:rsidP="002C2289">
      <w:pPr>
        <w:ind w:left="720"/>
      </w:pPr>
      <w:r>
        <w:tab/>
      </w:r>
      <w:proofErr w:type="gramStart"/>
      <w:r>
        <w:t>if</w:t>
      </w:r>
      <w:proofErr w:type="gramEnd"/>
      <w:r>
        <w:t xml:space="preserve"> (number % 3 == 0) {</w:t>
      </w:r>
    </w:p>
    <w:p w14:paraId="6C1F326D" w14:textId="77777777" w:rsidR="002C2289" w:rsidRDefault="002C2289" w:rsidP="002C2289">
      <w:pPr>
        <w:ind w:left="720"/>
      </w:pPr>
      <w:r>
        <w:tab/>
      </w:r>
      <w:r>
        <w:tab/>
      </w:r>
      <w:proofErr w:type="gramStart"/>
      <w:r>
        <w:t>System.out.println</w:t>
      </w:r>
      <w:bookmarkStart w:id="0" w:name="_GoBack"/>
      <w:bookmarkEnd w:id="0"/>
      <w:r>
        <w:t>(</w:t>
      </w:r>
      <w:proofErr w:type="gramEnd"/>
      <w:r>
        <w:t>“Divisible by 6.”);</w:t>
      </w:r>
    </w:p>
    <w:p w14:paraId="03DE6667" w14:textId="77777777" w:rsidR="002C2289" w:rsidRDefault="002C2289" w:rsidP="002C2289">
      <w:pPr>
        <w:ind w:left="720"/>
      </w:pPr>
      <w:r>
        <w:tab/>
        <w:t>}</w:t>
      </w:r>
    </w:p>
    <w:p w14:paraId="5146ADDE" w14:textId="1DAFA642" w:rsidR="002C2289" w:rsidRDefault="002C2289" w:rsidP="002C2289">
      <w:pPr>
        <w:ind w:left="720"/>
      </w:pPr>
      <w:r>
        <w:tab/>
      </w:r>
    </w:p>
    <w:p w14:paraId="1F88EE0C" w14:textId="77777777" w:rsidR="002C2289" w:rsidRDefault="002C2289" w:rsidP="002C2289">
      <w:pPr>
        <w:ind w:left="720"/>
      </w:pPr>
      <w:r>
        <w:t>}</w:t>
      </w:r>
    </w:p>
    <w:p w14:paraId="25032FFE" w14:textId="77777777" w:rsidR="002C2289" w:rsidRDefault="002C2289" w:rsidP="002C2289">
      <w:pPr>
        <w:ind w:left="720"/>
      </w:pPr>
      <w:proofErr w:type="gramStart"/>
      <w:r>
        <w:t>else</w:t>
      </w:r>
      <w:proofErr w:type="gramEnd"/>
      <w:r>
        <w:t xml:space="preserve"> {</w:t>
      </w:r>
    </w:p>
    <w:p w14:paraId="0654F16D" w14:textId="7B3ED36E" w:rsidR="002C2289" w:rsidRDefault="002C2289" w:rsidP="002C2289">
      <w:pPr>
        <w:ind w:left="720" w:firstLine="720"/>
      </w:pPr>
      <w:proofErr w:type="gramStart"/>
      <w:r>
        <w:t>System.out.println(</w:t>
      </w:r>
      <w:proofErr w:type="gramEnd"/>
      <w:r>
        <w:t>“Odd.”);</w:t>
      </w:r>
    </w:p>
    <w:p w14:paraId="03BEA763" w14:textId="57B75C63" w:rsidR="002C2289" w:rsidRDefault="002C2289" w:rsidP="002C2289">
      <w:pPr>
        <w:ind w:left="720"/>
      </w:pPr>
      <w:r>
        <w:t>}</w:t>
      </w:r>
    </w:p>
    <w:p w14:paraId="7689F183" w14:textId="77777777" w:rsidR="002C2289" w:rsidRDefault="002C2289" w:rsidP="002C2289">
      <w:pPr>
        <w:ind w:left="720"/>
      </w:pPr>
    </w:p>
    <w:p w14:paraId="667EBD68" w14:textId="77777777" w:rsidR="002C2289" w:rsidRDefault="002C2289" w:rsidP="00E44D06"/>
    <w:sectPr w:rsidR="002C2289" w:rsidSect="006708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791B"/>
    <w:multiLevelType w:val="multilevel"/>
    <w:tmpl w:val="A42A640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7759D"/>
    <w:multiLevelType w:val="hybridMultilevel"/>
    <w:tmpl w:val="A42A6402"/>
    <w:lvl w:ilvl="0" w:tplc="0FA20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BD4A26"/>
    <w:multiLevelType w:val="hybridMultilevel"/>
    <w:tmpl w:val="FB207EB2"/>
    <w:lvl w:ilvl="0" w:tplc="0FA20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324E3C"/>
    <w:multiLevelType w:val="hybridMultilevel"/>
    <w:tmpl w:val="2BDAD348"/>
    <w:lvl w:ilvl="0" w:tplc="0FA205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69A35FAD"/>
    <w:multiLevelType w:val="hybridMultilevel"/>
    <w:tmpl w:val="77B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F66E5"/>
    <w:multiLevelType w:val="hybridMultilevel"/>
    <w:tmpl w:val="62CA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5BA7"/>
    <w:multiLevelType w:val="hybridMultilevel"/>
    <w:tmpl w:val="77B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31"/>
    <w:rsid w:val="000B1067"/>
    <w:rsid w:val="000E30C7"/>
    <w:rsid w:val="001E36CE"/>
    <w:rsid w:val="002008C0"/>
    <w:rsid w:val="00234F8E"/>
    <w:rsid w:val="002466DF"/>
    <w:rsid w:val="00296087"/>
    <w:rsid w:val="002C2289"/>
    <w:rsid w:val="003265A3"/>
    <w:rsid w:val="003E4CCB"/>
    <w:rsid w:val="004459F8"/>
    <w:rsid w:val="004569CA"/>
    <w:rsid w:val="004A6760"/>
    <w:rsid w:val="004E4CC7"/>
    <w:rsid w:val="005821EB"/>
    <w:rsid w:val="005C4CA8"/>
    <w:rsid w:val="00637836"/>
    <w:rsid w:val="0065026F"/>
    <w:rsid w:val="00666954"/>
    <w:rsid w:val="00670821"/>
    <w:rsid w:val="006A5902"/>
    <w:rsid w:val="006D3549"/>
    <w:rsid w:val="006F6796"/>
    <w:rsid w:val="00717BDA"/>
    <w:rsid w:val="007708AE"/>
    <w:rsid w:val="007A304C"/>
    <w:rsid w:val="007D4A63"/>
    <w:rsid w:val="00816F99"/>
    <w:rsid w:val="00852CB9"/>
    <w:rsid w:val="008A605B"/>
    <w:rsid w:val="00914C5F"/>
    <w:rsid w:val="00923C31"/>
    <w:rsid w:val="009C1572"/>
    <w:rsid w:val="009C21F9"/>
    <w:rsid w:val="009C2E28"/>
    <w:rsid w:val="00A73BE5"/>
    <w:rsid w:val="00A96502"/>
    <w:rsid w:val="00A97BCA"/>
    <w:rsid w:val="00AC01F8"/>
    <w:rsid w:val="00B15C0B"/>
    <w:rsid w:val="00B34EFD"/>
    <w:rsid w:val="00B36976"/>
    <w:rsid w:val="00BB1162"/>
    <w:rsid w:val="00BB4EF3"/>
    <w:rsid w:val="00C40CAC"/>
    <w:rsid w:val="00CC3794"/>
    <w:rsid w:val="00D10815"/>
    <w:rsid w:val="00DE1442"/>
    <w:rsid w:val="00E41BAA"/>
    <w:rsid w:val="00E44D06"/>
    <w:rsid w:val="00EE704A"/>
    <w:rsid w:val="00F55B6B"/>
    <w:rsid w:val="00F936CC"/>
    <w:rsid w:val="00FA605D"/>
    <w:rsid w:val="00FE7E3C"/>
    <w:rsid w:val="00FF0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0AD6D2"/>
  <w15:docId w15:val="{CEECF820-7A55-4136-A311-1A5A4C5F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A0705920</Template>
  <TotalTime>89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8</cp:revision>
  <dcterms:created xsi:type="dcterms:W3CDTF">2013-10-08T02:18:00Z</dcterms:created>
  <dcterms:modified xsi:type="dcterms:W3CDTF">2014-10-14T17:30:00Z</dcterms:modified>
</cp:coreProperties>
</file>