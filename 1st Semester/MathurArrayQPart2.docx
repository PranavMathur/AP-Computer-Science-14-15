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A2DC7" w14:textId="46860C7B" w:rsidR="00E33AB5" w:rsidRDefault="00A438D9" w:rsidP="00E33AB5">
      <w:pPr>
        <w:jc w:val="right"/>
      </w:pPr>
      <w:r>
        <w:t>Name: ______</w:t>
      </w:r>
      <w:r w:rsidR="00E33AB5">
        <w:t>___________________________</w:t>
      </w:r>
    </w:p>
    <w:p w14:paraId="163AFEC4" w14:textId="77777777" w:rsidR="00E33AB5" w:rsidRDefault="00E33AB5"/>
    <w:p w14:paraId="704C6603" w14:textId="77777777" w:rsidR="009C4823" w:rsidRDefault="00E33AB5" w:rsidP="005A2301">
      <w:pPr>
        <w:jc w:val="center"/>
      </w:pPr>
      <w:r>
        <w:t>Array Questions Part 2</w:t>
      </w:r>
    </w:p>
    <w:p w14:paraId="3DF285DD" w14:textId="77777777" w:rsidR="005A2301" w:rsidRDefault="005A2301" w:rsidP="005A2301">
      <w:pPr>
        <w:jc w:val="center"/>
      </w:pPr>
    </w:p>
    <w:p w14:paraId="1C064408" w14:textId="2A1A7F2A" w:rsidR="00875BBC" w:rsidRDefault="0053457B" w:rsidP="00875BBC">
      <w:pPr>
        <w:pStyle w:val="ListParagraph"/>
        <w:numPr>
          <w:ilvl w:val="0"/>
          <w:numId w:val="1"/>
        </w:numPr>
      </w:pPr>
      <w:r>
        <w:t>Write a</w:t>
      </w:r>
      <w:r w:rsidR="00875BBC">
        <w:t xml:space="preserve"> statement that would declare an array of type String named words that could contain 10 elements.</w:t>
      </w:r>
      <w:r w:rsidR="00B52AB2">
        <w:t xml:space="preserve"> </w:t>
      </w:r>
    </w:p>
    <w:p w14:paraId="53060C80" w14:textId="4E253C09" w:rsidR="00B52AB2" w:rsidRDefault="00B52AB2" w:rsidP="00B52AB2">
      <w:r>
        <w:t>String[] words = new String[10];</w:t>
      </w:r>
    </w:p>
    <w:p w14:paraId="376CAB18" w14:textId="77777777" w:rsidR="00875BBC" w:rsidRDefault="00875BBC" w:rsidP="00875BBC"/>
    <w:p w14:paraId="30885B70" w14:textId="0761B061" w:rsidR="0069141F" w:rsidRDefault="00A34541" w:rsidP="0069141F">
      <w:pPr>
        <w:pStyle w:val="ListParagraph"/>
        <w:numPr>
          <w:ilvl w:val="0"/>
          <w:numId w:val="1"/>
        </w:numPr>
      </w:pPr>
      <w:r>
        <w:t xml:space="preserve">Write a for loop that would set element values for an array named evens to be </w:t>
      </w:r>
      <w:r w:rsidR="0069141F">
        <w:t xml:space="preserve">the </w:t>
      </w:r>
      <w:r>
        <w:t xml:space="preserve">even numbers </w:t>
      </w:r>
      <w:r w:rsidR="0069141F">
        <w:t xml:space="preserve">0, </w:t>
      </w:r>
      <w:r>
        <w:t xml:space="preserve">2, 4, 6, 8, 10. Use </w:t>
      </w:r>
      <w:r w:rsidR="0069141F">
        <w:t>evens.length in your for loop. Start with index 0. Assume the array is already declared.</w:t>
      </w:r>
    </w:p>
    <w:p w14:paraId="057D1404" w14:textId="7A15AF63" w:rsidR="00B52AB2" w:rsidRDefault="00B52AB2" w:rsidP="00B52AB2">
      <w:r>
        <w:t>for (int i = 0; i &lt; event.length; i++)</w:t>
      </w:r>
    </w:p>
    <w:p w14:paraId="1683F78F" w14:textId="012836A0" w:rsidR="00B52AB2" w:rsidRDefault="00B52AB2" w:rsidP="00B52AB2">
      <w:r>
        <w:tab/>
        <w:t>event[i] = i*2;</w:t>
      </w:r>
    </w:p>
    <w:p w14:paraId="2CF65504" w14:textId="77777777" w:rsidR="00B52AB2" w:rsidRDefault="00B52AB2" w:rsidP="00B52AB2"/>
    <w:p w14:paraId="56E0DE00" w14:textId="77777777" w:rsidR="00A34541" w:rsidRDefault="00A34541" w:rsidP="00A34541"/>
    <w:p w14:paraId="0BB18B15" w14:textId="77777777" w:rsidR="00A34541" w:rsidRDefault="0069141F" w:rsidP="00875BBC">
      <w:pPr>
        <w:pStyle w:val="ListParagraph"/>
        <w:numPr>
          <w:ilvl w:val="0"/>
          <w:numId w:val="1"/>
        </w:numPr>
      </w:pPr>
      <w:r>
        <w:t>Write a for-each loop</w:t>
      </w:r>
      <w:r w:rsidR="005E092A">
        <w:t xml:space="preserve"> that would traverse through each element</w:t>
      </w:r>
      <w:r>
        <w:t xml:space="preserve"> in the array named evens from question 2 and print the element if its value is greater than 4.</w:t>
      </w:r>
    </w:p>
    <w:p w14:paraId="0EF41B14" w14:textId="77777777" w:rsidR="00B52AB2" w:rsidRDefault="00B52AB2" w:rsidP="00B52AB2"/>
    <w:p w14:paraId="17B76E7C" w14:textId="53E7DE65" w:rsidR="00B52AB2" w:rsidRDefault="00B52AB2" w:rsidP="00B52AB2">
      <w:r>
        <w:t>for (int i : evens) {</w:t>
      </w:r>
    </w:p>
    <w:p w14:paraId="5B6885F5" w14:textId="048A5882" w:rsidR="00B52AB2" w:rsidRDefault="00B52AB2" w:rsidP="00B52AB2">
      <w:r>
        <w:tab/>
        <w:t>if (I &gt; 4)</w:t>
      </w:r>
    </w:p>
    <w:p w14:paraId="2D0A707E" w14:textId="1C623C36" w:rsidR="00B52AB2" w:rsidRDefault="00B52AB2" w:rsidP="00B52AB2">
      <w:r>
        <w:tab/>
      </w:r>
      <w:r>
        <w:tab/>
        <w:t>System.out.println(i);</w:t>
      </w:r>
    </w:p>
    <w:p w14:paraId="668BCDC7" w14:textId="7FACB330" w:rsidR="00B52AB2" w:rsidRDefault="00B52AB2" w:rsidP="00B52AB2">
      <w:r>
        <w:t>}</w:t>
      </w:r>
    </w:p>
    <w:p w14:paraId="04997475" w14:textId="6301E985" w:rsidR="00B52AB2" w:rsidRDefault="00B52AB2" w:rsidP="00B52AB2">
      <w:r>
        <w:tab/>
      </w:r>
    </w:p>
    <w:p w14:paraId="4DBA182F" w14:textId="77777777" w:rsidR="0069141F" w:rsidRDefault="0069141F" w:rsidP="0069141F"/>
    <w:p w14:paraId="773EA201" w14:textId="19316507" w:rsidR="005E092A" w:rsidRDefault="005E092A" w:rsidP="005E092A">
      <w:pPr>
        <w:pStyle w:val="ListParagraph"/>
        <w:numPr>
          <w:ilvl w:val="0"/>
          <w:numId w:val="1"/>
        </w:numPr>
      </w:pPr>
      <w:r>
        <w:t xml:space="preserve">For an array named numbers, what are the contents of the array after the following statements are executed? </w:t>
      </w:r>
      <w:r w:rsidRPr="00A438D9">
        <w:t xml:space="preserve"> </w:t>
      </w:r>
      <w:r w:rsidR="00054110">
        <w:t>0, 1, -1, 2, 0</w:t>
      </w:r>
    </w:p>
    <w:p w14:paraId="38DA05E3" w14:textId="77777777" w:rsidR="005E092A" w:rsidRDefault="005E092A" w:rsidP="005E092A">
      <w:r>
        <w:tab/>
      </w:r>
    </w:p>
    <w:p w14:paraId="1F20A351" w14:textId="77777777" w:rsidR="005E092A" w:rsidRDefault="005E092A" w:rsidP="005E092A">
      <w:r>
        <w:tab/>
        <w:t>double[] numbers = new double[5];</w:t>
      </w:r>
    </w:p>
    <w:p w14:paraId="422629B3" w14:textId="77777777" w:rsidR="005E092A" w:rsidRDefault="005E092A" w:rsidP="005E092A">
      <w:r>
        <w:tab/>
        <w:t>number[1]++;</w:t>
      </w:r>
    </w:p>
    <w:p w14:paraId="4D1A989C" w14:textId="77777777" w:rsidR="005E092A" w:rsidRDefault="005E092A" w:rsidP="005E092A">
      <w:r>
        <w:tab/>
        <w:t>number[2]--;</w:t>
      </w:r>
    </w:p>
    <w:p w14:paraId="105D77AF" w14:textId="77777777" w:rsidR="005E092A" w:rsidRDefault="005E092A" w:rsidP="005E092A">
      <w:r>
        <w:tab/>
        <w:t>number[3]+=2;</w:t>
      </w:r>
    </w:p>
    <w:p w14:paraId="6CC53456" w14:textId="77777777" w:rsidR="005E092A" w:rsidRDefault="005E092A" w:rsidP="005E092A"/>
    <w:p w14:paraId="6475B72F" w14:textId="77777777" w:rsidR="005E092A" w:rsidRDefault="005E092A" w:rsidP="005E092A">
      <w:pPr>
        <w:pStyle w:val="ListParagraph"/>
        <w:numPr>
          <w:ilvl w:val="0"/>
          <w:numId w:val="1"/>
        </w:numPr>
      </w:pPr>
      <w:r>
        <w:t>Write the method header for a method named calculate which accepts an integer array named values and returns an integer array named sum</w:t>
      </w:r>
      <w:r w:rsidR="0039220A">
        <w:t>s</w:t>
      </w:r>
      <w:r>
        <w:t>.</w:t>
      </w:r>
    </w:p>
    <w:p w14:paraId="13016E4D" w14:textId="77777777" w:rsidR="005E092A" w:rsidRDefault="005E092A" w:rsidP="005E092A"/>
    <w:p w14:paraId="38F14CDA" w14:textId="5B38DC49" w:rsidR="005E092A" w:rsidRPr="00A438D9" w:rsidRDefault="00054110" w:rsidP="00054110">
      <w:pPr>
        <w:ind w:left="720"/>
      </w:pPr>
      <w:r>
        <w:t xml:space="preserve">public int[] </w:t>
      </w:r>
      <w:r w:rsidR="00634D47">
        <w:t>calculate(int[] values)</w:t>
      </w:r>
    </w:p>
    <w:p w14:paraId="1C1E089C" w14:textId="77777777" w:rsidR="005E092A" w:rsidRDefault="005E092A" w:rsidP="005E092A"/>
    <w:p w14:paraId="473D121A" w14:textId="39C4BBCE" w:rsidR="005E092A" w:rsidRDefault="005E092A" w:rsidP="005E092A">
      <w:pPr>
        <w:pStyle w:val="ListParagraph"/>
        <w:numPr>
          <w:ilvl w:val="0"/>
          <w:numId w:val="1"/>
        </w:numPr>
      </w:pPr>
      <w:r>
        <w:t>Write the return statement</w:t>
      </w:r>
      <w:r w:rsidR="0039220A">
        <w:t xml:space="preserve"> that would return the array named sums referred to in question</w:t>
      </w:r>
      <w:r>
        <w:t xml:space="preserve"> #5. </w:t>
      </w:r>
      <w:r w:rsidR="00634D47">
        <w:t>return sums;</w:t>
      </w:r>
    </w:p>
    <w:p w14:paraId="0CEC4996" w14:textId="77777777" w:rsidR="005E092A" w:rsidRPr="005E092A" w:rsidRDefault="005E092A" w:rsidP="005E092A"/>
    <w:p w14:paraId="5FCFC6AC" w14:textId="77777777" w:rsidR="0039220A" w:rsidRDefault="005E092A" w:rsidP="0039220A">
      <w:pPr>
        <w:pStyle w:val="ListParagraph"/>
        <w:numPr>
          <w:ilvl w:val="0"/>
          <w:numId w:val="1"/>
        </w:numPr>
      </w:pPr>
      <w:r>
        <w:t xml:space="preserve">Write a statement that would call the method </w:t>
      </w:r>
      <w:r w:rsidR="0039220A">
        <w:t>calculate and place its returned array in a variable named results. Assume results is not declared. Assume values is already declared and initialized with appropriate values.</w:t>
      </w:r>
    </w:p>
    <w:p w14:paraId="4105A3C1" w14:textId="77777777" w:rsidR="0039220A" w:rsidRDefault="0039220A" w:rsidP="0039220A"/>
    <w:p w14:paraId="1067F2D7" w14:textId="3223AB65" w:rsidR="0039220A" w:rsidRPr="0039220A" w:rsidRDefault="00634D47" w:rsidP="00634D47">
      <w:pPr>
        <w:ind w:left="720"/>
        <w:rPr>
          <w:b/>
        </w:rPr>
      </w:pPr>
      <w:r>
        <w:rPr>
          <w:b/>
        </w:rPr>
        <w:t>Int[] results = calculate(values);</w:t>
      </w:r>
    </w:p>
    <w:p w14:paraId="7EDBDFC5" w14:textId="77777777" w:rsidR="0039220A" w:rsidRDefault="0039220A" w:rsidP="0039220A"/>
    <w:p w14:paraId="3BECFC92" w14:textId="1ECC215A" w:rsidR="00A438D9" w:rsidRDefault="0039220A" w:rsidP="005E092A">
      <w:pPr>
        <w:pStyle w:val="ListParagraph"/>
        <w:numPr>
          <w:ilvl w:val="0"/>
          <w:numId w:val="1"/>
        </w:numPr>
      </w:pPr>
      <w:r>
        <w:t xml:space="preserve">What are 3 limitations of the Array Class? </w:t>
      </w:r>
    </w:p>
    <w:p w14:paraId="54247536" w14:textId="0A44AB6D" w:rsidR="0039220A" w:rsidRPr="00A438D9" w:rsidRDefault="00634D47" w:rsidP="00A438D9">
      <w:pPr>
        <w:pStyle w:val="ListParagraph"/>
        <w:numPr>
          <w:ilvl w:val="0"/>
          <w:numId w:val="3"/>
        </w:numPr>
      </w:pPr>
      <w:r>
        <w:t>Array size cannot be changed mid program</w:t>
      </w:r>
    </w:p>
    <w:p w14:paraId="18282EE6" w14:textId="1CCD3F0C" w:rsidR="00A438D9" w:rsidRDefault="00634D47" w:rsidP="00A438D9">
      <w:pPr>
        <w:pStyle w:val="ListParagraph"/>
        <w:numPr>
          <w:ilvl w:val="0"/>
          <w:numId w:val="3"/>
        </w:numPr>
      </w:pPr>
      <w:r>
        <w:t>Arrays cannot be printed with System.out.print</w:t>
      </w:r>
    </w:p>
    <w:p w14:paraId="15B18125" w14:textId="0C8960E5" w:rsidR="0039220A" w:rsidRDefault="00634D47" w:rsidP="00931EC7">
      <w:pPr>
        <w:pStyle w:val="ListParagraph"/>
        <w:numPr>
          <w:ilvl w:val="0"/>
          <w:numId w:val="3"/>
        </w:numPr>
      </w:pPr>
      <w:r>
        <w:t>Arrays cannot be compared with ==</w:t>
      </w:r>
    </w:p>
    <w:p w14:paraId="55B42AD4" w14:textId="77777777" w:rsidR="000C2C58" w:rsidRDefault="000C2C58" w:rsidP="000C2C58">
      <w:pPr>
        <w:pStyle w:val="ListParagraph"/>
        <w:numPr>
          <w:ilvl w:val="0"/>
          <w:numId w:val="1"/>
        </w:numPr>
      </w:pPr>
      <w:r>
        <w:t>How does one change the size of an array during program execution?</w:t>
      </w:r>
    </w:p>
    <w:p w14:paraId="7BDBDE4E" w14:textId="77777777" w:rsidR="000C2C58" w:rsidRDefault="000C2C58" w:rsidP="000C2C58"/>
    <w:p w14:paraId="3CEC47A1" w14:textId="189A1419" w:rsidR="000C2C58" w:rsidRPr="00634D47" w:rsidRDefault="00634D47" w:rsidP="00634D47">
      <w:pPr>
        <w:ind w:left="720"/>
      </w:pPr>
      <w:r>
        <w:t>You cannot change the actual array, but you can use Arrays.copyOf</w:t>
      </w:r>
    </w:p>
    <w:p w14:paraId="4F84B78A" w14:textId="77777777" w:rsidR="000C2C58" w:rsidRDefault="000C2C58" w:rsidP="000C2C58"/>
    <w:p w14:paraId="318210FC" w14:textId="77777777" w:rsidR="000C2C58" w:rsidRDefault="000C2C58" w:rsidP="000C2C58">
      <w:pPr>
        <w:pStyle w:val="ListParagraph"/>
        <w:numPr>
          <w:ilvl w:val="0"/>
          <w:numId w:val="1"/>
        </w:numPr>
      </w:pPr>
      <w:r>
        <w:t>State two ways than one can print the contents of an array.</w:t>
      </w:r>
    </w:p>
    <w:p w14:paraId="65D263F1" w14:textId="77777777" w:rsidR="000C2C58" w:rsidRDefault="000C2C58" w:rsidP="000C2C58">
      <w:r>
        <w:tab/>
      </w:r>
    </w:p>
    <w:p w14:paraId="064C668F" w14:textId="14A4A163" w:rsidR="00B649FF" w:rsidRPr="00A438D9" w:rsidRDefault="00634D47" w:rsidP="00A438D9">
      <w:pPr>
        <w:pStyle w:val="ListParagraph"/>
        <w:numPr>
          <w:ilvl w:val="0"/>
          <w:numId w:val="4"/>
        </w:numPr>
      </w:pPr>
      <w:r>
        <w:t>Traverse with a for-each loop</w:t>
      </w:r>
    </w:p>
    <w:p w14:paraId="67AC1D2F" w14:textId="6CB8CA82" w:rsidR="00A438D9" w:rsidRPr="00A438D9" w:rsidRDefault="00634D47" w:rsidP="00A438D9">
      <w:pPr>
        <w:pStyle w:val="ListParagraph"/>
        <w:numPr>
          <w:ilvl w:val="0"/>
          <w:numId w:val="4"/>
        </w:numPr>
      </w:pPr>
      <w:r>
        <w:t>Use Arrays.toString</w:t>
      </w:r>
    </w:p>
    <w:p w14:paraId="1840F5C5" w14:textId="77777777" w:rsidR="00A438D9" w:rsidRPr="00A438D9" w:rsidRDefault="00A438D9" w:rsidP="00A438D9">
      <w:pPr>
        <w:rPr>
          <w:b/>
        </w:rPr>
      </w:pPr>
    </w:p>
    <w:p w14:paraId="3C071D98" w14:textId="114BEB42" w:rsidR="00B649FF" w:rsidRDefault="00F728EB" w:rsidP="00B649FF">
      <w:pPr>
        <w:pStyle w:val="ListParagraph"/>
        <w:numPr>
          <w:ilvl w:val="0"/>
          <w:numId w:val="1"/>
        </w:numPr>
      </w:pPr>
      <w:r>
        <w:t>Write a</w:t>
      </w:r>
      <w:r w:rsidRPr="00F728EB">
        <w:t xml:space="preserve"> statement that prints “Arrays are equal</w:t>
      </w:r>
      <w:r>
        <w:t>.</w:t>
      </w:r>
      <w:r w:rsidRPr="00F728EB">
        <w:t>” if</w:t>
      </w:r>
      <w:r w:rsidR="00B649FF" w:rsidRPr="00F728EB">
        <w:t xml:space="preserve"> arrays name</w:t>
      </w:r>
      <w:r w:rsidRPr="00F728EB">
        <w:t>s1 and names2 are equal.</w:t>
      </w:r>
    </w:p>
    <w:p w14:paraId="083DD9FC" w14:textId="77777777" w:rsidR="00634D47" w:rsidRDefault="00634D47" w:rsidP="00634D47"/>
    <w:p w14:paraId="1A98C3CB" w14:textId="1FBF97F9" w:rsidR="00634D47" w:rsidRDefault="00634D47" w:rsidP="00634D47">
      <w:r>
        <w:t>if (Arrays.equals(names1, names2))</w:t>
      </w:r>
    </w:p>
    <w:p w14:paraId="25F41468" w14:textId="4475CF98" w:rsidR="00634D47" w:rsidRPr="00F728EB" w:rsidRDefault="00634D47" w:rsidP="00634D47">
      <w:r>
        <w:tab/>
        <w:t>System.out.print(“Arrays are equal”);</w:t>
      </w:r>
    </w:p>
    <w:p w14:paraId="6F891198" w14:textId="77777777" w:rsidR="00F728EB" w:rsidRDefault="00F728EB" w:rsidP="00F728EB">
      <w:pPr>
        <w:rPr>
          <w:b/>
        </w:rPr>
      </w:pPr>
    </w:p>
    <w:p w14:paraId="68036861" w14:textId="77777777" w:rsidR="000C2C58" w:rsidRDefault="000C2C58" w:rsidP="000C2C58"/>
    <w:p w14:paraId="65C83CFC" w14:textId="219E9DED" w:rsidR="000C2C58" w:rsidRPr="00A438D9" w:rsidRDefault="000C2C58" w:rsidP="000C2C58">
      <w:pPr>
        <w:pStyle w:val="ListParagraph"/>
        <w:numPr>
          <w:ilvl w:val="0"/>
          <w:numId w:val="1"/>
        </w:numPr>
      </w:pPr>
      <w:r w:rsidRPr="00F728EB">
        <w:t>Two arrays are considered equivalent when</w:t>
      </w:r>
      <w:r>
        <w:t xml:space="preserve"> </w:t>
      </w:r>
      <w:r w:rsidR="00634D47">
        <w:t>the size and values are equal</w:t>
      </w:r>
      <w:r w:rsidRPr="00A438D9">
        <w:t>.</w:t>
      </w:r>
    </w:p>
    <w:p w14:paraId="4DD87107" w14:textId="77777777" w:rsidR="00997E5D" w:rsidRPr="00997E5D" w:rsidRDefault="00997E5D" w:rsidP="00997E5D">
      <w:pPr>
        <w:rPr>
          <w:b/>
        </w:rPr>
      </w:pPr>
    </w:p>
    <w:p w14:paraId="0374FF73" w14:textId="4859C105" w:rsidR="00997E5D" w:rsidRPr="00997E5D" w:rsidRDefault="00997E5D" w:rsidP="000C2C58">
      <w:pPr>
        <w:pStyle w:val="ListParagraph"/>
        <w:numPr>
          <w:ilvl w:val="0"/>
          <w:numId w:val="1"/>
        </w:numPr>
      </w:pPr>
      <w:r w:rsidRPr="00997E5D">
        <w:t xml:space="preserve">When testing arrays for equality, we typically write a method that tests the arrays for </w:t>
      </w:r>
      <w:r w:rsidR="00634D47">
        <w:t>inequality</w:t>
      </w:r>
      <w:r w:rsidRPr="00997E5D">
        <w:rPr>
          <w:b/>
        </w:rPr>
        <w:t>.</w:t>
      </w:r>
    </w:p>
    <w:p w14:paraId="3A789374" w14:textId="77777777" w:rsidR="00997E5D" w:rsidRDefault="00997E5D" w:rsidP="00997E5D"/>
    <w:p w14:paraId="7922E21C" w14:textId="02DB1D3C" w:rsidR="00997E5D" w:rsidRPr="00997E5D" w:rsidRDefault="00997E5D" w:rsidP="000C2C58">
      <w:pPr>
        <w:pStyle w:val="ListParagraph"/>
        <w:numPr>
          <w:ilvl w:val="0"/>
          <w:numId w:val="1"/>
        </w:numPr>
      </w:pPr>
      <w:r>
        <w:t>To reverse the elements in an array named names we traverse the array from</w:t>
      </w:r>
      <w:r>
        <w:rPr>
          <w:b/>
        </w:rPr>
        <w:t xml:space="preserve"> </w:t>
      </w:r>
      <w:r w:rsidRPr="00997E5D">
        <w:t>and we swap element names[i] with element</w:t>
      </w:r>
      <w:r>
        <w:rPr>
          <w:b/>
        </w:rPr>
        <w:t xml:space="preserve"> </w:t>
      </w:r>
      <w:r w:rsidR="00986226">
        <w:t>names[names.length-i-1]</w:t>
      </w:r>
      <w:bookmarkStart w:id="0" w:name="_GoBack"/>
      <w:bookmarkEnd w:id="0"/>
    </w:p>
    <w:p w14:paraId="4A4952AB" w14:textId="77777777" w:rsidR="0039220A" w:rsidRDefault="0039220A" w:rsidP="0039220A"/>
    <w:p w14:paraId="79F545C1" w14:textId="77777777" w:rsidR="00E33AB5" w:rsidRDefault="00E33AB5"/>
    <w:sectPr w:rsidR="00E33AB5" w:rsidSect="009C48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04914"/>
    <w:multiLevelType w:val="hybridMultilevel"/>
    <w:tmpl w:val="60F62B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2B47CA"/>
    <w:multiLevelType w:val="multilevel"/>
    <w:tmpl w:val="F30EF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C6F08"/>
    <w:multiLevelType w:val="hybridMultilevel"/>
    <w:tmpl w:val="F00C8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0495F"/>
    <w:multiLevelType w:val="hybridMultilevel"/>
    <w:tmpl w:val="427CF45E"/>
    <w:lvl w:ilvl="0" w:tplc="62E43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88"/>
    <w:rsid w:val="00054110"/>
    <w:rsid w:val="000C2C58"/>
    <w:rsid w:val="001F2288"/>
    <w:rsid w:val="0039220A"/>
    <w:rsid w:val="0053457B"/>
    <w:rsid w:val="005A2301"/>
    <w:rsid w:val="005E092A"/>
    <w:rsid w:val="00634D47"/>
    <w:rsid w:val="0069141F"/>
    <w:rsid w:val="00875BBC"/>
    <w:rsid w:val="00986226"/>
    <w:rsid w:val="00997E5D"/>
    <w:rsid w:val="009C4823"/>
    <w:rsid w:val="00A34541"/>
    <w:rsid w:val="00A438D9"/>
    <w:rsid w:val="00B52AB2"/>
    <w:rsid w:val="00B63F1F"/>
    <w:rsid w:val="00B649FF"/>
    <w:rsid w:val="00C22B82"/>
    <w:rsid w:val="00D139CF"/>
    <w:rsid w:val="00E33AB5"/>
    <w:rsid w:val="00F728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B7748D"/>
  <w15:docId w15:val="{FF800C90-36B0-488C-9999-CD0E6190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47676FDE</Template>
  <TotalTime>13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dc:description/>
  <cp:lastModifiedBy>PRANAV MATHUR</cp:lastModifiedBy>
  <cp:revision>4</cp:revision>
  <dcterms:created xsi:type="dcterms:W3CDTF">2013-11-06T17:39:00Z</dcterms:created>
  <dcterms:modified xsi:type="dcterms:W3CDTF">2014-11-06T18:25:00Z</dcterms:modified>
</cp:coreProperties>
</file>