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846869" w14:textId="77777777" w:rsidR="00070E11" w:rsidRDefault="00070E11" w:rsidP="00070E11">
      <w:pPr>
        <w:jc w:val="right"/>
      </w:pPr>
      <w:r>
        <w:t>Name: _____________________</w:t>
      </w:r>
    </w:p>
    <w:p w14:paraId="6FA659EF" w14:textId="77777777" w:rsidR="00070E11" w:rsidRDefault="00070E11"/>
    <w:p w14:paraId="5BD52533" w14:textId="77777777" w:rsidR="00070E11" w:rsidRDefault="00070E11" w:rsidP="00070E11">
      <w:pPr>
        <w:jc w:val="center"/>
      </w:pPr>
      <w:r>
        <w:t>AP Computer Science</w:t>
      </w:r>
    </w:p>
    <w:p w14:paraId="1B010DA4" w14:textId="77777777" w:rsidR="00CA3A85" w:rsidRDefault="00070E11" w:rsidP="00070E11">
      <w:pPr>
        <w:jc w:val="center"/>
      </w:pPr>
      <w:r>
        <w:t>Reflection</w:t>
      </w:r>
    </w:p>
    <w:p w14:paraId="12750693" w14:textId="7C7B6B10" w:rsidR="00070E11" w:rsidRDefault="00D44C4D" w:rsidP="00070E11">
      <w:pPr>
        <w:jc w:val="center"/>
      </w:pPr>
      <w:r>
        <w:t>October 1, 2014</w:t>
      </w:r>
    </w:p>
    <w:p w14:paraId="2E89FF82" w14:textId="77777777" w:rsidR="00070E11" w:rsidRDefault="00070E11"/>
    <w:p w14:paraId="7F1BEA5A" w14:textId="77777777" w:rsidR="00CA3A85" w:rsidRDefault="0062214C" w:rsidP="00CA3A85">
      <w:pPr>
        <w:pStyle w:val="ListParagraph"/>
        <w:numPr>
          <w:ilvl w:val="0"/>
          <w:numId w:val="1"/>
        </w:numPr>
      </w:pPr>
      <w:r>
        <w:t>What do you believe are the 2</w:t>
      </w:r>
      <w:r w:rsidR="00CA3A85">
        <w:t xml:space="preserve"> most important things that you have learned so far?</w:t>
      </w:r>
    </w:p>
    <w:p w14:paraId="0AD42C04" w14:textId="77777777" w:rsidR="00341EA1" w:rsidRDefault="00341EA1" w:rsidP="00341EA1"/>
    <w:p w14:paraId="203AB5D5" w14:textId="075E803A" w:rsidR="00341EA1" w:rsidRDefault="00341EA1" w:rsidP="00341EA1">
      <w:pPr>
        <w:ind w:left="360"/>
      </w:pPr>
      <w:r>
        <w:t>I have learned how to use nested for loops to simplify programs, and I have learned how to use order of operations to find the answer to a problem.</w:t>
      </w:r>
    </w:p>
    <w:p w14:paraId="6CFA6D83" w14:textId="77777777" w:rsidR="00396A50" w:rsidRDefault="00396A50" w:rsidP="00CA3A85"/>
    <w:p w14:paraId="5E482D4E" w14:textId="77777777" w:rsidR="00CA3A85" w:rsidRDefault="00CA3A85" w:rsidP="00CA3A85"/>
    <w:p w14:paraId="11FEE6C6" w14:textId="77777777" w:rsidR="00CA3A85" w:rsidRDefault="0062214C" w:rsidP="00CA3A85">
      <w:pPr>
        <w:pStyle w:val="ListParagraph"/>
        <w:numPr>
          <w:ilvl w:val="0"/>
          <w:numId w:val="1"/>
        </w:numPr>
      </w:pPr>
      <w:r>
        <w:t>Which</w:t>
      </w:r>
      <w:r w:rsidR="00CA3A85">
        <w:t xml:space="preserve"> assignme</w:t>
      </w:r>
      <w:r>
        <w:t>nt</w:t>
      </w:r>
      <w:r w:rsidR="003C70A5">
        <w:t xml:space="preserve"> have you enjoyed the most</w:t>
      </w:r>
      <w:r w:rsidR="00CA3A85">
        <w:t>?  Why?</w:t>
      </w:r>
    </w:p>
    <w:p w14:paraId="7AE800CF" w14:textId="77777777" w:rsidR="003C70A5" w:rsidRDefault="003C70A5" w:rsidP="00392766"/>
    <w:p w14:paraId="3173FEF5" w14:textId="2DEA2F97" w:rsidR="00396A50" w:rsidRDefault="00341EA1" w:rsidP="003C70A5">
      <w:r>
        <w:t>I have enjoyed the song project the most</w:t>
      </w:r>
    </w:p>
    <w:p w14:paraId="4A08DD49" w14:textId="77777777" w:rsidR="003C70A5" w:rsidRDefault="003C70A5" w:rsidP="003C70A5"/>
    <w:p w14:paraId="511E2305" w14:textId="77777777" w:rsidR="00931B35" w:rsidRDefault="0062214C" w:rsidP="003C70A5">
      <w:pPr>
        <w:pStyle w:val="ListParagraph"/>
        <w:numPr>
          <w:ilvl w:val="0"/>
          <w:numId w:val="1"/>
        </w:numPr>
      </w:pPr>
      <w:r>
        <w:t>Choose 3</w:t>
      </w:r>
      <w:r w:rsidR="00931B35">
        <w:t xml:space="preserve"> of the following prompts and respond to them.</w:t>
      </w:r>
    </w:p>
    <w:p w14:paraId="0C324711" w14:textId="77777777" w:rsidR="00931B35" w:rsidRDefault="00931B35" w:rsidP="00931B35">
      <w:pPr>
        <w:pStyle w:val="ListParagraph"/>
      </w:pPr>
    </w:p>
    <w:p w14:paraId="7FDD1F41" w14:textId="77777777" w:rsidR="00931B35" w:rsidRDefault="00931B35" w:rsidP="00931B35">
      <w:pPr>
        <w:pStyle w:val="ListParagraph"/>
      </w:pPr>
      <w:r>
        <w:t>While I was learning,</w:t>
      </w:r>
    </w:p>
    <w:p w14:paraId="6104F6C6" w14:textId="77777777" w:rsidR="00931B35" w:rsidRDefault="00931B35" w:rsidP="00931B35">
      <w:pPr>
        <w:pStyle w:val="ListParagraph"/>
        <w:numPr>
          <w:ilvl w:val="0"/>
          <w:numId w:val="3"/>
        </w:numPr>
      </w:pPr>
      <w:r>
        <w:t>I felt confused when ...</w:t>
      </w:r>
    </w:p>
    <w:p w14:paraId="167BF501" w14:textId="77777777" w:rsidR="000324F1" w:rsidRDefault="00931B35" w:rsidP="00931B35">
      <w:pPr>
        <w:pStyle w:val="ListParagraph"/>
        <w:numPr>
          <w:ilvl w:val="0"/>
          <w:numId w:val="3"/>
        </w:numPr>
      </w:pPr>
      <w:r>
        <w:t>I started to think about ...</w:t>
      </w:r>
    </w:p>
    <w:p w14:paraId="2C72F07F" w14:textId="77777777" w:rsidR="000324F1" w:rsidRDefault="000324F1" w:rsidP="00931B35">
      <w:pPr>
        <w:pStyle w:val="ListParagraph"/>
        <w:numPr>
          <w:ilvl w:val="0"/>
          <w:numId w:val="3"/>
        </w:numPr>
      </w:pPr>
      <w:r>
        <w:t>I got stuck when ...</w:t>
      </w:r>
    </w:p>
    <w:p w14:paraId="5080F667" w14:textId="77777777" w:rsidR="00931B35" w:rsidRDefault="000324F1" w:rsidP="00931B35">
      <w:pPr>
        <w:pStyle w:val="ListParagraph"/>
        <w:numPr>
          <w:ilvl w:val="0"/>
          <w:numId w:val="3"/>
        </w:numPr>
      </w:pPr>
      <w:r>
        <w:t>A word / some words I did not know were ...  and I ...</w:t>
      </w:r>
    </w:p>
    <w:p w14:paraId="7E79A515" w14:textId="77777777" w:rsidR="00931B35" w:rsidRDefault="00931B35" w:rsidP="00931B35">
      <w:pPr>
        <w:pStyle w:val="ListParagraph"/>
        <w:numPr>
          <w:ilvl w:val="0"/>
          <w:numId w:val="3"/>
        </w:numPr>
      </w:pPr>
      <w:r>
        <w:t>I stopped because ...</w:t>
      </w:r>
    </w:p>
    <w:p w14:paraId="1BBF0467" w14:textId="77777777" w:rsidR="000324F1" w:rsidRDefault="00931B35" w:rsidP="00931B35">
      <w:pPr>
        <w:pStyle w:val="ListParagraph"/>
        <w:numPr>
          <w:ilvl w:val="0"/>
          <w:numId w:val="3"/>
        </w:numPr>
      </w:pPr>
      <w:r>
        <w:t>I figured out that ...</w:t>
      </w:r>
    </w:p>
    <w:p w14:paraId="0A189AF2" w14:textId="77777777" w:rsidR="00931B35" w:rsidRDefault="000324F1" w:rsidP="00931B35">
      <w:pPr>
        <w:pStyle w:val="ListParagraph"/>
        <w:numPr>
          <w:ilvl w:val="0"/>
          <w:numId w:val="3"/>
        </w:numPr>
      </w:pPr>
      <w:r>
        <w:t>I first thought that ..., but then realized ...</w:t>
      </w:r>
    </w:p>
    <w:p w14:paraId="6CFCD9E1" w14:textId="77777777" w:rsidR="00931B35" w:rsidRDefault="00931B35" w:rsidP="00931B35">
      <w:pPr>
        <w:pStyle w:val="ListParagraph"/>
        <w:numPr>
          <w:ilvl w:val="0"/>
          <w:numId w:val="3"/>
        </w:numPr>
      </w:pPr>
      <w:r>
        <w:t>I finally understood ... because ...</w:t>
      </w:r>
    </w:p>
    <w:p w14:paraId="3B3F6DC5" w14:textId="77777777" w:rsidR="000324F1" w:rsidRDefault="000324F1" w:rsidP="00931B35">
      <w:pPr>
        <w:pStyle w:val="ListParagraph"/>
        <w:numPr>
          <w:ilvl w:val="0"/>
          <w:numId w:val="3"/>
        </w:numPr>
      </w:pPr>
      <w:r>
        <w:t>I test these ideas by ...</w:t>
      </w:r>
    </w:p>
    <w:p w14:paraId="0B63011A" w14:textId="77777777" w:rsidR="00931B35" w:rsidRDefault="000324F1" w:rsidP="00931B35">
      <w:pPr>
        <w:pStyle w:val="ListParagraph"/>
        <w:numPr>
          <w:ilvl w:val="0"/>
          <w:numId w:val="3"/>
        </w:numPr>
      </w:pPr>
      <w:r>
        <w:t>This part of the concept makes sense to me ... but this part does not ...</w:t>
      </w:r>
    </w:p>
    <w:p w14:paraId="0C308A7A" w14:textId="77777777" w:rsidR="00341EA1" w:rsidRDefault="00341EA1" w:rsidP="00341EA1"/>
    <w:p w14:paraId="06F5A1E2" w14:textId="500A4F6E" w:rsidR="00341EA1" w:rsidRDefault="00341EA1" w:rsidP="00341EA1">
      <w:pPr>
        <w:ind w:left="360"/>
      </w:pPr>
      <w:r>
        <w:t>I figured out that all expressions are evaluated from left to right, including string operations.</w:t>
      </w:r>
    </w:p>
    <w:p w14:paraId="184FFF85" w14:textId="77777777" w:rsidR="00341EA1" w:rsidRDefault="00341EA1" w:rsidP="00341EA1">
      <w:pPr>
        <w:ind w:left="360"/>
      </w:pPr>
    </w:p>
    <w:p w14:paraId="72799591" w14:textId="7C91B2C8" w:rsidR="00341EA1" w:rsidRDefault="00341EA1" w:rsidP="00341EA1">
      <w:pPr>
        <w:ind w:left="360"/>
      </w:pPr>
      <w:r>
        <w:t>I test these ideas by doing “mini-labs” with java, where I test for the output of something for which I am uncertain</w:t>
      </w:r>
    </w:p>
    <w:p w14:paraId="7C84A22E" w14:textId="77777777" w:rsidR="00341EA1" w:rsidRDefault="00341EA1" w:rsidP="00341EA1">
      <w:pPr>
        <w:ind w:left="360"/>
      </w:pPr>
    </w:p>
    <w:p w14:paraId="074EC4E9" w14:textId="73E4DE68" w:rsidR="00341EA1" w:rsidRDefault="00341EA1" w:rsidP="00341EA1">
      <w:pPr>
        <w:ind w:left="360"/>
      </w:pPr>
      <w:r>
        <w:t>I finally understood string and integer addition by testing out various examples.</w:t>
      </w:r>
    </w:p>
    <w:p w14:paraId="2D6E59D9" w14:textId="77777777" w:rsidR="003C70A5" w:rsidRDefault="003C70A5" w:rsidP="003C70A5"/>
    <w:p w14:paraId="7D79AD39" w14:textId="77777777" w:rsidR="00432AB4" w:rsidRDefault="003C70A5" w:rsidP="003C70A5">
      <w:pPr>
        <w:pStyle w:val="ListParagraph"/>
        <w:numPr>
          <w:ilvl w:val="0"/>
          <w:numId w:val="1"/>
        </w:numPr>
      </w:pPr>
      <w:r>
        <w:t>Name one thing about the class that you appreciate and want to make sure that it continues.</w:t>
      </w:r>
    </w:p>
    <w:p w14:paraId="2E352BBA" w14:textId="77777777" w:rsidR="00341EA1" w:rsidRDefault="00341EA1" w:rsidP="00341EA1"/>
    <w:p w14:paraId="25E44827" w14:textId="41B0C913" w:rsidR="00341EA1" w:rsidRDefault="00341EA1" w:rsidP="00341EA1">
      <w:r>
        <w:t>I appreciate the interesting projects, because they challenge me to think of the best solution.</w:t>
      </w:r>
    </w:p>
    <w:p w14:paraId="3FF76A47" w14:textId="77777777" w:rsidR="00396A50" w:rsidRDefault="00396A50" w:rsidP="00432AB4"/>
    <w:p w14:paraId="11B50854" w14:textId="77777777" w:rsidR="00432AB4" w:rsidRDefault="00432AB4" w:rsidP="00432AB4"/>
    <w:p w14:paraId="690D2C85" w14:textId="77777777" w:rsidR="003C70A5" w:rsidRDefault="00432AB4" w:rsidP="003C70A5">
      <w:pPr>
        <w:pStyle w:val="ListParagraph"/>
        <w:numPr>
          <w:ilvl w:val="0"/>
          <w:numId w:val="1"/>
        </w:numPr>
      </w:pPr>
      <w:r>
        <w:t>If you could change one aspect of the class</w:t>
      </w:r>
      <w:r w:rsidR="00396A50">
        <w:t xml:space="preserve"> to make it better, what would it be?</w:t>
      </w:r>
    </w:p>
    <w:p w14:paraId="3971D863" w14:textId="77777777" w:rsidR="00396A50" w:rsidRDefault="00396A50" w:rsidP="003C70A5"/>
    <w:p w14:paraId="5F872149" w14:textId="361EADA1" w:rsidR="003C70A5" w:rsidRDefault="00341EA1" w:rsidP="003C70A5">
      <w:r>
        <w:t>I would add in more challenge problems to the homework</w:t>
      </w:r>
    </w:p>
    <w:p w14:paraId="51F7B727" w14:textId="2126A638" w:rsidR="00341EA1" w:rsidRDefault="003C70A5" w:rsidP="00341EA1">
      <w:pPr>
        <w:pStyle w:val="ListParagraph"/>
        <w:numPr>
          <w:ilvl w:val="0"/>
          <w:numId w:val="1"/>
        </w:numPr>
      </w:pPr>
      <w:r>
        <w:lastRenderedPageBreak/>
        <w:t xml:space="preserve">With what you know now, what do you plan to </w:t>
      </w:r>
      <w:r w:rsidR="00432AB4">
        <w:t>keep doing or do differently to ensure success?</w:t>
      </w:r>
    </w:p>
    <w:p w14:paraId="62C37D45" w14:textId="77777777" w:rsidR="00341EA1" w:rsidRDefault="00341EA1" w:rsidP="00341EA1"/>
    <w:p w14:paraId="6D529861" w14:textId="3E38EF41" w:rsidR="00341EA1" w:rsidRDefault="00341EA1" w:rsidP="00341EA1">
      <w:r>
        <w:t>I will continue to challenge myself with the projects</w:t>
      </w:r>
    </w:p>
    <w:p w14:paraId="5E19E720" w14:textId="77777777" w:rsidR="00396A50" w:rsidRDefault="00396A50" w:rsidP="00432AB4"/>
    <w:p w14:paraId="22C4B0FC" w14:textId="77777777" w:rsidR="00432AB4" w:rsidRDefault="00432AB4" w:rsidP="00432AB4"/>
    <w:p w14:paraId="6EC67EC6" w14:textId="77777777" w:rsidR="00CA3A85" w:rsidRDefault="00432AB4" w:rsidP="003C70A5">
      <w:pPr>
        <w:pStyle w:val="ListParagraph"/>
        <w:numPr>
          <w:ilvl w:val="0"/>
          <w:numId w:val="1"/>
        </w:numPr>
      </w:pPr>
      <w:r>
        <w:t>With what you have learned so far, what new question or questions about computer science or Java programming do you have?</w:t>
      </w:r>
    </w:p>
    <w:p w14:paraId="293F6F79" w14:textId="77777777" w:rsidR="00341EA1" w:rsidRDefault="00341EA1" w:rsidP="00341EA1"/>
    <w:p w14:paraId="4D6C0634" w14:textId="4436D8F3" w:rsidR="00341EA1" w:rsidRDefault="00341EA1" w:rsidP="00341EA1">
      <w:r>
        <w:t>I am now very interested in how the Java/C compilers work.</w:t>
      </w:r>
      <w:bookmarkStart w:id="0" w:name="_GoBack"/>
      <w:bookmarkEnd w:id="0"/>
    </w:p>
    <w:sectPr w:rsidR="00341EA1" w:rsidSect="0083660A">
      <w:pgSz w:w="12240" w:h="15840"/>
      <w:pgMar w:top="864" w:right="1584" w:bottom="864" w:left="15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7506E"/>
    <w:multiLevelType w:val="hybridMultilevel"/>
    <w:tmpl w:val="8D1E2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EB3660"/>
    <w:multiLevelType w:val="hybridMultilevel"/>
    <w:tmpl w:val="8FBA4F22"/>
    <w:lvl w:ilvl="0" w:tplc="24A2BAF0">
      <w:start w:val="1"/>
      <w:numFmt w:val="bullet"/>
      <w:lvlText w:val=""/>
      <w:lvlJc w:val="left"/>
      <w:pPr>
        <w:ind w:left="1584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2">
    <w:nsid w:val="7D2E2670"/>
    <w:multiLevelType w:val="hybridMultilevel"/>
    <w:tmpl w:val="90E045A4"/>
    <w:lvl w:ilvl="0" w:tplc="24A2BAF0">
      <w:start w:val="1"/>
      <w:numFmt w:val="bullet"/>
      <w:lvlText w:val=""/>
      <w:lvlJc w:val="left"/>
      <w:pPr>
        <w:ind w:left="936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E11"/>
    <w:rsid w:val="000324F1"/>
    <w:rsid w:val="0006159F"/>
    <w:rsid w:val="00070E11"/>
    <w:rsid w:val="00187077"/>
    <w:rsid w:val="00341EA1"/>
    <w:rsid w:val="003608D5"/>
    <w:rsid w:val="00392766"/>
    <w:rsid w:val="00396A50"/>
    <w:rsid w:val="003C70A5"/>
    <w:rsid w:val="00432AB4"/>
    <w:rsid w:val="0062214C"/>
    <w:rsid w:val="007443F4"/>
    <w:rsid w:val="0083660A"/>
    <w:rsid w:val="008504AC"/>
    <w:rsid w:val="00931B35"/>
    <w:rsid w:val="009F25C1"/>
    <w:rsid w:val="00AD643B"/>
    <w:rsid w:val="00CA3A85"/>
    <w:rsid w:val="00CF0A76"/>
    <w:rsid w:val="00D160F6"/>
    <w:rsid w:val="00D25309"/>
    <w:rsid w:val="00D44C4D"/>
    <w:rsid w:val="00D96F2B"/>
    <w:rsid w:val="00E36C1F"/>
    <w:rsid w:val="00F07D6E"/>
    <w:rsid w:val="00F9722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255FE00"/>
  <w15:docId w15:val="{4426CA6A-BADC-4BB1-BC24-99298573D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97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975F6106</Template>
  <TotalTime>11</TotalTime>
  <Pages>2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Redding</dc:creator>
  <cp:keywords/>
  <cp:lastModifiedBy>PRANAV MATHUR</cp:lastModifiedBy>
  <cp:revision>5</cp:revision>
  <dcterms:created xsi:type="dcterms:W3CDTF">2013-09-13T00:18:00Z</dcterms:created>
  <dcterms:modified xsi:type="dcterms:W3CDTF">2014-10-01T17:02:00Z</dcterms:modified>
</cp:coreProperties>
</file>