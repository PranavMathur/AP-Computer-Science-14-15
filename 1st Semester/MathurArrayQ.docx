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5E8B3" w14:textId="77777777" w:rsidR="00153C1B" w:rsidRDefault="001E510B" w:rsidP="00153C1B">
      <w:pPr>
        <w:jc w:val="right"/>
      </w:pPr>
      <w:r>
        <w:t>Name: _______</w:t>
      </w:r>
      <w:r w:rsidR="00153C1B">
        <w:t>_______________________</w:t>
      </w:r>
    </w:p>
    <w:p w14:paraId="221CF5FE" w14:textId="77777777" w:rsidR="00153C1B" w:rsidRDefault="00153C1B"/>
    <w:p w14:paraId="4C15D861" w14:textId="77777777" w:rsidR="00153C1B" w:rsidRDefault="00153C1B" w:rsidP="000B7869">
      <w:pPr>
        <w:jc w:val="center"/>
      </w:pPr>
      <w:r>
        <w:t>AP Computer Science A (Java)</w:t>
      </w:r>
      <w:r w:rsidR="000B7869">
        <w:t xml:space="preserve"> - </w:t>
      </w:r>
      <w:r w:rsidR="00525369">
        <w:t>Arrays Questions</w:t>
      </w:r>
    </w:p>
    <w:p w14:paraId="7D1AE989" w14:textId="77777777" w:rsidR="00C77346" w:rsidRDefault="00153C1B" w:rsidP="00153C1B">
      <w:pPr>
        <w:jc w:val="center"/>
      </w:pPr>
      <w:r>
        <w:t xml:space="preserve">Answer Questions 1 through </w:t>
      </w:r>
      <w:r w:rsidR="00735395">
        <w:t>4</w:t>
      </w:r>
      <w:r w:rsidR="00EE0B63">
        <w:t xml:space="preserve"> </w:t>
      </w:r>
      <w:r w:rsidR="00B918A6">
        <w:t>on this sheet</w:t>
      </w:r>
      <w:r w:rsidR="00735395">
        <w:t>.</w:t>
      </w:r>
      <w:r w:rsidR="00C77346">
        <w:t xml:space="preserve"> Name your file LastanmeArrayQ.docx.</w:t>
      </w:r>
    </w:p>
    <w:p w14:paraId="0C7E26FB" w14:textId="77777777" w:rsidR="00153C1B" w:rsidRDefault="00153C1B"/>
    <w:p w14:paraId="5EAA288C" w14:textId="77777777" w:rsidR="00153C1B" w:rsidRDefault="002E3D8B" w:rsidP="00153C1B">
      <w:pPr>
        <w:pStyle w:val="ListParagraph"/>
        <w:numPr>
          <w:ilvl w:val="0"/>
          <w:numId w:val="1"/>
        </w:numPr>
      </w:pPr>
      <w:r>
        <w:t>What elements are contained in the array numbers when</w:t>
      </w:r>
      <w:r w:rsidR="00153C1B">
        <w:t xml:space="preserve"> the following code is executed?</w:t>
      </w:r>
    </w:p>
    <w:p w14:paraId="40E279FF" w14:textId="77777777" w:rsidR="00153C1B" w:rsidRDefault="00153C1B" w:rsidP="00153C1B"/>
    <w:p w14:paraId="4B6EFE22" w14:textId="77777777" w:rsidR="00153C1B" w:rsidRDefault="00153C1B" w:rsidP="00153C1B">
      <w:pPr>
        <w:ind w:left="720"/>
      </w:pPr>
      <w:r>
        <w:t>int[] numbers = new int[8];</w:t>
      </w:r>
    </w:p>
    <w:p w14:paraId="7C1837AA" w14:textId="77777777" w:rsidR="00153C1B" w:rsidRDefault="00153C1B" w:rsidP="00153C1B">
      <w:pPr>
        <w:ind w:left="720"/>
      </w:pPr>
      <w:r>
        <w:t>numbers[1] = 4;</w:t>
      </w:r>
    </w:p>
    <w:p w14:paraId="481C6261" w14:textId="77777777" w:rsidR="00153C1B" w:rsidRDefault="00153C1B" w:rsidP="00153C1B">
      <w:pPr>
        <w:ind w:left="720"/>
      </w:pPr>
      <w:r>
        <w:t>numbers[4] = 99;</w:t>
      </w:r>
    </w:p>
    <w:p w14:paraId="03F6F331" w14:textId="77777777" w:rsidR="00153C1B" w:rsidRDefault="00153C1B" w:rsidP="00153C1B">
      <w:pPr>
        <w:ind w:left="720"/>
      </w:pPr>
      <w:r>
        <w:t>numbers[7] = 2;</w:t>
      </w:r>
    </w:p>
    <w:p w14:paraId="33DC4B02" w14:textId="77777777" w:rsidR="00153C1B" w:rsidRDefault="00153C1B" w:rsidP="00153C1B">
      <w:pPr>
        <w:ind w:left="720"/>
      </w:pPr>
      <w:r>
        <w:t>int x = numbers[1];</w:t>
      </w:r>
    </w:p>
    <w:p w14:paraId="25366C03" w14:textId="77777777" w:rsidR="00153C1B" w:rsidRDefault="00153C1B" w:rsidP="00153C1B">
      <w:pPr>
        <w:ind w:left="720"/>
      </w:pPr>
      <w:r>
        <w:t>numbers[x] = 44;</w:t>
      </w:r>
    </w:p>
    <w:p w14:paraId="33DA723A" w14:textId="77777777" w:rsidR="00153C1B" w:rsidRDefault="00153C1B" w:rsidP="00153C1B">
      <w:pPr>
        <w:ind w:left="720"/>
      </w:pPr>
      <w:r>
        <w:t>numbers[numbers[7]] = 11; // uses numbers[7] as the index</w:t>
      </w:r>
    </w:p>
    <w:p w14:paraId="5E5CEB51" w14:textId="77777777" w:rsidR="00153C1B" w:rsidRDefault="00153C1B" w:rsidP="00153C1B">
      <w:pPr>
        <w:ind w:left="720"/>
      </w:pPr>
    </w:p>
    <w:p w14:paraId="2DBC70DF" w14:textId="22FCC683" w:rsidR="00153C1B" w:rsidRDefault="00BB0F01" w:rsidP="00153C1B">
      <w:pPr>
        <w:ind w:left="720"/>
      </w:pPr>
      <w:r>
        <w:t>numbers[0] = ________0</w:t>
      </w:r>
      <w:r w:rsidR="00153C1B">
        <w:t>.</w:t>
      </w:r>
    </w:p>
    <w:p w14:paraId="3142EAD0" w14:textId="565846D0" w:rsidR="00153C1B" w:rsidRDefault="00153C1B" w:rsidP="00153C1B">
      <w:pPr>
        <w:ind w:left="720"/>
      </w:pPr>
      <w:r>
        <w:t>numbers[1] = _________</w:t>
      </w:r>
      <w:r w:rsidR="00BB0F01">
        <w:t>4</w:t>
      </w:r>
      <w:r>
        <w:t>____.</w:t>
      </w:r>
    </w:p>
    <w:p w14:paraId="6F36F232" w14:textId="30522260" w:rsidR="00153C1B" w:rsidRDefault="00153C1B" w:rsidP="00153C1B">
      <w:pPr>
        <w:ind w:left="720"/>
      </w:pPr>
      <w:r>
        <w:t>numbers[2] = __________</w:t>
      </w:r>
      <w:r w:rsidR="00BB0F01">
        <w:t>11</w:t>
      </w:r>
      <w:r>
        <w:t>___.</w:t>
      </w:r>
    </w:p>
    <w:p w14:paraId="29F650B1" w14:textId="77777777" w:rsidR="00153C1B" w:rsidRDefault="00153C1B" w:rsidP="00153C1B">
      <w:pPr>
        <w:ind w:left="720"/>
      </w:pPr>
      <w:r>
        <w:t>numbers[3] = _____________.</w:t>
      </w:r>
    </w:p>
    <w:p w14:paraId="698258C3" w14:textId="117428E9" w:rsidR="00153C1B" w:rsidRDefault="00153C1B" w:rsidP="00153C1B">
      <w:pPr>
        <w:ind w:left="720"/>
      </w:pPr>
      <w:r>
        <w:t>numbers[4] = _________</w:t>
      </w:r>
      <w:r w:rsidR="00BB0F01">
        <w:t>44</w:t>
      </w:r>
      <w:r>
        <w:t>____.</w:t>
      </w:r>
    </w:p>
    <w:p w14:paraId="48940F19" w14:textId="77777777" w:rsidR="00153C1B" w:rsidRDefault="00153C1B" w:rsidP="00153C1B">
      <w:pPr>
        <w:ind w:left="720"/>
      </w:pPr>
      <w:r>
        <w:t>numbers[5] = _____________.</w:t>
      </w:r>
    </w:p>
    <w:p w14:paraId="73141F40" w14:textId="77777777" w:rsidR="00153C1B" w:rsidRDefault="00153C1B" w:rsidP="00153C1B">
      <w:pPr>
        <w:ind w:left="720"/>
      </w:pPr>
      <w:r>
        <w:t>numbers[6] = _____________.</w:t>
      </w:r>
    </w:p>
    <w:p w14:paraId="65FFCD0A" w14:textId="3686E90D" w:rsidR="00153C1B" w:rsidRDefault="00153C1B" w:rsidP="001221F7">
      <w:pPr>
        <w:ind w:left="720"/>
      </w:pPr>
      <w:r>
        <w:t>numbers[7] = _______</w:t>
      </w:r>
      <w:r w:rsidR="00BB0F01">
        <w:t>2</w:t>
      </w:r>
      <w:r>
        <w:t>______.</w:t>
      </w:r>
    </w:p>
    <w:p w14:paraId="2169DCF7" w14:textId="77777777" w:rsidR="00153C1B" w:rsidRDefault="00153C1B" w:rsidP="00153C1B">
      <w:pPr>
        <w:ind w:left="720"/>
      </w:pPr>
    </w:p>
    <w:p w14:paraId="754EAB85" w14:textId="77777777" w:rsidR="00153C1B" w:rsidRDefault="002E3D8B" w:rsidP="00153C1B">
      <w:pPr>
        <w:pStyle w:val="ListParagraph"/>
        <w:numPr>
          <w:ilvl w:val="0"/>
          <w:numId w:val="1"/>
        </w:numPr>
      </w:pPr>
      <w:r>
        <w:t xml:space="preserve">Write </w:t>
      </w:r>
      <w:r w:rsidR="00153C1B">
        <w:t>code that de</w:t>
      </w:r>
      <w:r>
        <w:t>clares an array called data and contains</w:t>
      </w:r>
      <w:r w:rsidR="00153C1B">
        <w:t xml:space="preserve"> the elements 7, -1, 13, 24, and 6. </w:t>
      </w:r>
    </w:p>
    <w:p w14:paraId="66170B92" w14:textId="77777777" w:rsidR="002E3D8B" w:rsidRDefault="002E3D8B" w:rsidP="002E3D8B"/>
    <w:p w14:paraId="1D23BC6E" w14:textId="77777777" w:rsidR="00A212C4" w:rsidRDefault="00153C1B" w:rsidP="001221F7">
      <w:pPr>
        <w:ind w:left="720"/>
      </w:pPr>
      <w:r>
        <w:t>Statement</w:t>
      </w:r>
      <w:r w:rsidR="002E3D8B">
        <w:t>(s)</w:t>
      </w:r>
      <w:r>
        <w:t xml:space="preserve">: </w:t>
      </w:r>
    </w:p>
    <w:p w14:paraId="7F007A02" w14:textId="77777777" w:rsidR="002E3D8B" w:rsidRDefault="002E3D8B" w:rsidP="001221F7">
      <w:pPr>
        <w:ind w:left="720"/>
      </w:pPr>
    </w:p>
    <w:p w14:paraId="59FD8B66" w14:textId="14D8058C" w:rsidR="00BB0F01" w:rsidRDefault="00BB0F01" w:rsidP="001221F7">
      <w:pPr>
        <w:ind w:left="720"/>
      </w:pPr>
      <w:r>
        <w:t>int[] data = {7, -1, 13, 24, 6};</w:t>
      </w:r>
    </w:p>
    <w:p w14:paraId="1186B220" w14:textId="77777777" w:rsidR="00BB0F01" w:rsidRDefault="00BB0F01" w:rsidP="001221F7">
      <w:pPr>
        <w:ind w:left="720"/>
      </w:pPr>
    </w:p>
    <w:p w14:paraId="5055ABD1" w14:textId="77777777" w:rsidR="002E3D8B" w:rsidRDefault="002E3D8B" w:rsidP="000B7869"/>
    <w:p w14:paraId="01AD4BF8" w14:textId="77777777" w:rsidR="002E3D8B" w:rsidRDefault="002E3D8B" w:rsidP="002928CD"/>
    <w:p w14:paraId="704810CE" w14:textId="77777777" w:rsidR="002E3D8B" w:rsidRDefault="002E3D8B" w:rsidP="002E3D8B">
      <w:pPr>
        <w:pStyle w:val="Code"/>
        <w:numPr>
          <w:ilvl w:val="0"/>
          <w:numId w:val="1"/>
        </w:numPr>
        <w:tabs>
          <w:tab w:val="left" w:pos="57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are the values of the elements in the array numbers after the following code is executed?</w:t>
      </w:r>
    </w:p>
    <w:p w14:paraId="17B99305" w14:textId="77777777" w:rsidR="002E3D8B" w:rsidRDefault="002E3D8B" w:rsidP="002E3D8B">
      <w:pPr>
        <w:pStyle w:val="Code"/>
        <w:tabs>
          <w:tab w:val="left" w:pos="5760"/>
        </w:tabs>
        <w:rPr>
          <w:rFonts w:ascii="Times New Roman" w:hAnsi="Times New Roman"/>
          <w:sz w:val="24"/>
        </w:rPr>
      </w:pPr>
    </w:p>
    <w:p w14:paraId="4549EBAD" w14:textId="77777777" w:rsidR="002E3D8B" w:rsidRDefault="002E3D8B" w:rsidP="002E3D8B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int[] numbers = {10, 20, 30, 40, 50, 60, 70, 80, 90, 100};</w:t>
      </w:r>
    </w:p>
    <w:p w14:paraId="3FE322EA" w14:textId="77777777" w:rsidR="002E3D8B" w:rsidRDefault="002E3D8B" w:rsidP="002E3D8B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(int i = 1; i &lt; 10; i++)</w:t>
      </w:r>
    </w:p>
    <w:p w14:paraId="07BF4766" w14:textId="77777777" w:rsidR="002E3D8B" w:rsidRDefault="002E3D8B" w:rsidP="002E3D8B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numbers[i] = numbers[i - 1];</w:t>
      </w:r>
    </w:p>
    <w:p w14:paraId="5022C61B" w14:textId="77777777" w:rsidR="002E3D8B" w:rsidRDefault="002E3D8B" w:rsidP="002E3D8B">
      <w:pPr>
        <w:pStyle w:val="Code"/>
        <w:tabs>
          <w:tab w:val="left" w:pos="5760"/>
        </w:tabs>
        <w:rPr>
          <w:rFonts w:ascii="Times New Roman" w:hAnsi="Times New Roman"/>
          <w:sz w:val="24"/>
        </w:rPr>
      </w:pPr>
    </w:p>
    <w:p w14:paraId="6116E089" w14:textId="176DD394" w:rsidR="000B7869" w:rsidRDefault="002E3D8B" w:rsidP="000B7869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Values of the elements in the array numbers: </w:t>
      </w:r>
      <w:r w:rsidR="00BB0F01">
        <w:rPr>
          <w:rFonts w:ascii="Times New Roman" w:hAnsi="Times New Roman"/>
          <w:sz w:val="24"/>
        </w:rPr>
        <w:t xml:space="preserve">10, 10, </w:t>
      </w:r>
      <w:r w:rsidR="0057316A">
        <w:rPr>
          <w:rFonts w:ascii="Times New Roman" w:hAnsi="Times New Roman"/>
          <w:sz w:val="24"/>
        </w:rPr>
        <w:t>10, 10, 10, 10, 10, 10, 10, 10</w:t>
      </w:r>
      <w:bookmarkStart w:id="0" w:name="_GoBack"/>
      <w:bookmarkEnd w:id="0"/>
    </w:p>
    <w:p w14:paraId="45B0C2BC" w14:textId="77777777" w:rsidR="007B0FC2" w:rsidRDefault="007B0FC2" w:rsidP="002E3D8B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</w:p>
    <w:p w14:paraId="0210F0B9" w14:textId="6FA0BEB6" w:rsidR="007B0FC2" w:rsidRPr="00BB0F01" w:rsidRDefault="007B0FC2" w:rsidP="00BB0F01">
      <w:pPr>
        <w:pStyle w:val="Code"/>
        <w:numPr>
          <w:ilvl w:val="0"/>
          <w:numId w:val="1"/>
        </w:numPr>
        <w:tabs>
          <w:tab w:val="left" w:pos="57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the following method, mystery:</w:t>
      </w:r>
    </w:p>
    <w:p w14:paraId="5EEF96B0" w14:textId="77777777" w:rsidR="007B0FC2" w:rsidRDefault="007B0FC2" w:rsidP="007E47A6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public static void mystery(int[] a, int[] b)</w:t>
      </w:r>
      <w:r w:rsidR="007E47A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{</w:t>
      </w:r>
    </w:p>
    <w:p w14:paraId="2874C199" w14:textId="77777777" w:rsidR="007B0FC2" w:rsidRDefault="007B0FC2" w:rsidP="007B0FC2">
      <w:pPr>
        <w:pStyle w:val="Code"/>
        <w:tabs>
          <w:tab w:val="left" w:pos="576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(int i = 0; i &lt; a.length; i++)</w:t>
      </w:r>
    </w:p>
    <w:p w14:paraId="2233C507" w14:textId="77777777" w:rsidR="007B0FC2" w:rsidRDefault="007B0FC2" w:rsidP="007B0FC2">
      <w:pPr>
        <w:pStyle w:val="Code"/>
        <w:tabs>
          <w:tab w:val="left" w:pos="5760"/>
        </w:tabs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a[i] += b[b.length – 1 – i];</w:t>
      </w:r>
    </w:p>
    <w:p w14:paraId="0B8B517D" w14:textId="3452823F" w:rsidR="007B0FC2" w:rsidRDefault="00BB0F01" w:rsidP="00BB0F01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7AC1CCBF" w14:textId="77777777" w:rsidR="007B0FC2" w:rsidRDefault="007B0FC2" w:rsidP="007B0FC2">
      <w:pPr>
        <w:pStyle w:val="Code"/>
        <w:tabs>
          <w:tab w:val="left" w:pos="57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are the va</w:t>
      </w:r>
      <w:r w:rsidR="000B7869">
        <w:rPr>
          <w:rFonts w:ascii="Times New Roman" w:hAnsi="Times New Roman"/>
          <w:sz w:val="24"/>
        </w:rPr>
        <w:t>lues of the elements in the array</w:t>
      </w:r>
      <w:r w:rsidR="007E47A6">
        <w:rPr>
          <w:rFonts w:ascii="Times New Roman" w:hAnsi="Times New Roman"/>
          <w:sz w:val="24"/>
        </w:rPr>
        <w:t xml:space="preserve"> a1 and a2</w:t>
      </w:r>
      <w:r>
        <w:rPr>
          <w:rFonts w:ascii="Times New Roman" w:hAnsi="Times New Roman"/>
          <w:sz w:val="24"/>
        </w:rPr>
        <w:t xml:space="preserve"> after the following code executes?</w:t>
      </w:r>
    </w:p>
    <w:p w14:paraId="77D8BF42" w14:textId="77777777" w:rsidR="007B0FC2" w:rsidRDefault="007B0FC2" w:rsidP="007B0FC2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int[] a1 = {1, 3, 5, 7, 9};</w:t>
      </w:r>
    </w:p>
    <w:p w14:paraId="512E3B31" w14:textId="77777777" w:rsidR="007B0FC2" w:rsidRDefault="007B0FC2" w:rsidP="007B0FC2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int[] a2 = {1, 4, 9, 16, 25};</w:t>
      </w:r>
    </w:p>
    <w:p w14:paraId="75A19626" w14:textId="77777777" w:rsidR="009C3D33" w:rsidRDefault="007B0FC2" w:rsidP="00057F88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mystery(a1, a2);</w:t>
      </w:r>
    </w:p>
    <w:p w14:paraId="530A175B" w14:textId="77777777" w:rsidR="007E47A6" w:rsidRDefault="007E47A6" w:rsidP="00057F88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</w:p>
    <w:p w14:paraId="452ED919" w14:textId="00BCAA0D" w:rsidR="007E47A6" w:rsidRPr="00057F88" w:rsidRDefault="007E47A6" w:rsidP="007E47A6">
      <w:pPr>
        <w:pStyle w:val="Code"/>
        <w:tabs>
          <w:tab w:val="left" w:pos="576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a1: _______</w:t>
      </w:r>
      <w:r w:rsidR="00BB0F01">
        <w:rPr>
          <w:rFonts w:ascii="Times New Roman" w:hAnsi="Times New Roman"/>
          <w:sz w:val="24"/>
        </w:rPr>
        <w:t>26, 19, 14, 11, 10</w:t>
      </w:r>
      <w:r>
        <w:rPr>
          <w:rFonts w:ascii="Times New Roman" w:hAnsi="Times New Roman"/>
          <w:sz w:val="24"/>
        </w:rPr>
        <w:t>______  a2: _______</w:t>
      </w:r>
      <w:r w:rsidR="00BB0F01">
        <w:rPr>
          <w:rFonts w:ascii="Times New Roman" w:hAnsi="Times New Roman"/>
          <w:sz w:val="24"/>
        </w:rPr>
        <w:t>1, 4, 9, 16, 25</w:t>
      </w:r>
      <w:r>
        <w:rPr>
          <w:rFonts w:ascii="Times New Roman" w:hAnsi="Times New Roman"/>
          <w:sz w:val="24"/>
        </w:rPr>
        <w:t>______</w:t>
      </w:r>
    </w:p>
    <w:sectPr w:rsidR="007E47A6" w:rsidRPr="00057F88" w:rsidSect="00C7734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B6709"/>
    <w:multiLevelType w:val="hybridMultilevel"/>
    <w:tmpl w:val="53A44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8323E"/>
    <w:multiLevelType w:val="hybridMultilevel"/>
    <w:tmpl w:val="E9EE04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1B"/>
    <w:rsid w:val="000066D0"/>
    <w:rsid w:val="00057F88"/>
    <w:rsid w:val="00064A7A"/>
    <w:rsid w:val="000B7869"/>
    <w:rsid w:val="000B7889"/>
    <w:rsid w:val="00115654"/>
    <w:rsid w:val="001221F7"/>
    <w:rsid w:val="00153C1B"/>
    <w:rsid w:val="001E4256"/>
    <w:rsid w:val="001E510B"/>
    <w:rsid w:val="00214529"/>
    <w:rsid w:val="002928CD"/>
    <w:rsid w:val="002E3D8B"/>
    <w:rsid w:val="002E754E"/>
    <w:rsid w:val="00371B28"/>
    <w:rsid w:val="003B75F6"/>
    <w:rsid w:val="004374F4"/>
    <w:rsid w:val="0045184A"/>
    <w:rsid w:val="00525369"/>
    <w:rsid w:val="0057316A"/>
    <w:rsid w:val="0058514A"/>
    <w:rsid w:val="005B071D"/>
    <w:rsid w:val="005F7AEF"/>
    <w:rsid w:val="00735395"/>
    <w:rsid w:val="007B0FC2"/>
    <w:rsid w:val="007E47A6"/>
    <w:rsid w:val="008C0EC7"/>
    <w:rsid w:val="00986636"/>
    <w:rsid w:val="009C3D33"/>
    <w:rsid w:val="00A14FC0"/>
    <w:rsid w:val="00A212C4"/>
    <w:rsid w:val="00AE3A3B"/>
    <w:rsid w:val="00B0411F"/>
    <w:rsid w:val="00B918A6"/>
    <w:rsid w:val="00BB0F01"/>
    <w:rsid w:val="00C75ACA"/>
    <w:rsid w:val="00C77346"/>
    <w:rsid w:val="00EE0B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017CB6"/>
  <w15:docId w15:val="{337EEF9E-56A2-42E6-9C0E-E052A3E1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D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1B"/>
    <w:pPr>
      <w:ind w:left="720"/>
      <w:contextualSpacing/>
    </w:pPr>
  </w:style>
  <w:style w:type="paragraph" w:customStyle="1" w:styleId="Code">
    <w:name w:val="Code"/>
    <w:basedOn w:val="Normal"/>
    <w:link w:val="CodeChar"/>
    <w:rsid w:val="002E3D8B"/>
    <w:pPr>
      <w:ind w:left="360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DefaultParagraphFont"/>
    <w:link w:val="Code"/>
    <w:rsid w:val="002E3D8B"/>
    <w:rPr>
      <w:rFonts w:ascii="Courier New" w:eastAsia="Times New Roman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47676FDE</Template>
  <TotalTime>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5</cp:revision>
  <cp:lastPrinted>2010-12-02T16:18:00Z</cp:lastPrinted>
  <dcterms:created xsi:type="dcterms:W3CDTF">2013-11-06T17:40:00Z</dcterms:created>
  <dcterms:modified xsi:type="dcterms:W3CDTF">2014-11-06T17:39:00Z</dcterms:modified>
</cp:coreProperties>
</file>