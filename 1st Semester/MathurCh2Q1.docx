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54" w:rsidRDefault="00252354" w:rsidP="00252354">
      <w:pPr>
        <w:spacing w:after="0"/>
        <w:jc w:val="center"/>
        <w:rPr>
          <w:sz w:val="28"/>
        </w:rPr>
      </w:pPr>
      <w:r>
        <w:rPr>
          <w:sz w:val="28"/>
        </w:rPr>
        <w:t>Textbook Chapter 2, pages 61 through 72 Questions</w:t>
      </w:r>
    </w:p>
    <w:p w:rsidR="00DA29DF" w:rsidRDefault="00C35FB1" w:rsidP="00252354">
      <w:pPr>
        <w:spacing w:after="0"/>
        <w:rPr>
          <w:sz w:val="28"/>
        </w:rPr>
      </w:pPr>
    </w:p>
    <w:p w:rsidR="00252354" w:rsidRDefault="00252354" w:rsidP="00252354">
      <w:pPr>
        <w:pStyle w:val="ListParagraph"/>
        <w:numPr>
          <w:ilvl w:val="0"/>
          <w:numId w:val="1"/>
        </w:numPr>
        <w:spacing w:after="0"/>
      </w:pPr>
      <w:r>
        <w:t xml:space="preserve">What is the name of a category of data values that are all related? </w:t>
      </w:r>
      <w:r w:rsidR="00556D45">
        <w:t>Data type</w:t>
      </w:r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numPr>
          <w:ilvl w:val="0"/>
          <w:numId w:val="1"/>
        </w:numPr>
        <w:spacing w:after="0"/>
      </w:pPr>
      <w:r>
        <w:t xml:space="preserve">Java is a </w:t>
      </w:r>
      <w:r w:rsidR="00556D45">
        <w:t>typesafe</w:t>
      </w:r>
      <w:r>
        <w:t xml:space="preserve"> language, which means that it requires you to be explicit about what kind of information you intend to use.</w:t>
      </w:r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numPr>
          <w:ilvl w:val="0"/>
          <w:numId w:val="1"/>
        </w:numPr>
        <w:spacing w:after="0"/>
      </w:pPr>
      <w:r>
        <w:t xml:space="preserve">Java supports two different types of data. They are </w:t>
      </w:r>
      <w:r w:rsidR="00556D45">
        <w:t>primitive</w:t>
      </w:r>
      <w:r>
        <w:t xml:space="preserve"> and </w:t>
      </w:r>
      <w:r w:rsidR="00556D45">
        <w:t>object</w:t>
      </w:r>
      <w:r>
        <w:t>.</w:t>
      </w:r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numPr>
          <w:ilvl w:val="0"/>
          <w:numId w:val="1"/>
        </w:numPr>
        <w:spacing w:after="0"/>
      </w:pPr>
      <w:r>
        <w:t>Java has 8 primitive data types. List the 4 fundamental primitive data types below.</w:t>
      </w:r>
    </w:p>
    <w:p w:rsidR="00252354" w:rsidRDefault="00252354" w:rsidP="00252354">
      <w:pPr>
        <w:pStyle w:val="ListParagraph"/>
        <w:spacing w:after="0"/>
      </w:pPr>
    </w:p>
    <w:p w:rsidR="00252354" w:rsidRDefault="00556D45" w:rsidP="00252354">
      <w:pPr>
        <w:pStyle w:val="ListParagraph"/>
        <w:spacing w:after="0"/>
      </w:pPr>
      <w:r>
        <w:t>int</w:t>
      </w:r>
      <w:r w:rsidR="00252354">
        <w:t xml:space="preserve"> </w:t>
      </w:r>
      <w:r w:rsidR="00252354">
        <w:tab/>
      </w:r>
      <w:r>
        <w:t>double</w:t>
      </w:r>
      <w:r w:rsidR="00252354">
        <w:tab/>
      </w:r>
      <w:r>
        <w:t>boolean</w:t>
      </w:r>
      <w:r w:rsidR="00252354">
        <w:tab/>
      </w:r>
      <w:r>
        <w:t>char</w:t>
      </w:r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numPr>
          <w:ilvl w:val="0"/>
          <w:numId w:val="1"/>
        </w:numPr>
        <w:spacing w:after="0"/>
      </w:pPr>
      <w:r>
        <w:t xml:space="preserve">Give an example of a literal value, also called, literals. </w:t>
      </w:r>
      <w:r w:rsidR="00556D45">
        <w:t>1</w:t>
      </w:r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numPr>
          <w:ilvl w:val="0"/>
          <w:numId w:val="1"/>
        </w:numPr>
        <w:spacing w:after="0"/>
      </w:pPr>
      <w:r>
        <w:t>In the following expression, list which are the operators and which are the operands.</w:t>
      </w:r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spacing w:after="0"/>
      </w:pPr>
      <w:r>
        <w:tab/>
        <w:t>(4 + 5) / 3</w:t>
      </w:r>
      <w:bookmarkStart w:id="0" w:name="_GoBack"/>
      <w:bookmarkEnd w:id="0"/>
    </w:p>
    <w:p w:rsidR="00252354" w:rsidRDefault="00252354" w:rsidP="00252354">
      <w:pPr>
        <w:pStyle w:val="ListParagraph"/>
        <w:spacing w:after="0"/>
      </w:pPr>
    </w:p>
    <w:p w:rsidR="00252354" w:rsidRDefault="00252354" w:rsidP="00252354">
      <w:pPr>
        <w:pStyle w:val="ListParagraph"/>
        <w:spacing w:after="0"/>
      </w:pPr>
      <w:r>
        <w:tab/>
        <w:t xml:space="preserve">Operators: </w:t>
      </w:r>
      <w:r w:rsidR="00B86A42">
        <w:t>(), /, +</w:t>
      </w:r>
    </w:p>
    <w:p w:rsidR="007F313F" w:rsidRDefault="007F313F" w:rsidP="00252354">
      <w:pPr>
        <w:pStyle w:val="ListParagraph"/>
        <w:spacing w:after="0"/>
      </w:pPr>
      <w:r>
        <w:tab/>
        <w:t xml:space="preserve">Operands: </w:t>
      </w:r>
      <w:r w:rsidR="00B86A42">
        <w:t>4,5,3</w:t>
      </w:r>
      <w:r w:rsidR="00640FF7">
        <w:t>, (4+5)</w:t>
      </w:r>
    </w:p>
    <w:p w:rsidR="00B92962" w:rsidRDefault="00B92962" w:rsidP="00252354">
      <w:pPr>
        <w:pStyle w:val="ListParagraph"/>
        <w:spacing w:after="0"/>
      </w:pPr>
    </w:p>
    <w:p w:rsidR="00B92962" w:rsidRDefault="00B92962" w:rsidP="00B92962">
      <w:pPr>
        <w:pStyle w:val="ListParagraph"/>
        <w:numPr>
          <w:ilvl w:val="0"/>
          <w:numId w:val="1"/>
        </w:numPr>
        <w:spacing w:after="0"/>
      </w:pPr>
      <w:r>
        <w:t xml:space="preserve">List the five arithmetic operators in Java: </w:t>
      </w:r>
      <w:r w:rsidR="00B86A42">
        <w:t>+ - / * %</w:t>
      </w:r>
    </w:p>
    <w:p w:rsidR="00252354" w:rsidRDefault="00252354" w:rsidP="00252354">
      <w:pPr>
        <w:pStyle w:val="ListParagraph"/>
        <w:spacing w:after="0"/>
      </w:pPr>
    </w:p>
    <w:p w:rsidR="00B92962" w:rsidRDefault="00B92962" w:rsidP="00B92962">
      <w:pPr>
        <w:pStyle w:val="ListParagraph"/>
        <w:numPr>
          <w:ilvl w:val="0"/>
          <w:numId w:val="1"/>
        </w:numPr>
        <w:spacing w:after="0"/>
      </w:pPr>
      <w:r>
        <w:t xml:space="preserve">What is the output from the statement, System.out.println((5 + 10) / 2);? </w:t>
      </w:r>
      <w:r w:rsidR="00B86A42">
        <w:t>7</w:t>
      </w:r>
    </w:p>
    <w:p w:rsidR="00B92962" w:rsidRDefault="00B92962" w:rsidP="00B92962">
      <w:pPr>
        <w:pStyle w:val="ListParagraph"/>
        <w:spacing w:after="0"/>
      </w:pPr>
    </w:p>
    <w:p w:rsidR="00B92962" w:rsidRDefault="00B92962" w:rsidP="00B92962">
      <w:pPr>
        <w:pStyle w:val="ListParagraph"/>
        <w:numPr>
          <w:ilvl w:val="0"/>
          <w:numId w:val="1"/>
        </w:numPr>
        <w:spacing w:after="0"/>
      </w:pPr>
      <w:r>
        <w:t>What does 34 % 3 evaluate to be?</w:t>
      </w:r>
      <w:r w:rsidR="007F313F">
        <w:t xml:space="preserve"> </w:t>
      </w:r>
      <w:r w:rsidR="00B86A42">
        <w:t>1</w:t>
      </w:r>
    </w:p>
    <w:p w:rsidR="00BA0B32" w:rsidRDefault="00BA0B32" w:rsidP="00BA0B32">
      <w:pPr>
        <w:pStyle w:val="ListParagraph"/>
        <w:spacing w:after="0"/>
      </w:pPr>
    </w:p>
    <w:p w:rsidR="00BA0B32" w:rsidRDefault="00BA0B32" w:rsidP="00B92962">
      <w:pPr>
        <w:pStyle w:val="ListParagraph"/>
        <w:numPr>
          <w:ilvl w:val="0"/>
          <w:numId w:val="1"/>
        </w:numPr>
        <w:spacing w:after="0"/>
      </w:pPr>
      <w:r>
        <w:t xml:space="preserve">Give 2 uses for %. </w:t>
      </w:r>
      <w:r w:rsidR="00640FF7">
        <w:t>Find out if a number is even</w:t>
      </w:r>
      <w:r>
        <w:t xml:space="preserve"> and </w:t>
      </w:r>
      <w:r w:rsidR="00640FF7">
        <w:t>find digits of a number</w:t>
      </w:r>
    </w:p>
    <w:p w:rsidR="00B92962" w:rsidRDefault="00B92962" w:rsidP="00B92962">
      <w:pPr>
        <w:pStyle w:val="ListParagraph"/>
        <w:spacing w:after="0"/>
      </w:pPr>
    </w:p>
    <w:p w:rsidR="00B92962" w:rsidRDefault="00B92962" w:rsidP="00B92962">
      <w:pPr>
        <w:pStyle w:val="ListParagraph"/>
        <w:numPr>
          <w:ilvl w:val="0"/>
          <w:numId w:val="1"/>
        </w:numPr>
        <w:spacing w:after="0"/>
      </w:pPr>
      <w:r>
        <w:t>Fill out the following Java Operator Precedence chart for the unary, multiplicative and additive operators.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510"/>
        <w:gridCol w:w="3420"/>
      </w:tblGrid>
      <w:tr w:rsidR="00B92962" w:rsidTr="00B92962">
        <w:tc>
          <w:tcPr>
            <w:tcW w:w="3510" w:type="dxa"/>
          </w:tcPr>
          <w:p w:rsidR="00B92962" w:rsidRDefault="00B92962" w:rsidP="00B92962">
            <w:r>
              <w:t>Description</w:t>
            </w:r>
          </w:p>
        </w:tc>
        <w:tc>
          <w:tcPr>
            <w:tcW w:w="3420" w:type="dxa"/>
          </w:tcPr>
          <w:p w:rsidR="00B92962" w:rsidRDefault="00B92962" w:rsidP="00B92962">
            <w:r>
              <w:t>Operators</w:t>
            </w:r>
          </w:p>
        </w:tc>
      </w:tr>
      <w:tr w:rsidR="00B92962" w:rsidTr="00B92962">
        <w:tc>
          <w:tcPr>
            <w:tcW w:w="3510" w:type="dxa"/>
          </w:tcPr>
          <w:p w:rsidR="00B92962" w:rsidRDefault="00B1406B" w:rsidP="00B92962">
            <w:r>
              <w:t>Unary</w:t>
            </w:r>
          </w:p>
        </w:tc>
        <w:tc>
          <w:tcPr>
            <w:tcW w:w="3420" w:type="dxa"/>
          </w:tcPr>
          <w:p w:rsidR="00B92962" w:rsidRDefault="00B1406B" w:rsidP="00B92962">
            <w:r>
              <w:t>++, --</w:t>
            </w:r>
          </w:p>
        </w:tc>
      </w:tr>
      <w:tr w:rsidR="00B92962" w:rsidTr="00B92962">
        <w:tc>
          <w:tcPr>
            <w:tcW w:w="3510" w:type="dxa"/>
          </w:tcPr>
          <w:p w:rsidR="00B92962" w:rsidRDefault="00B1406B" w:rsidP="00B92962">
            <w:r>
              <w:t>Mult.</w:t>
            </w:r>
          </w:p>
        </w:tc>
        <w:tc>
          <w:tcPr>
            <w:tcW w:w="3420" w:type="dxa"/>
          </w:tcPr>
          <w:p w:rsidR="00B92962" w:rsidRDefault="00B1406B" w:rsidP="00B1406B">
            <w:r>
              <w:t>*, /, %</w:t>
            </w:r>
          </w:p>
        </w:tc>
      </w:tr>
      <w:tr w:rsidR="00B92962" w:rsidTr="00B92962">
        <w:tc>
          <w:tcPr>
            <w:tcW w:w="3510" w:type="dxa"/>
          </w:tcPr>
          <w:p w:rsidR="00B92962" w:rsidRDefault="00B1406B" w:rsidP="00B92962">
            <w:r>
              <w:t>Additive</w:t>
            </w:r>
          </w:p>
        </w:tc>
        <w:tc>
          <w:tcPr>
            <w:tcW w:w="3420" w:type="dxa"/>
          </w:tcPr>
          <w:p w:rsidR="00B92962" w:rsidRDefault="00B1406B" w:rsidP="00B92962">
            <w:r>
              <w:t>+. -</w:t>
            </w:r>
          </w:p>
        </w:tc>
      </w:tr>
    </w:tbl>
    <w:p w:rsidR="00B92962" w:rsidRDefault="00B92962" w:rsidP="00B92962">
      <w:pPr>
        <w:spacing w:after="0"/>
      </w:pPr>
    </w:p>
    <w:p w:rsidR="00B92962" w:rsidRDefault="00B92962" w:rsidP="00B92962">
      <w:pPr>
        <w:pStyle w:val="ListParagraph"/>
        <w:numPr>
          <w:ilvl w:val="0"/>
          <w:numId w:val="1"/>
        </w:numPr>
        <w:spacing w:after="0"/>
      </w:pPr>
      <w:r>
        <w:t xml:space="preserve">What is the output from the statement, System.out.println(25 / 2.);? </w:t>
      </w:r>
      <w:r w:rsidR="00B86A42">
        <w:t>12.5</w:t>
      </w:r>
    </w:p>
    <w:p w:rsidR="00B92962" w:rsidRDefault="00B92962" w:rsidP="00B92962">
      <w:pPr>
        <w:pStyle w:val="ListParagraph"/>
        <w:spacing w:after="0"/>
      </w:pPr>
    </w:p>
    <w:p w:rsidR="00B92962" w:rsidRDefault="00B92962" w:rsidP="00B92962">
      <w:pPr>
        <w:pStyle w:val="ListParagraph"/>
        <w:numPr>
          <w:ilvl w:val="0"/>
          <w:numId w:val="1"/>
        </w:numPr>
        <w:spacing w:after="0"/>
      </w:pPr>
      <w:r>
        <w:t xml:space="preserve">What is casting? </w:t>
      </w:r>
      <w:r w:rsidR="00B86A42">
        <w:t>Changing from one data type to another</w:t>
      </w:r>
    </w:p>
    <w:p w:rsidR="007F313F" w:rsidRDefault="007F313F" w:rsidP="007F313F">
      <w:pPr>
        <w:pStyle w:val="ListParagraph"/>
        <w:spacing w:after="0"/>
      </w:pPr>
    </w:p>
    <w:p w:rsidR="007F313F" w:rsidRDefault="007F313F" w:rsidP="00B92962">
      <w:pPr>
        <w:pStyle w:val="ListParagraph"/>
        <w:numPr>
          <w:ilvl w:val="0"/>
          <w:numId w:val="1"/>
        </w:numPr>
        <w:spacing w:after="0"/>
      </w:pPr>
      <w:r>
        <w:t>What does (int) (100 / 3</w:t>
      </w:r>
      <w:r w:rsidR="0022489B">
        <w:t>.0</w:t>
      </w:r>
      <w:r>
        <w:t xml:space="preserve">) evaluate to be? </w:t>
      </w:r>
      <w:r w:rsidR="00B86A42">
        <w:t>33</w:t>
      </w:r>
    </w:p>
    <w:p w:rsidR="00252354" w:rsidRDefault="00252354" w:rsidP="00252354">
      <w:pPr>
        <w:spacing w:after="0"/>
      </w:pPr>
    </w:p>
    <w:sectPr w:rsidR="00252354" w:rsidSect="00F246F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231E"/>
    <w:multiLevelType w:val="hybridMultilevel"/>
    <w:tmpl w:val="B80AF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631678"/>
    <w:multiLevelType w:val="hybridMultilevel"/>
    <w:tmpl w:val="3DDC817C"/>
    <w:lvl w:ilvl="0" w:tplc="B888A80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33E64"/>
    <w:multiLevelType w:val="hybridMultilevel"/>
    <w:tmpl w:val="6E66A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742900"/>
    <w:multiLevelType w:val="hybridMultilevel"/>
    <w:tmpl w:val="35FE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F03E1"/>
    <w:multiLevelType w:val="hybridMultilevel"/>
    <w:tmpl w:val="0756C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5F419A"/>
    <w:multiLevelType w:val="hybridMultilevel"/>
    <w:tmpl w:val="FC921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2354"/>
    <w:rsid w:val="00116474"/>
    <w:rsid w:val="0022489B"/>
    <w:rsid w:val="00252354"/>
    <w:rsid w:val="003521DC"/>
    <w:rsid w:val="003B244D"/>
    <w:rsid w:val="00556D45"/>
    <w:rsid w:val="005F7685"/>
    <w:rsid w:val="00632943"/>
    <w:rsid w:val="00640FF7"/>
    <w:rsid w:val="007F313F"/>
    <w:rsid w:val="00B1406B"/>
    <w:rsid w:val="00B86A42"/>
    <w:rsid w:val="00B92962"/>
    <w:rsid w:val="00BA0B32"/>
    <w:rsid w:val="00C35FB1"/>
    <w:rsid w:val="00ED2E01"/>
    <w:rsid w:val="00F2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42971-7DC9-4D1D-85B2-BEEC00EB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3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54"/>
    <w:pPr>
      <w:ind w:left="720"/>
      <w:contextualSpacing/>
    </w:pPr>
  </w:style>
  <w:style w:type="table" w:styleId="TableGrid">
    <w:name w:val="Table Grid"/>
    <w:basedOn w:val="TableNormal"/>
    <w:uiPriority w:val="59"/>
    <w:rsid w:val="00B929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BB1A7339</Template>
  <TotalTime>56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locallap</dc:creator>
  <cp:keywords/>
  <dc:description/>
  <cp:lastModifiedBy>PRANAV MATHUR</cp:lastModifiedBy>
  <cp:revision>11</cp:revision>
  <cp:lastPrinted>2012-09-19T04:33:00Z</cp:lastPrinted>
  <dcterms:created xsi:type="dcterms:W3CDTF">2012-09-19T03:54:00Z</dcterms:created>
  <dcterms:modified xsi:type="dcterms:W3CDTF">2014-09-17T16:54:00Z</dcterms:modified>
</cp:coreProperties>
</file>