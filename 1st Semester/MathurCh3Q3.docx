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C5F6D" w14:textId="77777777" w:rsidR="00A01484" w:rsidRPr="004F61FD" w:rsidRDefault="00C11854" w:rsidP="004F61FD">
      <w:pPr>
        <w:spacing w:after="0"/>
        <w:jc w:val="center"/>
        <w:rPr>
          <w:b/>
        </w:rPr>
      </w:pPr>
      <w:r w:rsidRPr="004F61FD">
        <w:rPr>
          <w:b/>
        </w:rPr>
        <w:t>Chapter 3</w:t>
      </w:r>
      <w:r w:rsidR="006A57B3" w:rsidRPr="004F61FD">
        <w:rPr>
          <w:b/>
        </w:rPr>
        <w:t xml:space="preserve"> Introduction to Parameters and Objects</w:t>
      </w:r>
      <w:r w:rsidRPr="004F61FD">
        <w:rPr>
          <w:b/>
        </w:rPr>
        <w:t xml:space="preserve"> Questions</w:t>
      </w:r>
    </w:p>
    <w:p w14:paraId="2745B30A" w14:textId="5FD4482E" w:rsidR="006A57B3" w:rsidRDefault="003B2498" w:rsidP="004F61FD">
      <w:pPr>
        <w:spacing w:after="0"/>
        <w:jc w:val="center"/>
      </w:pPr>
      <w:r>
        <w:t xml:space="preserve">Section 3 </w:t>
      </w:r>
      <w:r w:rsidR="006A57B3">
        <w:t>Objects</w:t>
      </w:r>
      <w:r w:rsidR="004F61FD">
        <w:t xml:space="preserve"> up to Scanner objects</w:t>
      </w:r>
    </w:p>
    <w:p w14:paraId="6F891563" w14:textId="77777777" w:rsidR="004F61FD" w:rsidRDefault="004F61FD" w:rsidP="00C23777">
      <w:pPr>
        <w:spacing w:after="0"/>
      </w:pPr>
    </w:p>
    <w:p w14:paraId="477C757E" w14:textId="3054E13E" w:rsidR="00D15E6A" w:rsidRDefault="00D15E6A" w:rsidP="00D15E6A">
      <w:pPr>
        <w:pStyle w:val="ListParagraph"/>
        <w:numPr>
          <w:ilvl w:val="0"/>
          <w:numId w:val="1"/>
        </w:numPr>
        <w:spacing w:after="0"/>
      </w:pPr>
      <w:r>
        <w:t xml:space="preserve">A purpose of a class is </w:t>
      </w:r>
      <w:r w:rsidR="0039132C">
        <w:t>to be able to use methods on objects</w:t>
      </w:r>
    </w:p>
    <w:p w14:paraId="4FC1C4F4" w14:textId="77777777" w:rsidR="00D15E6A" w:rsidRDefault="00D15E6A" w:rsidP="00D15E6A">
      <w:pPr>
        <w:spacing w:after="0"/>
      </w:pPr>
    </w:p>
    <w:p w14:paraId="4D3BC60A" w14:textId="466981F1" w:rsidR="00D15E6A" w:rsidRDefault="00D15E6A" w:rsidP="00D15E6A">
      <w:pPr>
        <w:pStyle w:val="ListParagraph"/>
        <w:numPr>
          <w:ilvl w:val="0"/>
          <w:numId w:val="1"/>
        </w:numPr>
        <w:spacing w:after="0"/>
      </w:pPr>
      <w:r>
        <w:t xml:space="preserve">A class is like a </w:t>
      </w:r>
      <w:r w:rsidR="0039132C">
        <w:t>formula</w:t>
      </w:r>
      <w:r>
        <w:t xml:space="preserve"> of what the object will look like. We create objects that match this _</w:t>
      </w:r>
      <w:r w:rsidR="0039132C">
        <w:t>descriptiom</w:t>
      </w:r>
      <w:r>
        <w:t>.</w:t>
      </w:r>
    </w:p>
    <w:p w14:paraId="65FACDCE" w14:textId="77777777" w:rsidR="00D15E6A" w:rsidRDefault="00D15E6A" w:rsidP="00D15E6A">
      <w:pPr>
        <w:spacing w:after="0"/>
      </w:pPr>
    </w:p>
    <w:p w14:paraId="4D311568" w14:textId="5FCFF453" w:rsidR="00D15E6A" w:rsidRDefault="0039132C" w:rsidP="00D15E6A">
      <w:pPr>
        <w:pStyle w:val="ListParagraph"/>
        <w:numPr>
          <w:ilvl w:val="0"/>
          <w:numId w:val="1"/>
        </w:numPr>
        <w:spacing w:after="0"/>
      </w:pPr>
      <w:r>
        <w:t>An object</w:t>
      </w:r>
      <w:r w:rsidR="006A57B3">
        <w:t xml:space="preserve"> is a programming entity that contains state (data) and behavior (methods).</w:t>
      </w:r>
    </w:p>
    <w:p w14:paraId="21545DA9" w14:textId="77777777" w:rsidR="00D15E6A" w:rsidRDefault="00D15E6A" w:rsidP="00D15E6A">
      <w:pPr>
        <w:spacing w:after="0"/>
      </w:pPr>
    </w:p>
    <w:p w14:paraId="31BA17D3" w14:textId="067CC315" w:rsidR="00D15E6A" w:rsidRDefault="00D15E6A" w:rsidP="00D15E6A">
      <w:pPr>
        <w:pStyle w:val="ListParagraph"/>
        <w:numPr>
          <w:ilvl w:val="0"/>
          <w:numId w:val="1"/>
        </w:numPr>
        <w:spacing w:after="0"/>
      </w:pPr>
      <w:r>
        <w:t xml:space="preserve">We refer to an individual object as a(n) </w:t>
      </w:r>
      <w:r w:rsidR="0039132C">
        <w:t xml:space="preserve">instance </w:t>
      </w:r>
      <w:r>
        <w:t>of the class.</w:t>
      </w:r>
    </w:p>
    <w:p w14:paraId="640DA5EF" w14:textId="77777777" w:rsidR="0019174C" w:rsidRDefault="0019174C" w:rsidP="00C23777">
      <w:pPr>
        <w:pStyle w:val="ListParagraph"/>
        <w:spacing w:after="0"/>
      </w:pPr>
    </w:p>
    <w:p w14:paraId="633E7E04" w14:textId="788DA927" w:rsidR="0019174C" w:rsidRDefault="0019174C" w:rsidP="00C23777">
      <w:pPr>
        <w:pStyle w:val="ListParagraph"/>
        <w:numPr>
          <w:ilvl w:val="0"/>
          <w:numId w:val="1"/>
        </w:numPr>
        <w:spacing w:after="0"/>
      </w:pPr>
      <w:r>
        <w:t xml:space="preserve">Why do we have objects? </w:t>
      </w:r>
      <w:r w:rsidR="0039132C">
        <w:t>So that we can store data and methods in reference variables</w:t>
      </w:r>
    </w:p>
    <w:p w14:paraId="084880E2" w14:textId="77777777" w:rsidR="00910734" w:rsidRDefault="00910734" w:rsidP="00C23777">
      <w:pPr>
        <w:pStyle w:val="ListParagraph"/>
        <w:spacing w:after="0"/>
      </w:pPr>
    </w:p>
    <w:p w14:paraId="60851B8B" w14:textId="10DFB8D0" w:rsidR="00910734" w:rsidRDefault="00CB3743" w:rsidP="00C23777">
      <w:pPr>
        <w:pStyle w:val="ListParagraph"/>
        <w:numPr>
          <w:ilvl w:val="0"/>
          <w:numId w:val="1"/>
        </w:numPr>
        <w:spacing w:after="0"/>
      </w:pPr>
      <w:r>
        <w:t>Using objects is the same as using primit</w:t>
      </w:r>
      <w:r w:rsidR="00135647">
        <w:t xml:space="preserve">ive types. True / False. </w:t>
      </w:r>
      <w:r w:rsidR="0039132C">
        <w:t>false</w:t>
      </w:r>
    </w:p>
    <w:p w14:paraId="6D7E7B3C" w14:textId="77777777" w:rsidR="00CB3743" w:rsidRDefault="00CB3743" w:rsidP="00C23777">
      <w:pPr>
        <w:pStyle w:val="ListParagraph"/>
        <w:spacing w:after="0"/>
      </w:pPr>
    </w:p>
    <w:p w14:paraId="284AA189" w14:textId="323E2DC9" w:rsidR="00CB3743" w:rsidRDefault="00940E10" w:rsidP="00C23777">
      <w:pPr>
        <w:pStyle w:val="ListParagraph"/>
        <w:numPr>
          <w:ilvl w:val="0"/>
          <w:numId w:val="1"/>
        </w:numPr>
        <w:spacing w:after="0"/>
      </w:pPr>
      <w:r>
        <w:t xml:space="preserve">String objects have a lot of </w:t>
      </w:r>
      <w:r w:rsidR="0039132C">
        <w:t>methods</w:t>
      </w:r>
      <w:r>
        <w:t xml:space="preserve"> that only apply to strings. Therefore, they are not the best example of how objects work. </w:t>
      </w:r>
    </w:p>
    <w:p w14:paraId="71BB815B" w14:textId="77777777" w:rsidR="00940E10" w:rsidRDefault="00940E10" w:rsidP="00C23777">
      <w:pPr>
        <w:pStyle w:val="ListParagraph"/>
        <w:spacing w:after="0"/>
      </w:pPr>
    </w:p>
    <w:p w14:paraId="524A333B" w14:textId="3F3322BA" w:rsidR="00C23777" w:rsidRDefault="0030518C" w:rsidP="00C237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general syntax for calling a method of an object?   </w:t>
      </w:r>
      <w:r w:rsidR="0039132C">
        <w:t>&lt;name&gt;.&lt;method&gt;();</w:t>
      </w:r>
    </w:p>
    <w:p w14:paraId="4E37F1E3" w14:textId="77777777" w:rsidR="00C23777" w:rsidRDefault="00C23777" w:rsidP="00C23777">
      <w:pPr>
        <w:spacing w:after="0" w:line="240" w:lineRule="auto"/>
      </w:pPr>
    </w:p>
    <w:p w14:paraId="5FADD00E" w14:textId="5F3EC9C5" w:rsidR="0030518C" w:rsidRDefault="0030518C" w:rsidP="00C23777">
      <w:pPr>
        <w:pStyle w:val="ListParagraph"/>
        <w:numPr>
          <w:ilvl w:val="0"/>
          <w:numId w:val="1"/>
        </w:numPr>
        <w:spacing w:after="0" w:line="240" w:lineRule="auto"/>
      </w:pPr>
      <w:r>
        <w:t>Write the statement needed to create a String object named month and in</w:t>
      </w:r>
      <w:r w:rsidR="0039132C">
        <w:t>itialize it to “October”. String month = “October”;</w:t>
      </w:r>
    </w:p>
    <w:p w14:paraId="72CC948A" w14:textId="77777777" w:rsidR="00C23777" w:rsidRDefault="00C23777" w:rsidP="00C23777">
      <w:pPr>
        <w:spacing w:after="0" w:line="240" w:lineRule="auto"/>
      </w:pPr>
    </w:p>
    <w:p w14:paraId="2A139B6E" w14:textId="06CF6AB4" w:rsidR="0030518C" w:rsidRDefault="0030518C" w:rsidP="00C23777">
      <w:pPr>
        <w:pStyle w:val="ListParagraph"/>
        <w:numPr>
          <w:ilvl w:val="0"/>
          <w:numId w:val="1"/>
        </w:numPr>
        <w:spacing w:after="0" w:line="240" w:lineRule="auto"/>
      </w:pPr>
      <w:r>
        <w:t>Write the statement needed to find the length of the variable month in the previous question and assign this value to</w:t>
      </w:r>
      <w:r w:rsidR="00135647">
        <w:t xml:space="preserve"> a variable named numCharacters. </w:t>
      </w:r>
    </w:p>
    <w:p w14:paraId="6C7DE958" w14:textId="77777777" w:rsidR="0039132C" w:rsidRDefault="0039132C" w:rsidP="0039132C">
      <w:pPr>
        <w:pStyle w:val="ListParagraph"/>
      </w:pPr>
    </w:p>
    <w:p w14:paraId="5E3D3097" w14:textId="4399A3AC" w:rsidR="0039132C" w:rsidRDefault="0039132C" w:rsidP="0039132C">
      <w:pPr>
        <w:spacing w:after="0" w:line="240" w:lineRule="auto"/>
      </w:pPr>
      <w:r>
        <w:t>Int numCharacters = month.length();</w:t>
      </w:r>
    </w:p>
    <w:p w14:paraId="5669346A" w14:textId="77777777" w:rsidR="00C23777" w:rsidRDefault="00C23777" w:rsidP="00C23777">
      <w:pPr>
        <w:spacing w:after="0" w:line="240" w:lineRule="auto"/>
      </w:pPr>
    </w:p>
    <w:p w14:paraId="55B8D26D" w14:textId="1E8DA7A6" w:rsidR="00B96992" w:rsidRDefault="0039132C" w:rsidP="00C23777">
      <w:pPr>
        <w:pStyle w:val="ListParagraph"/>
        <w:numPr>
          <w:ilvl w:val="0"/>
          <w:numId w:val="1"/>
        </w:numPr>
        <w:spacing w:after="0" w:line="240" w:lineRule="auto"/>
      </w:pPr>
      <w:r>
        <w:t>An index</w:t>
      </w:r>
      <w:r w:rsidR="0030518C">
        <w:t xml:space="preserve"> is an integer used to specify a location in a sequence of values. Ja</w:t>
      </w:r>
      <w:r w:rsidR="00135647">
        <w:t xml:space="preserve">va generally uses </w:t>
      </w:r>
      <w:r>
        <w:t>zero-based</w:t>
      </w:r>
      <w:r w:rsidR="0030518C">
        <w:t xml:space="preserve"> indexing.</w:t>
      </w:r>
    </w:p>
    <w:p w14:paraId="7F03FC46" w14:textId="77777777" w:rsidR="00B96992" w:rsidRDefault="00B96992" w:rsidP="00B96992">
      <w:pPr>
        <w:spacing w:after="0" w:line="240" w:lineRule="auto"/>
      </w:pPr>
    </w:p>
    <w:p w14:paraId="7D44DBFF" w14:textId="3A595FF6" w:rsidR="00B96992" w:rsidRDefault="00B96992" w:rsidP="00C237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printed as a result of executing </w:t>
      </w:r>
      <w:r w:rsidR="00135647">
        <w:t xml:space="preserve">the following statements? </w:t>
      </w:r>
      <w:r w:rsidR="0039132C">
        <w:t>4</w:t>
      </w:r>
    </w:p>
    <w:p w14:paraId="65C17A68" w14:textId="573B1CFB" w:rsidR="00B96992" w:rsidRDefault="00B96992" w:rsidP="00B96992">
      <w:pPr>
        <w:spacing w:after="0" w:line="240" w:lineRule="auto"/>
      </w:pPr>
      <w:r>
        <w:tab/>
      </w:r>
      <w:r>
        <w:tab/>
        <w:t>String season = “summer”;</w:t>
      </w:r>
    </w:p>
    <w:p w14:paraId="1D84BCA0" w14:textId="731EAE50" w:rsidR="00B96992" w:rsidRDefault="00B96992" w:rsidP="00B96992">
      <w:pPr>
        <w:spacing w:after="0" w:line="240" w:lineRule="auto"/>
      </w:pPr>
      <w:r>
        <w:tab/>
      </w:r>
      <w:r>
        <w:tab/>
        <w:t>System.out.println(“season.indexOf(“e”));</w:t>
      </w:r>
    </w:p>
    <w:p w14:paraId="29E7C278" w14:textId="77777777" w:rsidR="00C23777" w:rsidRDefault="00C23777" w:rsidP="00C23777">
      <w:pPr>
        <w:spacing w:after="0" w:line="240" w:lineRule="auto"/>
      </w:pPr>
    </w:p>
    <w:p w14:paraId="72939433" w14:textId="6DCFE006" w:rsidR="0030518C" w:rsidRDefault="00C23777" w:rsidP="00C2377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printed as a result of executing the following statements? </w:t>
      </w:r>
      <w:r w:rsidR="0039132C">
        <w:t>n V</w:t>
      </w:r>
    </w:p>
    <w:p w14:paraId="6B17377D" w14:textId="77777777" w:rsidR="00C23777" w:rsidRDefault="00C23777" w:rsidP="00C23777">
      <w:pPr>
        <w:spacing w:after="0" w:line="240" w:lineRule="auto"/>
      </w:pPr>
      <w:r>
        <w:tab/>
      </w:r>
      <w:r>
        <w:tab/>
        <w:t>String school = “Mountain View”;</w:t>
      </w:r>
    </w:p>
    <w:p w14:paraId="48A59D54" w14:textId="5154F631" w:rsidR="00C23777" w:rsidRDefault="00C23777" w:rsidP="00C23777">
      <w:pPr>
        <w:spacing w:after="0" w:line="240" w:lineRule="auto"/>
      </w:pPr>
      <w:r>
        <w:tab/>
      </w:r>
      <w:r>
        <w:tab/>
        <w:t>Syste</w:t>
      </w:r>
      <w:r w:rsidR="00FA6D29">
        <w:t>m.out.println(school.substring(7,10</w:t>
      </w:r>
      <w:r>
        <w:t>);</w:t>
      </w:r>
    </w:p>
    <w:p w14:paraId="5AB24859" w14:textId="77777777" w:rsidR="00C23777" w:rsidRDefault="00C23777" w:rsidP="00C23777">
      <w:pPr>
        <w:spacing w:after="0" w:line="240" w:lineRule="auto"/>
      </w:pPr>
    </w:p>
    <w:p w14:paraId="1B959633" w14:textId="039D8A5C" w:rsidR="00C23777" w:rsidRDefault="0039132C" w:rsidP="00C23777">
      <w:pPr>
        <w:pStyle w:val="ListParagraph"/>
        <w:numPr>
          <w:ilvl w:val="0"/>
          <w:numId w:val="1"/>
        </w:numPr>
        <w:spacing w:after="0" w:line="240" w:lineRule="auto"/>
      </w:pPr>
      <w:r>
        <w:t>A final object</w:t>
      </w:r>
      <w:bookmarkStart w:id="0" w:name="_GoBack"/>
      <w:bookmarkEnd w:id="0"/>
      <w:r w:rsidR="00C23777">
        <w:t xml:space="preserve"> is an object whose value cannot be changed.</w:t>
      </w:r>
    </w:p>
    <w:p w14:paraId="2D227003" w14:textId="77777777" w:rsidR="00B96992" w:rsidRDefault="00B96992" w:rsidP="00B96992">
      <w:pPr>
        <w:spacing w:after="0" w:line="240" w:lineRule="auto"/>
      </w:pPr>
    </w:p>
    <w:p w14:paraId="73B837E2" w14:textId="77777777" w:rsidR="00B96992" w:rsidRDefault="00B96992" w:rsidP="00B96992">
      <w:pPr>
        <w:spacing w:after="0" w:line="240" w:lineRule="auto"/>
      </w:pPr>
    </w:p>
    <w:p w14:paraId="441DDCF6" w14:textId="77777777" w:rsidR="00C23777" w:rsidRDefault="00C23777" w:rsidP="00C23777">
      <w:pPr>
        <w:spacing w:line="240" w:lineRule="auto"/>
      </w:pPr>
    </w:p>
    <w:sectPr w:rsidR="00C2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B0424"/>
    <w:multiLevelType w:val="hybridMultilevel"/>
    <w:tmpl w:val="34761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E61EE"/>
    <w:multiLevelType w:val="hybridMultilevel"/>
    <w:tmpl w:val="64881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B3"/>
    <w:rsid w:val="00135647"/>
    <w:rsid w:val="0019174C"/>
    <w:rsid w:val="0030518C"/>
    <w:rsid w:val="0039132C"/>
    <w:rsid w:val="003B2498"/>
    <w:rsid w:val="004003D4"/>
    <w:rsid w:val="004F61FD"/>
    <w:rsid w:val="00646281"/>
    <w:rsid w:val="006A57B3"/>
    <w:rsid w:val="00910734"/>
    <w:rsid w:val="00940E10"/>
    <w:rsid w:val="00A01484"/>
    <w:rsid w:val="00B96992"/>
    <w:rsid w:val="00C058A5"/>
    <w:rsid w:val="00C11854"/>
    <w:rsid w:val="00C17DDD"/>
    <w:rsid w:val="00C23777"/>
    <w:rsid w:val="00CB3743"/>
    <w:rsid w:val="00D15E6A"/>
    <w:rsid w:val="00FA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2A6EC"/>
  <w15:docId w15:val="{4D50AFD1-6524-4B3E-AC48-0860AE0F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8C3FD02</Template>
  <TotalTime>9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Evergreen User</dc:creator>
  <cp:keywords/>
  <dc:description/>
  <cp:lastModifiedBy>PRANAV MATHUR</cp:lastModifiedBy>
  <cp:revision>5</cp:revision>
  <dcterms:created xsi:type="dcterms:W3CDTF">2013-10-02T22:09:00Z</dcterms:created>
  <dcterms:modified xsi:type="dcterms:W3CDTF">2014-10-03T16:46:00Z</dcterms:modified>
</cp:coreProperties>
</file>