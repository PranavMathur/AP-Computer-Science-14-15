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B5220" w14:textId="77777777" w:rsidR="00A2709A" w:rsidRDefault="00A2709A" w:rsidP="00A2709A">
      <w:pPr>
        <w:jc w:val="right"/>
      </w:pPr>
      <w:r>
        <w:t>Name: _________________________________</w:t>
      </w:r>
    </w:p>
    <w:p w14:paraId="561A6413" w14:textId="77777777" w:rsidR="00A2709A" w:rsidRDefault="00A2709A"/>
    <w:p w14:paraId="4D7E0D8F" w14:textId="77777777" w:rsidR="00266AF5" w:rsidRDefault="00266AF5" w:rsidP="00266AF5">
      <w:pPr>
        <w:jc w:val="center"/>
      </w:pPr>
      <w:r>
        <w:t>AP Computer Science A (Java)</w:t>
      </w:r>
    </w:p>
    <w:p w14:paraId="24902914" w14:textId="4984B7F6" w:rsidR="00EE3CF7" w:rsidRDefault="00266AF5" w:rsidP="00266AF5">
      <w:pPr>
        <w:jc w:val="center"/>
      </w:pPr>
      <w:r>
        <w:t>Boolean Practice Problems</w:t>
      </w:r>
    </w:p>
    <w:p w14:paraId="2EC32CAC" w14:textId="10958F97" w:rsidR="00FB3E35" w:rsidRDefault="00FB3E35" w:rsidP="00266AF5">
      <w:pPr>
        <w:jc w:val="center"/>
      </w:pPr>
      <w:r>
        <w:t>Name your file LastnameBoolean.docx</w:t>
      </w:r>
    </w:p>
    <w:p w14:paraId="298BC21B" w14:textId="77777777" w:rsidR="00266AF5" w:rsidRDefault="00266AF5" w:rsidP="00F430C5"/>
    <w:p w14:paraId="71A24FC3" w14:textId="62E0BA89" w:rsidR="00EE2002" w:rsidRDefault="00EE2002" w:rsidP="00EE2002">
      <w:pPr>
        <w:pStyle w:val="ListParagraph"/>
        <w:numPr>
          <w:ilvl w:val="0"/>
          <w:numId w:val="1"/>
        </w:numPr>
      </w:pPr>
      <w:r>
        <w:t>Consider the</w:t>
      </w:r>
      <w:r w:rsidR="00F35D9D">
        <w:t xml:space="preserve"> following variable initializations</w:t>
      </w:r>
      <w:r>
        <w:t>:</w:t>
      </w:r>
    </w:p>
    <w:p w14:paraId="7ADAD064" w14:textId="77777777" w:rsidR="00EE2002" w:rsidRDefault="00EE2002" w:rsidP="00EE2002">
      <w:pPr>
        <w:pStyle w:val="ListParagraph"/>
      </w:pPr>
      <w:r>
        <w:t>int x = 27; int y = -1; int z = 32; boolean b = false;</w:t>
      </w:r>
    </w:p>
    <w:p w14:paraId="3779838A" w14:textId="77777777" w:rsidR="00EE2002" w:rsidRDefault="00EE2002" w:rsidP="00EE2002">
      <w:pPr>
        <w:pStyle w:val="ListParagraph"/>
      </w:pPr>
    </w:p>
    <w:p w14:paraId="4BB81EAC" w14:textId="2AE5DEFD" w:rsidR="00EE2002" w:rsidRDefault="00F86FDB" w:rsidP="00EE2002">
      <w:pPr>
        <w:pStyle w:val="ListParagraph"/>
      </w:pPr>
      <w:r>
        <w:t>What is the value of each of the following Boolean expressions?</w:t>
      </w:r>
      <w:r w:rsidR="0084041A">
        <w:t xml:space="preserve"> (Answer true or false.)</w:t>
      </w:r>
    </w:p>
    <w:p w14:paraId="717D88A5" w14:textId="379F5666" w:rsidR="00EE2002" w:rsidRDefault="00EE2002" w:rsidP="005A64FB">
      <w:pPr>
        <w:pStyle w:val="ListParagraph"/>
        <w:numPr>
          <w:ilvl w:val="0"/>
          <w:numId w:val="2"/>
        </w:numPr>
        <w:spacing w:line="276" w:lineRule="auto"/>
      </w:pPr>
      <w:r>
        <w:t>!b</w:t>
      </w:r>
      <w:r w:rsidR="005A64FB">
        <w:tab/>
      </w:r>
      <w:r w:rsidR="005A64FB">
        <w:tab/>
      </w:r>
      <w:r w:rsidR="005A64FB">
        <w:tab/>
      </w:r>
      <w:r w:rsidR="005A64FB">
        <w:tab/>
      </w:r>
      <w:r w:rsidR="005A64FB">
        <w:tab/>
      </w:r>
      <w:r w:rsidR="005A64FB">
        <w:tab/>
      </w:r>
      <w:r w:rsidR="005A64FB">
        <w:tab/>
      </w:r>
      <w:r w:rsidR="005A64FB">
        <w:tab/>
      </w:r>
      <w:r w:rsidR="005A64FB">
        <w:tab/>
      </w:r>
      <w:r w:rsidR="005B1119">
        <w:t>true</w:t>
      </w:r>
    </w:p>
    <w:p w14:paraId="77F00BD0" w14:textId="19260D36" w:rsidR="00EE2002" w:rsidRDefault="00EE2002" w:rsidP="005A64FB">
      <w:pPr>
        <w:pStyle w:val="ListParagraph"/>
        <w:numPr>
          <w:ilvl w:val="0"/>
          <w:numId w:val="2"/>
        </w:numPr>
        <w:spacing w:line="276" w:lineRule="auto"/>
      </w:pPr>
      <w:r>
        <w:t>(x &gt; y) &amp;&amp; (y &gt; z)</w:t>
      </w:r>
      <w:r w:rsidR="005A64FB">
        <w:tab/>
      </w:r>
      <w:r w:rsidR="005A64FB">
        <w:tab/>
      </w:r>
      <w:r w:rsidR="005A64FB">
        <w:tab/>
      </w:r>
      <w:r w:rsidR="005A64FB">
        <w:tab/>
      </w:r>
      <w:r w:rsidR="005A64FB">
        <w:tab/>
      </w:r>
      <w:r w:rsidR="005A64FB">
        <w:tab/>
      </w:r>
      <w:r w:rsidR="005A64FB">
        <w:tab/>
      </w:r>
      <w:r w:rsidR="005B1119">
        <w:t>false</w:t>
      </w:r>
    </w:p>
    <w:p w14:paraId="4F021DBA" w14:textId="1497B799" w:rsidR="00EE2002" w:rsidRDefault="00EE2002" w:rsidP="005A64FB">
      <w:pPr>
        <w:pStyle w:val="ListParagraph"/>
        <w:numPr>
          <w:ilvl w:val="0"/>
          <w:numId w:val="2"/>
        </w:numPr>
        <w:spacing w:line="276" w:lineRule="auto"/>
      </w:pPr>
      <w:r>
        <w:t>(x == y) || (x &lt;= z)</w:t>
      </w:r>
      <w:r w:rsidR="005A64FB">
        <w:tab/>
      </w:r>
      <w:r w:rsidR="005A64FB">
        <w:tab/>
      </w:r>
      <w:r w:rsidR="005A64FB">
        <w:tab/>
      </w:r>
      <w:r w:rsidR="005A64FB">
        <w:tab/>
      </w:r>
      <w:r w:rsidR="005A64FB">
        <w:tab/>
      </w:r>
      <w:r w:rsidR="005A64FB">
        <w:tab/>
      </w:r>
      <w:r w:rsidR="005B1119">
        <w:t>true</w:t>
      </w:r>
    </w:p>
    <w:p w14:paraId="1F3B4974" w14:textId="75C18CE5" w:rsidR="00EE2002" w:rsidRDefault="00EE2002" w:rsidP="005A64FB">
      <w:pPr>
        <w:pStyle w:val="ListParagraph"/>
        <w:numPr>
          <w:ilvl w:val="0"/>
          <w:numId w:val="2"/>
        </w:numPr>
        <w:spacing w:line="276" w:lineRule="auto"/>
      </w:pPr>
      <w:r>
        <w:t>(x % 2 != 0) &amp;&amp; b</w:t>
      </w:r>
      <w:r w:rsidR="005A64FB">
        <w:tab/>
      </w:r>
      <w:r w:rsidR="005A64FB">
        <w:tab/>
      </w:r>
      <w:r w:rsidR="005A64FB">
        <w:tab/>
      </w:r>
      <w:r w:rsidR="005A64FB">
        <w:tab/>
      </w:r>
      <w:r w:rsidR="005A64FB">
        <w:tab/>
      </w:r>
      <w:r w:rsidR="005A64FB">
        <w:tab/>
      </w:r>
      <w:r w:rsidR="005A64FB">
        <w:tab/>
      </w:r>
      <w:r w:rsidR="005B1119">
        <w:t>false</w:t>
      </w:r>
    </w:p>
    <w:p w14:paraId="407DBBA9" w14:textId="4F2F473B" w:rsidR="00EE2002" w:rsidRDefault="00EE2002" w:rsidP="005A64FB">
      <w:pPr>
        <w:pStyle w:val="ListParagraph"/>
        <w:numPr>
          <w:ilvl w:val="0"/>
          <w:numId w:val="2"/>
        </w:numPr>
        <w:spacing w:line="276" w:lineRule="auto"/>
      </w:pPr>
      <w:r>
        <w:t>(x / 2 == 13) || b || (z * 3 == 96)</w:t>
      </w:r>
      <w:r w:rsidR="005A64FB">
        <w:tab/>
      </w:r>
      <w:r w:rsidR="005A64FB">
        <w:tab/>
      </w:r>
      <w:r w:rsidR="005A64FB">
        <w:tab/>
      </w:r>
      <w:r w:rsidR="005A64FB">
        <w:tab/>
      </w:r>
      <w:r w:rsidR="005A64FB">
        <w:tab/>
      </w:r>
      <w:r w:rsidR="005B1119">
        <w:t>true</w:t>
      </w:r>
    </w:p>
    <w:p w14:paraId="3295180A" w14:textId="36DC7A32" w:rsidR="00EE2002" w:rsidRDefault="00EE2002" w:rsidP="005A64FB">
      <w:pPr>
        <w:pStyle w:val="ListParagraph"/>
        <w:numPr>
          <w:ilvl w:val="0"/>
          <w:numId w:val="2"/>
        </w:numPr>
        <w:spacing w:line="276" w:lineRule="auto"/>
      </w:pPr>
      <w:r>
        <w:t>(z &lt; x) &amp;&amp; (z &gt; y) || x &gt;= y)</w:t>
      </w:r>
      <w:r w:rsidR="005A64FB">
        <w:tab/>
      </w:r>
      <w:r w:rsidR="005A64FB">
        <w:tab/>
      </w:r>
      <w:r w:rsidR="005A64FB">
        <w:tab/>
      </w:r>
      <w:r w:rsidR="005A64FB">
        <w:tab/>
      </w:r>
      <w:r w:rsidR="005A64FB">
        <w:tab/>
      </w:r>
      <w:r w:rsidR="005B1119">
        <w:t>true</w:t>
      </w:r>
    </w:p>
    <w:p w14:paraId="1CC802B7" w14:textId="77777777" w:rsidR="00EE2002" w:rsidRDefault="00EE2002" w:rsidP="00F430C5"/>
    <w:p w14:paraId="171BE796" w14:textId="77777777" w:rsidR="00EE3CF7" w:rsidRDefault="00EE3CF7" w:rsidP="00F430C5"/>
    <w:p w14:paraId="401CDA1B" w14:textId="77777777" w:rsidR="00504ED3" w:rsidRDefault="00504ED3" w:rsidP="00504ED3">
      <w:pPr>
        <w:pStyle w:val="ListParagraph"/>
        <w:numPr>
          <w:ilvl w:val="0"/>
          <w:numId w:val="1"/>
        </w:numPr>
      </w:pPr>
      <w:r>
        <w:t>Using “Boolean Zen” write an improved version of the following method, which returns whether the given number of cents would require any pennies (as opposed to being an amount that could be made exactly using coins other than pennies):</w:t>
      </w:r>
    </w:p>
    <w:p w14:paraId="2DE81D6B" w14:textId="77777777" w:rsidR="00504ED3" w:rsidRDefault="00504ED3" w:rsidP="00504ED3">
      <w:pPr>
        <w:ind w:left="720"/>
      </w:pPr>
    </w:p>
    <w:p w14:paraId="3CBD6305" w14:textId="77777777" w:rsidR="00504ED3" w:rsidRDefault="00504ED3" w:rsidP="005A64FB">
      <w:pPr>
        <w:ind w:left="1440"/>
      </w:pPr>
      <w:r>
        <w:t>public static boolean hasPennies(int cents)</w:t>
      </w:r>
      <w:r w:rsidR="005A64FB">
        <w:t xml:space="preserve"> </w:t>
      </w:r>
      <w:r>
        <w:t>{</w:t>
      </w:r>
    </w:p>
    <w:p w14:paraId="488C85CA" w14:textId="77777777" w:rsidR="00504ED3" w:rsidRDefault="00504ED3" w:rsidP="00504ED3">
      <w:pPr>
        <w:ind w:left="1440"/>
      </w:pPr>
      <w:r>
        <w:tab/>
        <w:t>boolean nickelsOnly = (cents % 5 == 0);</w:t>
      </w:r>
    </w:p>
    <w:p w14:paraId="51F58174" w14:textId="77777777" w:rsidR="00504ED3" w:rsidRDefault="00504ED3" w:rsidP="005A64FB">
      <w:pPr>
        <w:ind w:left="1440"/>
      </w:pPr>
      <w:r>
        <w:tab/>
        <w:t>if (nickelsOnly == true)</w:t>
      </w:r>
      <w:r w:rsidR="005A64FB">
        <w:t xml:space="preserve"> </w:t>
      </w:r>
      <w:r>
        <w:t>{</w:t>
      </w:r>
    </w:p>
    <w:p w14:paraId="52742EA2" w14:textId="77777777" w:rsidR="00504ED3" w:rsidRDefault="00504ED3" w:rsidP="00504ED3">
      <w:pPr>
        <w:ind w:left="1440"/>
      </w:pPr>
      <w:r>
        <w:tab/>
      </w:r>
      <w:r>
        <w:tab/>
        <w:t>return false;</w:t>
      </w:r>
    </w:p>
    <w:p w14:paraId="4E2DE17B" w14:textId="77777777" w:rsidR="00504ED3" w:rsidRDefault="00504ED3" w:rsidP="00504ED3">
      <w:pPr>
        <w:ind w:left="1440"/>
      </w:pPr>
      <w:r>
        <w:tab/>
        <w:t>}</w:t>
      </w:r>
    </w:p>
    <w:p w14:paraId="51300359" w14:textId="77777777" w:rsidR="00504ED3" w:rsidRDefault="00504ED3" w:rsidP="005A64FB">
      <w:pPr>
        <w:ind w:left="1440"/>
      </w:pPr>
      <w:r>
        <w:tab/>
      </w:r>
      <w:r w:rsidR="005A64FB">
        <w:t>el</w:t>
      </w:r>
      <w:r>
        <w:t>se</w:t>
      </w:r>
      <w:r w:rsidR="005A64FB">
        <w:t xml:space="preserve"> </w:t>
      </w:r>
      <w:r>
        <w:t>{</w:t>
      </w:r>
    </w:p>
    <w:p w14:paraId="39FD5B1A" w14:textId="77777777" w:rsidR="00504ED3" w:rsidRDefault="00504ED3" w:rsidP="00504ED3">
      <w:pPr>
        <w:ind w:left="1440"/>
      </w:pPr>
      <w:r>
        <w:tab/>
      </w:r>
      <w:r>
        <w:tab/>
        <w:t>return true;</w:t>
      </w:r>
    </w:p>
    <w:p w14:paraId="479CD241" w14:textId="77777777" w:rsidR="00504ED3" w:rsidRDefault="00504ED3" w:rsidP="00504ED3">
      <w:pPr>
        <w:ind w:left="1440"/>
      </w:pPr>
      <w:r>
        <w:tab/>
        <w:t>}</w:t>
      </w:r>
    </w:p>
    <w:p w14:paraId="5344ADED" w14:textId="03922E17" w:rsidR="005A64FB" w:rsidRDefault="00504ED3" w:rsidP="00504ED3">
      <w:pPr>
        <w:ind w:left="1440"/>
      </w:pPr>
      <w:r>
        <w:t>}</w:t>
      </w:r>
    </w:p>
    <w:p w14:paraId="49F4FE6D" w14:textId="77777777" w:rsidR="005A64FB" w:rsidRDefault="005A64FB" w:rsidP="00504ED3">
      <w:pPr>
        <w:ind w:left="1440"/>
      </w:pPr>
    </w:p>
    <w:p w14:paraId="562C33C0" w14:textId="50328324" w:rsidR="00F5716E" w:rsidRDefault="00F5716E" w:rsidP="00504ED3">
      <w:pPr>
        <w:ind w:left="1440"/>
      </w:pPr>
      <w:r>
        <w:t>Write your answer below:</w:t>
      </w:r>
    </w:p>
    <w:p w14:paraId="78CA2217" w14:textId="77777777" w:rsidR="00F5716E" w:rsidRDefault="00F5716E" w:rsidP="00504ED3">
      <w:pPr>
        <w:ind w:left="1440"/>
      </w:pPr>
    </w:p>
    <w:p w14:paraId="7D8AC849" w14:textId="67DAF396" w:rsidR="00F5716E" w:rsidRDefault="00962C41" w:rsidP="00504ED3">
      <w:pPr>
        <w:ind w:left="1440"/>
      </w:pPr>
      <w:r>
        <w:t>public static boolean hasPennies(int cents) {</w:t>
      </w:r>
    </w:p>
    <w:p w14:paraId="1021482F" w14:textId="41A767A3" w:rsidR="00962C41" w:rsidRDefault="00962C41" w:rsidP="00504ED3">
      <w:pPr>
        <w:ind w:left="1440"/>
      </w:pPr>
      <w:r>
        <w:tab/>
        <w:t>return cents%5 != 0;</w:t>
      </w:r>
    </w:p>
    <w:p w14:paraId="34F8A38F" w14:textId="4E3FA504" w:rsidR="00962C41" w:rsidRDefault="00962C41" w:rsidP="00504ED3">
      <w:pPr>
        <w:ind w:left="1440"/>
      </w:pPr>
      <w:r>
        <w:t>}</w:t>
      </w:r>
    </w:p>
    <w:p w14:paraId="3CDDE833" w14:textId="77777777" w:rsidR="00F5716E" w:rsidRDefault="00F5716E" w:rsidP="00504ED3">
      <w:pPr>
        <w:ind w:left="1440"/>
      </w:pPr>
    </w:p>
    <w:p w14:paraId="2821CA7D" w14:textId="77777777" w:rsidR="00F5716E" w:rsidRDefault="00F5716E" w:rsidP="00504ED3">
      <w:pPr>
        <w:ind w:left="1440"/>
      </w:pPr>
    </w:p>
    <w:p w14:paraId="56D16AB9" w14:textId="77777777" w:rsidR="003A4934" w:rsidRDefault="003A4934" w:rsidP="00962C41"/>
    <w:p w14:paraId="3AF80DDB" w14:textId="030A890F" w:rsidR="003A4934" w:rsidRDefault="003A4934" w:rsidP="003A4934">
      <w:pPr>
        <w:pStyle w:val="ListParagraph"/>
        <w:numPr>
          <w:ilvl w:val="0"/>
          <w:numId w:val="1"/>
        </w:numPr>
      </w:pPr>
      <w:r>
        <w:t>Consider the following variable declarations: int x</w:t>
      </w:r>
      <w:r w:rsidR="00F35D9D">
        <w:t>; int y; int z</w:t>
      </w:r>
      <w:r w:rsidR="00467EE1">
        <w:t>; b</w:t>
      </w:r>
      <w:r w:rsidR="00F35D9D">
        <w:t>oolean b</w:t>
      </w:r>
      <w:r>
        <w:t>;</w:t>
      </w:r>
    </w:p>
    <w:p w14:paraId="59384B72" w14:textId="0CB5D31E" w:rsidR="003A4934" w:rsidRDefault="00C74D40" w:rsidP="003A4934">
      <w:pPr>
        <w:pStyle w:val="ListParagraph"/>
      </w:pPr>
      <w:r>
        <w:t>Write a new b</w:t>
      </w:r>
      <w:r w:rsidR="003A4934">
        <w:t>oolean expression that is the neg</w:t>
      </w:r>
      <w:r>
        <w:t>ation of each of the following b</w:t>
      </w:r>
      <w:r w:rsidR="003A4934">
        <w:t>oolean expressions. Use De</w:t>
      </w:r>
      <w:r>
        <w:t xml:space="preserve"> </w:t>
      </w:r>
      <w:r w:rsidR="003A4934">
        <w:t>Morgan’s laws rather than simply writing a ! at the beginning of each entire expression.</w:t>
      </w:r>
    </w:p>
    <w:p w14:paraId="5FB339CA" w14:textId="77777777" w:rsidR="00D52F7E" w:rsidRDefault="00D52F7E" w:rsidP="003A4934">
      <w:pPr>
        <w:pStyle w:val="ListParagraph"/>
      </w:pPr>
    </w:p>
    <w:p w14:paraId="79BCF15E" w14:textId="76E1B6E3" w:rsidR="00D52F7E" w:rsidRDefault="00D52F7E" w:rsidP="005A64FB">
      <w:pPr>
        <w:pStyle w:val="ListParagraph"/>
        <w:numPr>
          <w:ilvl w:val="1"/>
          <w:numId w:val="1"/>
        </w:numPr>
        <w:spacing w:line="276" w:lineRule="auto"/>
      </w:pPr>
      <w:r>
        <w:t>(x &gt; y) &amp;&amp; (y &gt; z)</w:t>
      </w:r>
      <w:r w:rsidR="00575D9C">
        <w:tab/>
      </w:r>
      <w:r w:rsidR="00575D9C">
        <w:tab/>
      </w:r>
      <w:r w:rsidR="00575D9C">
        <w:tab/>
      </w:r>
      <w:r w:rsidR="00575D9C">
        <w:tab/>
      </w:r>
      <w:r w:rsidR="00575D9C">
        <w:tab/>
      </w:r>
      <w:r w:rsidR="00575D9C">
        <w:tab/>
      </w:r>
      <w:r w:rsidR="00962C41">
        <w:t>(x &lt;= y) || (y &lt;= z)</w:t>
      </w:r>
      <w:r w:rsidR="005A64FB">
        <w:tab/>
      </w:r>
    </w:p>
    <w:p w14:paraId="60848E12" w14:textId="0374EAD6" w:rsidR="00D52F7E" w:rsidRDefault="00962C41" w:rsidP="005A64FB">
      <w:pPr>
        <w:pStyle w:val="ListParagraph"/>
        <w:numPr>
          <w:ilvl w:val="1"/>
          <w:numId w:val="1"/>
        </w:numPr>
        <w:spacing w:line="276" w:lineRule="auto"/>
      </w:pPr>
      <w:r>
        <w:t xml:space="preserve">(x == y) || </w:t>
      </w:r>
      <w:r w:rsidR="00D52F7E">
        <w:t xml:space="preserve"> (x &lt;= z)</w:t>
      </w:r>
      <w:r w:rsidR="005A64FB">
        <w:tab/>
      </w:r>
      <w:r w:rsidR="005A64FB">
        <w:tab/>
      </w:r>
      <w:r w:rsidR="005A64FB">
        <w:tab/>
      </w:r>
      <w:r w:rsidR="005A64FB">
        <w:tab/>
      </w:r>
      <w:r w:rsidR="005A64FB">
        <w:tab/>
      </w:r>
      <w:r w:rsidR="005A64FB">
        <w:tab/>
      </w:r>
      <w:r>
        <w:t>(x != y) &amp;&amp; (x &gt; z)</w:t>
      </w:r>
    </w:p>
    <w:p w14:paraId="584B2A2B" w14:textId="3B1678AF" w:rsidR="00D52F7E" w:rsidRDefault="00D52F7E" w:rsidP="005A64FB">
      <w:pPr>
        <w:pStyle w:val="ListParagraph"/>
        <w:numPr>
          <w:ilvl w:val="1"/>
          <w:numId w:val="1"/>
        </w:numPr>
        <w:spacing w:line="276" w:lineRule="auto"/>
      </w:pPr>
      <w:r>
        <w:t>(x % 2 != 0) &amp;&amp; b</w:t>
      </w:r>
      <w:r w:rsidR="005A64FB">
        <w:tab/>
      </w:r>
      <w:r w:rsidR="005A64FB">
        <w:tab/>
      </w:r>
      <w:r w:rsidR="005A64FB">
        <w:tab/>
      </w:r>
      <w:r w:rsidR="005A64FB">
        <w:tab/>
      </w:r>
      <w:r w:rsidR="005A64FB">
        <w:tab/>
      </w:r>
      <w:r w:rsidR="005A64FB">
        <w:tab/>
      </w:r>
      <w:r w:rsidR="00962C41">
        <w:t>(x%2 == 0) || !b</w:t>
      </w:r>
    </w:p>
    <w:p w14:paraId="569DA776" w14:textId="760F62E7" w:rsidR="00D52F7E" w:rsidRDefault="00D52F7E" w:rsidP="005A64FB">
      <w:pPr>
        <w:pStyle w:val="ListParagraph"/>
        <w:numPr>
          <w:ilvl w:val="1"/>
          <w:numId w:val="1"/>
        </w:numPr>
        <w:spacing w:line="276" w:lineRule="auto"/>
      </w:pPr>
      <w:r>
        <w:t>(x / 2 == 13) || b || (z * 3 == 96)</w:t>
      </w:r>
      <w:r w:rsidR="005A64FB">
        <w:tab/>
      </w:r>
      <w:r w:rsidR="005A64FB">
        <w:tab/>
      </w:r>
      <w:r w:rsidR="005A64FB">
        <w:tab/>
      </w:r>
      <w:r w:rsidR="005A64FB">
        <w:tab/>
      </w:r>
      <w:r w:rsidR="00BC384C">
        <w:t>!</w:t>
      </w:r>
      <w:r w:rsidR="00BC384C" w:rsidRPr="00BC384C">
        <w:t xml:space="preserve"> </w:t>
      </w:r>
      <w:r w:rsidR="00BC384C">
        <w:t>(x / 2 == 13)</w:t>
      </w:r>
      <w:r w:rsidR="00BC384C">
        <w:t xml:space="preserve"> &amp;&amp; !b &amp;&amp; (z*3 != 96)</w:t>
      </w:r>
    </w:p>
    <w:p w14:paraId="792E2CA9" w14:textId="34A7F865" w:rsidR="00803889" w:rsidRDefault="00D52F7E" w:rsidP="005A64FB">
      <w:pPr>
        <w:pStyle w:val="ListParagraph"/>
        <w:numPr>
          <w:ilvl w:val="1"/>
          <w:numId w:val="1"/>
        </w:numPr>
        <w:spacing w:line="276" w:lineRule="auto"/>
      </w:pPr>
      <w:r>
        <w:t>(z &lt; x) &amp;&amp; (z &gt; y || x &gt;= y)</w:t>
      </w:r>
      <w:r w:rsidR="005A64FB">
        <w:tab/>
      </w:r>
      <w:r w:rsidR="005A64FB">
        <w:tab/>
      </w:r>
      <w:r w:rsidR="005A64FB">
        <w:tab/>
      </w:r>
      <w:r w:rsidR="005A64FB">
        <w:tab/>
      </w:r>
      <w:r w:rsidR="005A64FB">
        <w:tab/>
      </w:r>
      <w:r w:rsidR="00BC384C">
        <w:t>! (z&lt;x) || (y&gt;=z&amp;&amp;x&lt;y)</w:t>
      </w:r>
      <w:bookmarkStart w:id="0" w:name="_GoBack"/>
      <w:bookmarkEnd w:id="0"/>
    </w:p>
    <w:p w14:paraId="70F25FF6" w14:textId="77777777" w:rsidR="00972F77" w:rsidRDefault="00972F77"/>
    <w:sectPr w:rsidR="00972F77" w:rsidSect="0017716B">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D7AA7"/>
    <w:multiLevelType w:val="hybridMultilevel"/>
    <w:tmpl w:val="7D2C9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0758B"/>
    <w:multiLevelType w:val="hybridMultilevel"/>
    <w:tmpl w:val="1A824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37037"/>
    <w:multiLevelType w:val="hybridMultilevel"/>
    <w:tmpl w:val="82D0DC32"/>
    <w:lvl w:ilvl="0" w:tplc="0FA20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96063C"/>
    <w:multiLevelType w:val="hybridMultilevel"/>
    <w:tmpl w:val="EBB2A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120"/>
  <w:displayHorizontalDrawingGridEvery w:val="0"/>
  <w:displayVerticalDrawingGridEvery w:val="0"/>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A2709A"/>
    <w:rsid w:val="001400E4"/>
    <w:rsid w:val="001403E4"/>
    <w:rsid w:val="00154560"/>
    <w:rsid w:val="00155576"/>
    <w:rsid w:val="0017716B"/>
    <w:rsid w:val="00266AF5"/>
    <w:rsid w:val="002858C6"/>
    <w:rsid w:val="002A29D6"/>
    <w:rsid w:val="0037381E"/>
    <w:rsid w:val="003A4934"/>
    <w:rsid w:val="003F3A05"/>
    <w:rsid w:val="00467EE1"/>
    <w:rsid w:val="004E63AE"/>
    <w:rsid w:val="00504ED3"/>
    <w:rsid w:val="005316A0"/>
    <w:rsid w:val="00575D9C"/>
    <w:rsid w:val="005A64FB"/>
    <w:rsid w:val="005B1119"/>
    <w:rsid w:val="005D31E1"/>
    <w:rsid w:val="00650813"/>
    <w:rsid w:val="00730FA0"/>
    <w:rsid w:val="00757E52"/>
    <w:rsid w:val="007B08DC"/>
    <w:rsid w:val="007C3A0C"/>
    <w:rsid w:val="00803889"/>
    <w:rsid w:val="00832BD7"/>
    <w:rsid w:val="0084041A"/>
    <w:rsid w:val="00921761"/>
    <w:rsid w:val="00962C41"/>
    <w:rsid w:val="00972F77"/>
    <w:rsid w:val="00A2709A"/>
    <w:rsid w:val="00A47145"/>
    <w:rsid w:val="00A63CA1"/>
    <w:rsid w:val="00AA5820"/>
    <w:rsid w:val="00AE7B2D"/>
    <w:rsid w:val="00B73C1F"/>
    <w:rsid w:val="00B905B1"/>
    <w:rsid w:val="00BC384C"/>
    <w:rsid w:val="00BF13B5"/>
    <w:rsid w:val="00C66988"/>
    <w:rsid w:val="00C74D40"/>
    <w:rsid w:val="00CE38BD"/>
    <w:rsid w:val="00CE7187"/>
    <w:rsid w:val="00D52F7E"/>
    <w:rsid w:val="00E96EAC"/>
    <w:rsid w:val="00EA744A"/>
    <w:rsid w:val="00EE2002"/>
    <w:rsid w:val="00EE3CF7"/>
    <w:rsid w:val="00F35D9D"/>
    <w:rsid w:val="00F430C5"/>
    <w:rsid w:val="00F5716E"/>
    <w:rsid w:val="00F86FDB"/>
    <w:rsid w:val="00F90659"/>
    <w:rsid w:val="00FA57F2"/>
    <w:rsid w:val="00FB3E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0B76738"/>
  <w15:docId w15:val="{7F8B1284-65EA-486D-A097-5F1C6C5F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C163E04</Template>
  <TotalTime>98</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Evergreen Public Schools</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cp:lastModifiedBy>JOSEPH OCHS</cp:lastModifiedBy>
  <cp:revision>39</cp:revision>
  <dcterms:created xsi:type="dcterms:W3CDTF">2011-10-24T02:35:00Z</dcterms:created>
  <dcterms:modified xsi:type="dcterms:W3CDTF">2014-10-28T16:39:00Z</dcterms:modified>
</cp:coreProperties>
</file>