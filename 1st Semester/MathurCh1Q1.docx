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15EEF" w14:textId="1EA33273" w:rsidR="0030773F" w:rsidRPr="00F82293" w:rsidRDefault="00B52598" w:rsidP="00F82293">
      <w:pPr>
        <w:jc w:val="center"/>
        <w:rPr>
          <w:sz w:val="28"/>
        </w:rPr>
      </w:pPr>
      <w:r w:rsidRPr="00F82293">
        <w:rPr>
          <w:sz w:val="28"/>
        </w:rPr>
        <w:t>Textbo</w:t>
      </w:r>
      <w:r w:rsidR="00620113">
        <w:rPr>
          <w:sz w:val="28"/>
        </w:rPr>
        <w:t>ok Chapter 1, pages 1 through 14</w:t>
      </w:r>
      <w:r w:rsidR="007912BF">
        <w:rPr>
          <w:sz w:val="28"/>
        </w:rPr>
        <w:t xml:space="preserve"> Questions</w:t>
      </w:r>
    </w:p>
    <w:p w14:paraId="5E53F603" w14:textId="696342C1" w:rsidR="00F82293" w:rsidRDefault="002B10DA" w:rsidP="002D5746">
      <w:pPr>
        <w:pStyle w:val="ListParagraph"/>
        <w:numPr>
          <w:ilvl w:val="0"/>
          <w:numId w:val="1"/>
        </w:numPr>
      </w:pPr>
      <w:r>
        <w:t xml:space="preserve">What is </w:t>
      </w:r>
      <w:r w:rsidR="00160396">
        <w:t>a step-by-</w:t>
      </w:r>
      <w:r>
        <w:t>step description of how to accomplish a task?</w:t>
      </w:r>
      <w:r w:rsidR="00FD2CA7">
        <w:t xml:space="preserve"> </w:t>
      </w:r>
    </w:p>
    <w:p w14:paraId="2004CB92" w14:textId="1B107F8B" w:rsidR="00BA1DEB" w:rsidRDefault="00BA1DEB" w:rsidP="00BA1DEB">
      <w:pPr>
        <w:pStyle w:val="ListParagraph"/>
      </w:pPr>
      <w:r>
        <w:t>An Algorithm is a step-by-step description of how to accomplish a task.</w:t>
      </w:r>
    </w:p>
    <w:p w14:paraId="5611CAFF" w14:textId="77777777" w:rsidR="002D5746" w:rsidRDefault="002D5746" w:rsidP="002D5746">
      <w:pPr>
        <w:pStyle w:val="ListParagraph"/>
      </w:pPr>
    </w:p>
    <w:p w14:paraId="03A586C9" w14:textId="60E92D53" w:rsidR="00F82293" w:rsidRDefault="002B10DA" w:rsidP="002D5746">
      <w:pPr>
        <w:pStyle w:val="ListParagraph"/>
        <w:numPr>
          <w:ilvl w:val="0"/>
          <w:numId w:val="1"/>
        </w:numPr>
      </w:pPr>
      <w:r>
        <w:t xml:space="preserve">What is </w:t>
      </w:r>
      <w:r w:rsidR="00160396">
        <w:t xml:space="preserve">a </w:t>
      </w:r>
      <w:r>
        <w:t>list of instructions t</w:t>
      </w:r>
      <w:r w:rsidR="00BA1DEB">
        <w:t>o be carried out by a computer?</w:t>
      </w:r>
      <w:r w:rsidR="00BA1DEB">
        <w:br/>
        <w:t>A program is a list of instructions to be carried out by a computer</w:t>
      </w:r>
    </w:p>
    <w:p w14:paraId="003080F3" w14:textId="77777777" w:rsidR="002D5746" w:rsidRDefault="002D5746" w:rsidP="002D5746">
      <w:pPr>
        <w:pStyle w:val="ListParagraph"/>
      </w:pPr>
    </w:p>
    <w:p w14:paraId="5FCF9908" w14:textId="30578E6E" w:rsidR="00F82293" w:rsidRDefault="00F82293" w:rsidP="002D5746">
      <w:pPr>
        <w:pStyle w:val="ListParagraph"/>
        <w:numPr>
          <w:ilvl w:val="0"/>
          <w:numId w:val="1"/>
        </w:numPr>
      </w:pPr>
      <w:r>
        <w:t xml:space="preserve">What does the CPU (central </w:t>
      </w:r>
      <w:r w:rsidR="00160396">
        <w:t>processing unit) execute</w:t>
      </w:r>
      <w:r>
        <w:t>?</w:t>
      </w:r>
      <w:r w:rsidR="00FD2CA7">
        <w:t xml:space="preserve"> </w:t>
      </w:r>
      <w:r w:rsidR="00BA1DEB">
        <w:br/>
        <w:t>The CPU executes instructions given by the program</w:t>
      </w:r>
    </w:p>
    <w:p w14:paraId="3A2EAEEF" w14:textId="77777777" w:rsidR="002D5746" w:rsidRDefault="002D5746" w:rsidP="002D5746">
      <w:pPr>
        <w:pStyle w:val="ListParagraph"/>
      </w:pPr>
    </w:p>
    <w:p w14:paraId="2BF9E5AF" w14:textId="08CF3149" w:rsidR="00F82293" w:rsidRDefault="00F82293" w:rsidP="002D5746">
      <w:pPr>
        <w:pStyle w:val="ListParagraph"/>
        <w:numPr>
          <w:ilvl w:val="0"/>
          <w:numId w:val="1"/>
        </w:numPr>
      </w:pPr>
      <w:r>
        <w:t>How is RAM (random access memory) used?</w:t>
      </w:r>
      <w:r w:rsidR="007912BF">
        <w:t xml:space="preserve"> </w:t>
      </w:r>
      <w:r w:rsidR="00BA1DEB">
        <w:br/>
        <w:t>RAM is used to store program data</w:t>
      </w:r>
      <w:r w:rsidR="00055191">
        <w:t xml:space="preserve"> during execution</w:t>
      </w:r>
    </w:p>
    <w:p w14:paraId="2CED42C4" w14:textId="77777777" w:rsidR="002D5746" w:rsidRDefault="002D5746" w:rsidP="002D5746">
      <w:pPr>
        <w:pStyle w:val="ListParagraph"/>
      </w:pPr>
    </w:p>
    <w:p w14:paraId="25272B07" w14:textId="13C11DB8" w:rsidR="00F82293" w:rsidRDefault="00F82293" w:rsidP="002D5746">
      <w:pPr>
        <w:pStyle w:val="ListParagraph"/>
        <w:numPr>
          <w:ilvl w:val="0"/>
          <w:numId w:val="1"/>
        </w:numPr>
      </w:pPr>
      <w:r>
        <w:t>What is the difference between an operating system and an application?</w:t>
      </w:r>
      <w:r w:rsidR="00FD2CA7">
        <w:t xml:space="preserve"> </w:t>
      </w:r>
      <w:r w:rsidR="00BA1DEB">
        <w:br/>
        <w:t>An operating system runs on top of the hardware of the computer. An application runs on top of the operating system.</w:t>
      </w:r>
    </w:p>
    <w:p w14:paraId="6AAA6C81" w14:textId="77777777" w:rsidR="002D5746" w:rsidRDefault="002D5746" w:rsidP="002D5746">
      <w:pPr>
        <w:pStyle w:val="ListParagraph"/>
      </w:pPr>
    </w:p>
    <w:p w14:paraId="54517C9B" w14:textId="000ECA65" w:rsidR="00503D77" w:rsidRDefault="00F82293" w:rsidP="00503D77">
      <w:pPr>
        <w:pStyle w:val="ListParagraph"/>
        <w:numPr>
          <w:ilvl w:val="0"/>
          <w:numId w:val="1"/>
        </w:numPr>
      </w:pPr>
      <w:r>
        <w:t xml:space="preserve">When the operating system runs an application program on your computer, what </w:t>
      </w:r>
      <w:r w:rsidR="007912BF">
        <w:t xml:space="preserve">3 items </w:t>
      </w:r>
      <w:r>
        <w:t>does the operating system do?</w:t>
      </w:r>
      <w:r w:rsidR="00FD2CA7">
        <w:t xml:space="preserve"> </w:t>
      </w:r>
      <w:r w:rsidR="007912BF">
        <w:t xml:space="preserve"> </w:t>
      </w:r>
      <w:r w:rsidR="00BA1DEB">
        <w:br/>
        <w:t>The instructions are loaded onto the hard disk, the memory is allocated, and the instructions are run through</w:t>
      </w:r>
      <w:r w:rsidR="00503D77">
        <w:br/>
      </w:r>
    </w:p>
    <w:p w14:paraId="609242BE" w14:textId="603CF97E" w:rsidR="0047149E" w:rsidRDefault="0047149E" w:rsidP="00503D77">
      <w:pPr>
        <w:pStyle w:val="ListParagraph"/>
        <w:numPr>
          <w:ilvl w:val="0"/>
          <w:numId w:val="1"/>
        </w:numPr>
      </w:pPr>
      <w:r>
        <w:t xml:space="preserve">A number composed of only 0s and 1s is called a </w:t>
      </w:r>
      <w:r w:rsidR="00BA1DEB">
        <w:t>binary</w:t>
      </w:r>
      <w:r>
        <w:t xml:space="preserve"> number and is known as a </w:t>
      </w:r>
      <w:r w:rsidR="00BA1DEB">
        <w:t xml:space="preserve">digital </w:t>
      </w:r>
      <w:r>
        <w:t>number.</w:t>
      </w:r>
    </w:p>
    <w:p w14:paraId="16219182" w14:textId="673E4EAA" w:rsidR="00D01D08" w:rsidRDefault="00D01D08" w:rsidP="00503D77">
      <w:pPr>
        <w:numPr>
          <w:ilvl w:val="0"/>
          <w:numId w:val="1"/>
        </w:numPr>
      </w:pPr>
      <w:r>
        <w:t xml:space="preserve">What is a compiler? </w:t>
      </w:r>
      <w:r w:rsidR="00BA1DEB">
        <w:br/>
        <w:t>A compiler takes source code and converts it to bytecode</w:t>
      </w:r>
    </w:p>
    <w:p w14:paraId="17423659" w14:textId="68FA9418" w:rsidR="00CA2C9D" w:rsidRDefault="00CA2C9D" w:rsidP="00503D77">
      <w:pPr>
        <w:numPr>
          <w:ilvl w:val="0"/>
          <w:numId w:val="1"/>
        </w:numPr>
      </w:pPr>
      <w:r>
        <w:t xml:space="preserve">Java programs compile their high-level language code into an intermediate level known as </w:t>
      </w:r>
      <w:r w:rsidR="00BA1DEB">
        <w:t>bytecode</w:t>
      </w:r>
      <w:r>
        <w:t>. The advantage of not compiling directly to machine</w:t>
      </w:r>
      <w:r w:rsidR="003816BC">
        <w:t xml:space="preserve"> code is </w:t>
      </w:r>
      <w:r w:rsidR="00055191">
        <w:t>that it can be executed on many different machines</w:t>
      </w:r>
      <w:r>
        <w:t>.</w:t>
      </w:r>
    </w:p>
    <w:p w14:paraId="0879DC53" w14:textId="601E8EB4" w:rsidR="00CA2C9D" w:rsidRDefault="00CA2C9D" w:rsidP="00503D77">
      <w:pPr>
        <w:numPr>
          <w:ilvl w:val="0"/>
          <w:numId w:val="1"/>
        </w:numPr>
      </w:pPr>
      <w:r>
        <w:t xml:space="preserve">What is a JVM? </w:t>
      </w:r>
      <w:r w:rsidR="00BA1DEB">
        <w:br/>
        <w:t>The Java virtual Machine is the machine on which the source code is compiled and run</w:t>
      </w:r>
    </w:p>
    <w:p w14:paraId="4606231C" w14:textId="5175288C" w:rsidR="00CA2C9D" w:rsidRDefault="00564FC2" w:rsidP="00503D77">
      <w:pPr>
        <w:numPr>
          <w:ilvl w:val="0"/>
          <w:numId w:val="1"/>
        </w:numPr>
      </w:pPr>
      <w:r>
        <w:t>What program is needed to actually run a Java program?</w:t>
      </w:r>
      <w:r w:rsidR="00BA1DEB">
        <w:br/>
        <w:t>The Java development Kit contains the compiler.</w:t>
      </w:r>
      <w:bookmarkStart w:id="0" w:name="_GoBack"/>
      <w:bookmarkEnd w:id="0"/>
    </w:p>
    <w:p w14:paraId="05F213D0" w14:textId="1096DB91" w:rsidR="00BA1DEB" w:rsidRDefault="00B03ED3" w:rsidP="00BA1DEB">
      <w:pPr>
        <w:numPr>
          <w:ilvl w:val="0"/>
          <w:numId w:val="1"/>
        </w:numPr>
      </w:pPr>
      <w:r>
        <w:t>List</w:t>
      </w:r>
      <w:r w:rsidR="00866D63">
        <w:t xml:space="preserve"> 4 advantages of</w:t>
      </w:r>
      <w:r w:rsidR="005178A3">
        <w:t xml:space="preserve"> </w:t>
      </w:r>
      <w:r w:rsidR="00866D63">
        <w:t xml:space="preserve">using Java, a </w:t>
      </w:r>
      <w:r w:rsidR="005178A3">
        <w:t>high level language</w:t>
      </w:r>
      <w:r>
        <w:t>.</w:t>
      </w:r>
      <w:r w:rsidR="00866D63">
        <w:t xml:space="preserve"> </w:t>
      </w:r>
      <w:r w:rsidR="00BA1DEB">
        <w:br/>
        <w:t>Java can run on almost any machine</w:t>
      </w:r>
      <w:r w:rsidR="00BA1DEB">
        <w:br/>
        <w:t>The JVM takes care of low level details, such as garbage collection</w:t>
      </w:r>
      <w:r w:rsidR="00BA1DEB">
        <w:br/>
      </w:r>
    </w:p>
    <w:p w14:paraId="2494D3A4" w14:textId="403A17E9" w:rsidR="00F82293" w:rsidRDefault="00F82293" w:rsidP="002D5746">
      <w:pPr>
        <w:pStyle w:val="ListParagraph"/>
        <w:numPr>
          <w:ilvl w:val="0"/>
          <w:numId w:val="1"/>
        </w:numPr>
      </w:pPr>
      <w:r>
        <w:lastRenderedPageBreak/>
        <w:t>List the 3 steps associated with programming in the Java environment.</w:t>
      </w:r>
      <w:r w:rsidR="007A3334">
        <w:t xml:space="preserve"> </w:t>
      </w:r>
      <w:r w:rsidR="00BA1DEB">
        <w:br/>
      </w:r>
      <w:r w:rsidR="00055191">
        <w:t>The source code is written</w:t>
      </w:r>
      <w:r w:rsidR="00055191">
        <w:br/>
        <w:t>The code is compiled into bytecode</w:t>
      </w:r>
      <w:r w:rsidR="00BA1DEB">
        <w:br/>
      </w:r>
      <w:r w:rsidR="00055191">
        <w:t>An interpreter runs the bytecode</w:t>
      </w:r>
    </w:p>
    <w:p w14:paraId="7C87FAF0" w14:textId="77777777" w:rsidR="00E51DF8" w:rsidRDefault="00E51DF8" w:rsidP="00E51DF8">
      <w:pPr>
        <w:pStyle w:val="ListParagraph"/>
      </w:pPr>
    </w:p>
    <w:p w14:paraId="07B2CA84" w14:textId="2F56BA17" w:rsidR="00896684" w:rsidRDefault="00C46D74" w:rsidP="002D5746">
      <w:pPr>
        <w:pStyle w:val="ListParagraph"/>
        <w:numPr>
          <w:ilvl w:val="0"/>
          <w:numId w:val="1"/>
        </w:numPr>
      </w:pPr>
      <w:r>
        <w:t>What is the output from the first step</w:t>
      </w:r>
      <w:r w:rsidR="00896684">
        <w:t xml:space="preserve"> list</w:t>
      </w:r>
      <w:r w:rsidR="007063E5">
        <w:t>ed</w:t>
      </w:r>
      <w:r w:rsidR="00896684">
        <w:t xml:space="preserve"> above? (Name the file extension.) </w:t>
      </w:r>
      <w:r w:rsidR="00BA1DEB">
        <w:br/>
        <w:t>The source code is saved as .java</w:t>
      </w:r>
    </w:p>
    <w:p w14:paraId="710FF135" w14:textId="77777777" w:rsidR="00E51DF8" w:rsidRDefault="00E51DF8" w:rsidP="00E51DF8">
      <w:pPr>
        <w:pStyle w:val="ListParagraph"/>
      </w:pPr>
    </w:p>
    <w:p w14:paraId="6572D186" w14:textId="2C4D123A" w:rsidR="00E51DF8" w:rsidRDefault="00896684" w:rsidP="00055191">
      <w:pPr>
        <w:pStyle w:val="ListParagraph"/>
        <w:numPr>
          <w:ilvl w:val="0"/>
          <w:numId w:val="1"/>
        </w:numPr>
      </w:pPr>
      <w:r>
        <w:t>What is the output f</w:t>
      </w:r>
      <w:r w:rsidR="00C46D74">
        <w:t>rom the second step</w:t>
      </w:r>
      <w:r>
        <w:t xml:space="preserve"> </w:t>
      </w:r>
      <w:r w:rsidR="007063E5">
        <w:t xml:space="preserve">listed </w:t>
      </w:r>
      <w:r>
        <w:t>above</w:t>
      </w:r>
      <w:r w:rsidR="00C46D74">
        <w:t>?</w:t>
      </w:r>
      <w:r>
        <w:t xml:space="preserve"> (Name the file extension.)</w:t>
      </w:r>
      <w:r w:rsidR="00055191">
        <w:t xml:space="preserve"> The bytecode is saved as .class</w:t>
      </w:r>
    </w:p>
    <w:p w14:paraId="1394045C" w14:textId="77777777" w:rsidR="00055191" w:rsidRDefault="00055191" w:rsidP="00E51DF8">
      <w:pPr>
        <w:pStyle w:val="ListParagraph"/>
      </w:pPr>
    </w:p>
    <w:p w14:paraId="00DCF406" w14:textId="38170A26" w:rsidR="005178A3" w:rsidRDefault="00281310" w:rsidP="00E51DF8">
      <w:pPr>
        <w:pStyle w:val="ListParagraph"/>
        <w:numPr>
          <w:ilvl w:val="0"/>
          <w:numId w:val="1"/>
        </w:numPr>
      </w:pPr>
      <w:r>
        <w:t>To execute a Java pro</w:t>
      </w:r>
      <w:r w:rsidR="001C22B9">
        <w:t>gram, a compil</w:t>
      </w:r>
      <w:r w:rsidR="004F717D">
        <w:t>er and an interpreter are needed.</w:t>
      </w:r>
      <w:r w:rsidR="001C22B9">
        <w:t xml:space="preserve"> </w:t>
      </w:r>
      <w:r w:rsidR="004F717D">
        <w:t xml:space="preserve">Other languages only use one or the other. </w:t>
      </w:r>
      <w:r w:rsidR="00B45DE4">
        <w:t>Why does Java use both? Java uses both so that there can be the intermediate step of bytecode so that it can be run on multiple machines.</w:t>
      </w:r>
    </w:p>
    <w:p w14:paraId="4716EAF7" w14:textId="77777777" w:rsidR="005178A3" w:rsidRDefault="005178A3" w:rsidP="00E51DF8">
      <w:pPr>
        <w:pStyle w:val="ListParagraph"/>
      </w:pPr>
    </w:p>
    <w:p w14:paraId="5540EF27" w14:textId="7A01E847" w:rsidR="00281310" w:rsidRDefault="00281310" w:rsidP="002D5746">
      <w:pPr>
        <w:pStyle w:val="ListParagraph"/>
        <w:numPr>
          <w:ilvl w:val="0"/>
          <w:numId w:val="1"/>
        </w:numPr>
      </w:pPr>
      <w:r>
        <w:t xml:space="preserve">In a Java program, all code must be contained within a </w:t>
      </w:r>
      <w:r w:rsidR="00055191">
        <w:t>source file</w:t>
      </w:r>
      <w:r>
        <w:t>, which contain</w:t>
      </w:r>
      <w:r w:rsidR="00896684">
        <w:t>s</w:t>
      </w:r>
      <w:r>
        <w:t xml:space="preserve"> </w:t>
      </w:r>
      <w:r w:rsidR="00055191">
        <w:t>classes</w:t>
      </w:r>
      <w:r>
        <w:t xml:space="preserve">, which contain </w:t>
      </w:r>
      <w:r w:rsidR="00055191">
        <w:t>methods</w:t>
      </w:r>
      <w:r>
        <w:t>.</w:t>
      </w:r>
    </w:p>
    <w:p w14:paraId="37239AD0" w14:textId="77777777" w:rsidR="00E51DF8" w:rsidRDefault="00E51DF8" w:rsidP="00E51DF8">
      <w:pPr>
        <w:pStyle w:val="ListParagraph"/>
      </w:pPr>
    </w:p>
    <w:p w14:paraId="6BF6E9C3" w14:textId="3C865748" w:rsidR="00C46D74" w:rsidRDefault="00281310" w:rsidP="00E51DF8">
      <w:pPr>
        <w:pStyle w:val="ListParagraph"/>
        <w:numPr>
          <w:ilvl w:val="0"/>
          <w:numId w:val="1"/>
        </w:numPr>
      </w:pPr>
      <w:r>
        <w:t>What is the name of the special method required in all Java programs?</w:t>
      </w:r>
      <w:r w:rsidR="00055191">
        <w:br/>
        <w:t>The main method:</w:t>
      </w:r>
      <w:r w:rsidR="00055191">
        <w:br/>
        <w:t xml:space="preserve">public static void main(String[] </w:t>
      </w:r>
      <w:proofErr w:type="spellStart"/>
      <w:r w:rsidR="00055191">
        <w:t>args</w:t>
      </w:r>
      <w:proofErr w:type="spellEnd"/>
      <w:r w:rsidR="00055191">
        <w:t>)</w:t>
      </w:r>
    </w:p>
    <w:p w14:paraId="6DE75069" w14:textId="77777777" w:rsidR="003816BC" w:rsidRDefault="003816BC" w:rsidP="003816BC">
      <w:pPr>
        <w:ind w:left="360"/>
      </w:pPr>
      <w:r>
        <w:t xml:space="preserve">For the next two questions, you may need to search the web for an answer. </w:t>
      </w:r>
    </w:p>
    <w:p w14:paraId="74D19285" w14:textId="6F8051B3" w:rsidR="003816BC" w:rsidRDefault="00055191" w:rsidP="003816BC">
      <w:pPr>
        <w:numPr>
          <w:ilvl w:val="0"/>
          <w:numId w:val="1"/>
        </w:numPr>
      </w:pPr>
      <w:r>
        <w:t>What is a procedural language?</w:t>
      </w:r>
      <w:r>
        <w:br/>
        <w:t>Procedural Languages tell the computer what to do step by step.</w:t>
      </w:r>
    </w:p>
    <w:p w14:paraId="761ABEFB" w14:textId="63E279B9" w:rsidR="003816BC" w:rsidRDefault="003816BC" w:rsidP="003816BC">
      <w:pPr>
        <w:numPr>
          <w:ilvl w:val="0"/>
          <w:numId w:val="1"/>
        </w:numPr>
      </w:pPr>
      <w:r>
        <w:t>What is an object-oriented language</w:t>
      </w:r>
      <w:r w:rsidR="00055191">
        <w:t>?</w:t>
      </w:r>
      <w:r w:rsidR="00055191">
        <w:br/>
        <w:t>An object-oriented program contains a hierarchy of classes, and the program includes interaction with objects.</w:t>
      </w:r>
    </w:p>
    <w:p w14:paraId="7A72D3A0" w14:textId="77777777" w:rsidR="00F82293" w:rsidRDefault="00F82293"/>
    <w:sectPr w:rsidR="00F82293" w:rsidSect="004C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924C5"/>
    <w:multiLevelType w:val="multilevel"/>
    <w:tmpl w:val="8E889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30470"/>
    <w:multiLevelType w:val="multilevel"/>
    <w:tmpl w:val="BD0CFD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24372"/>
    <w:multiLevelType w:val="hybridMultilevel"/>
    <w:tmpl w:val="5DBA3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D477A"/>
    <w:multiLevelType w:val="hybridMultilevel"/>
    <w:tmpl w:val="C6343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598"/>
    <w:rsid w:val="00036AF8"/>
    <w:rsid w:val="0004240F"/>
    <w:rsid w:val="00053B14"/>
    <w:rsid w:val="00055191"/>
    <w:rsid w:val="00160396"/>
    <w:rsid w:val="001C22B9"/>
    <w:rsid w:val="00281310"/>
    <w:rsid w:val="002B10DA"/>
    <w:rsid w:val="002B6D5E"/>
    <w:rsid w:val="002D5746"/>
    <w:rsid w:val="002F0772"/>
    <w:rsid w:val="0030773F"/>
    <w:rsid w:val="003816BC"/>
    <w:rsid w:val="0038206D"/>
    <w:rsid w:val="0046128E"/>
    <w:rsid w:val="0047149E"/>
    <w:rsid w:val="004C0A62"/>
    <w:rsid w:val="004F717D"/>
    <w:rsid w:val="00503D77"/>
    <w:rsid w:val="005178A3"/>
    <w:rsid w:val="00562577"/>
    <w:rsid w:val="00564FC2"/>
    <w:rsid w:val="005A3841"/>
    <w:rsid w:val="005D422C"/>
    <w:rsid w:val="005F7685"/>
    <w:rsid w:val="00620113"/>
    <w:rsid w:val="007063E5"/>
    <w:rsid w:val="00755446"/>
    <w:rsid w:val="007912BF"/>
    <w:rsid w:val="007A3334"/>
    <w:rsid w:val="00866D63"/>
    <w:rsid w:val="00896684"/>
    <w:rsid w:val="00942EC6"/>
    <w:rsid w:val="00A1343B"/>
    <w:rsid w:val="00B03ED3"/>
    <w:rsid w:val="00B20763"/>
    <w:rsid w:val="00B45DE4"/>
    <w:rsid w:val="00B52598"/>
    <w:rsid w:val="00BA1DEB"/>
    <w:rsid w:val="00C46D74"/>
    <w:rsid w:val="00CA2C9D"/>
    <w:rsid w:val="00D01D08"/>
    <w:rsid w:val="00DB6FF6"/>
    <w:rsid w:val="00DF4A7A"/>
    <w:rsid w:val="00E03AE0"/>
    <w:rsid w:val="00E51DF8"/>
    <w:rsid w:val="00E9607F"/>
    <w:rsid w:val="00ED2E01"/>
    <w:rsid w:val="00F82293"/>
    <w:rsid w:val="00F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C83C8"/>
  <w15:docId w15:val="{87C61766-57CD-4029-8236-53562B80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A6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1310F6C4</Template>
  <TotalTime>60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locallap</dc:creator>
  <cp:keywords/>
  <dc:description/>
  <cp:lastModifiedBy>PRANAV MATHUR</cp:lastModifiedBy>
  <cp:revision>11</cp:revision>
  <cp:lastPrinted>2012-09-06T14:31:00Z</cp:lastPrinted>
  <dcterms:created xsi:type="dcterms:W3CDTF">2014-08-24T21:19:00Z</dcterms:created>
  <dcterms:modified xsi:type="dcterms:W3CDTF">2014-09-04T17:27:00Z</dcterms:modified>
</cp:coreProperties>
</file>