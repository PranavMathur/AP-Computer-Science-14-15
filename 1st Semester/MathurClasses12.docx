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F1772" w14:textId="77777777" w:rsidR="008948C2" w:rsidRDefault="008948C2" w:rsidP="008948C2"/>
    <w:p w14:paraId="45935950" w14:textId="77777777" w:rsidR="008948C2" w:rsidRDefault="008948C2" w:rsidP="008948C2">
      <w:pPr>
        <w:jc w:val="right"/>
      </w:pPr>
      <w:r>
        <w:t>Name: _______________________________</w:t>
      </w:r>
    </w:p>
    <w:p w14:paraId="40D6374A" w14:textId="77777777" w:rsidR="008948C2" w:rsidRDefault="008948C2" w:rsidP="008948C2"/>
    <w:p w14:paraId="7513FAEE" w14:textId="77777777" w:rsidR="008948C2" w:rsidRPr="00D15790" w:rsidRDefault="008948C2" w:rsidP="008948C2">
      <w:pPr>
        <w:jc w:val="center"/>
        <w:rPr>
          <w:b/>
        </w:rPr>
      </w:pPr>
      <w:r w:rsidRPr="00D15790">
        <w:rPr>
          <w:b/>
        </w:rPr>
        <w:t>AP Computer Science A (Java)</w:t>
      </w:r>
    </w:p>
    <w:p w14:paraId="1A8E6FA1" w14:textId="77777777" w:rsidR="008948C2" w:rsidRDefault="008948C2" w:rsidP="008948C2">
      <w:pPr>
        <w:jc w:val="center"/>
        <w:rPr>
          <w:b/>
        </w:rPr>
      </w:pPr>
      <w:r>
        <w:rPr>
          <w:b/>
        </w:rPr>
        <w:t>Chapter 8: Classes</w:t>
      </w:r>
    </w:p>
    <w:p w14:paraId="655D2E01" w14:textId="66C7A2DD" w:rsidR="008948C2" w:rsidRDefault="008948C2" w:rsidP="008948C2">
      <w:pPr>
        <w:jc w:val="center"/>
        <w:rPr>
          <w:b/>
        </w:rPr>
      </w:pPr>
      <w:r>
        <w:rPr>
          <w:b/>
        </w:rPr>
        <w:t>Sectio</w:t>
      </w:r>
      <w:r w:rsidR="00903179">
        <w:rPr>
          <w:b/>
        </w:rPr>
        <w:t>n 1: Object-Oriented Programming</w:t>
      </w:r>
    </w:p>
    <w:p w14:paraId="42BAD73F" w14:textId="77777777" w:rsidR="008948C2" w:rsidRDefault="008948C2" w:rsidP="008948C2">
      <w:pPr>
        <w:jc w:val="center"/>
        <w:rPr>
          <w:b/>
        </w:rPr>
      </w:pPr>
      <w:r>
        <w:rPr>
          <w:b/>
        </w:rPr>
        <w:t>Section 2: Object State and Behavior</w:t>
      </w:r>
    </w:p>
    <w:p w14:paraId="14E06188" w14:textId="77777777" w:rsidR="008948C2" w:rsidRDefault="008948C2" w:rsidP="008948C2">
      <w:pPr>
        <w:jc w:val="center"/>
        <w:rPr>
          <w:b/>
        </w:rPr>
      </w:pPr>
    </w:p>
    <w:p w14:paraId="7F0A697B" w14:textId="298A9181" w:rsidR="008948C2" w:rsidRDefault="008948C2" w:rsidP="008948C2">
      <w:pPr>
        <w:pStyle w:val="ListParagraph"/>
        <w:numPr>
          <w:ilvl w:val="0"/>
          <w:numId w:val="1"/>
        </w:numPr>
      </w:pPr>
      <w:r>
        <w:t xml:space="preserve">An object contains </w:t>
      </w:r>
      <w:r w:rsidR="00605DA4">
        <w:t>state</w:t>
      </w:r>
      <w:r>
        <w:t xml:space="preserve"> also known as data and </w:t>
      </w:r>
      <w:r w:rsidR="00605DA4">
        <w:t>behavior</w:t>
      </w:r>
      <w:r>
        <w:t>_ also known as methods.</w:t>
      </w:r>
    </w:p>
    <w:p w14:paraId="4D7D9409" w14:textId="77777777" w:rsidR="008948C2" w:rsidRDefault="008948C2" w:rsidP="008948C2"/>
    <w:p w14:paraId="65A4FCF3" w14:textId="543DD451" w:rsidR="008948C2" w:rsidRDefault="008948C2" w:rsidP="008948C2">
      <w:pPr>
        <w:pStyle w:val="ListParagraph"/>
        <w:numPr>
          <w:ilvl w:val="0"/>
          <w:numId w:val="1"/>
        </w:numPr>
      </w:pPr>
      <w:r>
        <w:t>Describe the difference between object-oriented programming and procedural programming.</w:t>
      </w:r>
      <w:r w:rsidR="00F41A04">
        <w:t xml:space="preserve"> </w:t>
      </w:r>
      <w:r w:rsidR="00605DA4">
        <w:t xml:space="preserve">Procedural </w:t>
      </w:r>
      <w:bookmarkStart w:id="0" w:name="_GoBack"/>
      <w:bookmarkEnd w:id="0"/>
    </w:p>
    <w:p w14:paraId="0588F4C3" w14:textId="77777777" w:rsidR="008948C2" w:rsidRDefault="008948C2" w:rsidP="008948C2"/>
    <w:p w14:paraId="72228154" w14:textId="46A16E1D" w:rsidR="008948C2" w:rsidRDefault="0048459C" w:rsidP="008948C2">
      <w:pPr>
        <w:pStyle w:val="ListParagraph"/>
        <w:numPr>
          <w:ilvl w:val="0"/>
          <w:numId w:val="1"/>
        </w:numPr>
      </w:pPr>
      <w:r>
        <w:t>How is an object different</w:t>
      </w:r>
      <w:r w:rsidR="008948C2">
        <w:t xml:space="preserve"> from a class?</w:t>
      </w:r>
      <w:r w:rsidR="00F41A04">
        <w:t xml:space="preserve"> ___________________________________</w:t>
      </w:r>
    </w:p>
    <w:p w14:paraId="30C85EF7" w14:textId="77777777" w:rsidR="008948C2" w:rsidRDefault="008948C2" w:rsidP="008948C2"/>
    <w:p w14:paraId="11EFEF7E" w14:textId="77777777" w:rsidR="008948C2" w:rsidRDefault="008948C2" w:rsidP="008948C2">
      <w:pPr>
        <w:pStyle w:val="ListParagraph"/>
        <w:numPr>
          <w:ilvl w:val="0"/>
          <w:numId w:val="1"/>
        </w:numPr>
      </w:pPr>
      <w:r>
        <w:t>What is a major benefit of objects?</w:t>
      </w:r>
      <w:r w:rsidR="00F41A04">
        <w:t xml:space="preserve"> __________________________________________</w:t>
      </w:r>
    </w:p>
    <w:p w14:paraId="3CC36C5F" w14:textId="77777777" w:rsidR="008948C2" w:rsidRDefault="008948C2" w:rsidP="008948C2"/>
    <w:p w14:paraId="302149CF" w14:textId="347668A2" w:rsidR="008948C2" w:rsidRDefault="0048459C" w:rsidP="008948C2">
      <w:pPr>
        <w:pStyle w:val="ListParagraph"/>
        <w:numPr>
          <w:ilvl w:val="0"/>
          <w:numId w:val="1"/>
        </w:numPr>
      </w:pPr>
      <w:r>
        <w:t xml:space="preserve">What is </w:t>
      </w:r>
      <w:r w:rsidR="008948C2">
        <w:t>client code?</w:t>
      </w:r>
      <w:r w:rsidR="00F41A04">
        <w:t xml:space="preserve"> ______________________________________________</w:t>
      </w:r>
    </w:p>
    <w:p w14:paraId="0819671D" w14:textId="77777777" w:rsidR="008948C2" w:rsidRDefault="008948C2" w:rsidP="008948C2"/>
    <w:p w14:paraId="51958000" w14:textId="77777777" w:rsidR="008948C2" w:rsidRDefault="008948C2" w:rsidP="008948C2">
      <w:pPr>
        <w:pStyle w:val="ListParagraph"/>
        <w:numPr>
          <w:ilvl w:val="0"/>
          <w:numId w:val="1"/>
        </w:numPr>
      </w:pPr>
      <w:r>
        <w:t>Created objects are ________________ of the class.</w:t>
      </w:r>
    </w:p>
    <w:p w14:paraId="6F5C703D" w14:textId="77777777" w:rsidR="008948C2" w:rsidRDefault="008948C2" w:rsidP="008948C2"/>
    <w:p w14:paraId="484AD81C" w14:textId="519F73E6" w:rsidR="008948C2" w:rsidRDefault="008948C2" w:rsidP="008948C2">
      <w:pPr>
        <w:pStyle w:val="ListParagraph"/>
        <w:numPr>
          <w:ilvl w:val="0"/>
          <w:numId w:val="1"/>
        </w:numPr>
      </w:pPr>
      <w:r>
        <w:t xml:space="preserve">The DOS operating system is an example of </w:t>
      </w:r>
      <w:r w:rsidR="0048459C">
        <w:t xml:space="preserve">a </w:t>
      </w:r>
      <w:r w:rsidR="00AA4B8C">
        <w:t>command line interface that is structured as “</w:t>
      </w:r>
      <w:r>
        <w:t>______________________</w:t>
      </w:r>
      <w:r w:rsidR="00AA4B8C">
        <w:t>”</w:t>
      </w:r>
      <w:r>
        <w:t>; w</w:t>
      </w:r>
      <w:r w:rsidR="00AA4B8C">
        <w:t xml:space="preserve">hereas, the Windows and Mac </w:t>
      </w:r>
      <w:r>
        <w:t>operating system</w:t>
      </w:r>
      <w:r w:rsidR="00AA4B8C">
        <w:t>s are examples of GUI interfaces that are structured as “_____________________”.</w:t>
      </w:r>
    </w:p>
    <w:p w14:paraId="7A517F10" w14:textId="77777777" w:rsidR="00AA4B8C" w:rsidRDefault="00AA4B8C" w:rsidP="00AA4B8C"/>
    <w:p w14:paraId="2384814D" w14:textId="77777777" w:rsidR="00AA4B8C" w:rsidRDefault="00AA4B8C" w:rsidP="008948C2">
      <w:pPr>
        <w:pStyle w:val="ListParagraph"/>
        <w:numPr>
          <w:ilvl w:val="0"/>
          <w:numId w:val="1"/>
        </w:numPr>
      </w:pPr>
      <w:r>
        <w:t>With one class we can create ______________ objects.  (Choose: 0, 1, 2 or many)</w:t>
      </w:r>
    </w:p>
    <w:p w14:paraId="2D611D72" w14:textId="77777777" w:rsidR="00AA4B8C" w:rsidRDefault="00AA4B8C" w:rsidP="00AA4B8C"/>
    <w:p w14:paraId="01B37A48" w14:textId="4AB6A294" w:rsidR="00AA4B8C" w:rsidRDefault="00AA4B8C" w:rsidP="008948C2">
      <w:pPr>
        <w:pStyle w:val="ListParagraph"/>
        <w:numPr>
          <w:ilvl w:val="0"/>
          <w:numId w:val="1"/>
        </w:numPr>
      </w:pPr>
      <w:r>
        <w:t>If we compiled and executed</w:t>
      </w:r>
      <w:r w:rsidR="0048459C">
        <w:t xml:space="preserve"> the Point class, would it compile and execute without an error?</w:t>
      </w:r>
      <w:r>
        <w:t xml:space="preserve"> Why or why not? _________________________________</w:t>
      </w:r>
    </w:p>
    <w:p w14:paraId="5D66C3CB" w14:textId="77777777" w:rsidR="00AA4B8C" w:rsidRDefault="00AA4B8C" w:rsidP="00AA4B8C"/>
    <w:p w14:paraId="4A721FF5" w14:textId="572443F5" w:rsidR="00AA4B8C" w:rsidRDefault="00AA4B8C" w:rsidP="008948C2">
      <w:pPr>
        <w:pStyle w:val="ListParagraph"/>
        <w:numPr>
          <w:ilvl w:val="0"/>
          <w:numId w:val="1"/>
        </w:numPr>
      </w:pPr>
      <w:r>
        <w:t xml:space="preserve">Write the statement that would create a Point object </w:t>
      </w:r>
      <w:r w:rsidR="00E827B2">
        <w:t xml:space="preserve">named point1 </w:t>
      </w:r>
      <w:r w:rsidR="00F41A04">
        <w:t>with x = 0 and y = 0 in a client program. _______________________________________________________</w:t>
      </w:r>
    </w:p>
    <w:p w14:paraId="1740E95A" w14:textId="77777777" w:rsidR="00AA4B8C" w:rsidRDefault="00AA4B8C" w:rsidP="00AA4B8C"/>
    <w:p w14:paraId="3044D206" w14:textId="77777777" w:rsidR="00AA4B8C" w:rsidRDefault="00AA4B8C" w:rsidP="008948C2">
      <w:pPr>
        <w:pStyle w:val="ListParagraph"/>
        <w:numPr>
          <w:ilvl w:val="0"/>
          <w:numId w:val="1"/>
        </w:numPr>
      </w:pPr>
      <w:r>
        <w:t>In the Point class, x and y are called ____________ variables or ________________.</w:t>
      </w:r>
    </w:p>
    <w:p w14:paraId="5B3A1016" w14:textId="77777777" w:rsidR="00F41A04" w:rsidRDefault="00F41A04" w:rsidP="00F41A04"/>
    <w:p w14:paraId="5D880903" w14:textId="46FE6808" w:rsidR="00F41A04" w:rsidRDefault="00F41A04" w:rsidP="008948C2">
      <w:pPr>
        <w:pStyle w:val="ListParagraph"/>
        <w:numPr>
          <w:ilvl w:val="0"/>
          <w:numId w:val="1"/>
        </w:numPr>
      </w:pPr>
      <w:r>
        <w:t>What is the difference between an instance vari</w:t>
      </w:r>
      <w:r w:rsidR="00B11E6F">
        <w:t>able and a parameter in terms of</w:t>
      </w:r>
      <w:r>
        <w:t xml:space="preserve"> syntax and in terms of scope? __________________________________________</w:t>
      </w:r>
    </w:p>
    <w:p w14:paraId="46CE9CF1" w14:textId="77777777" w:rsidR="00AA4B8C" w:rsidRDefault="00AA4B8C" w:rsidP="00AA4B8C"/>
    <w:p w14:paraId="7F67B61E" w14:textId="757EDA66" w:rsidR="00F41A04" w:rsidRDefault="00AA4B8C" w:rsidP="008948C2">
      <w:pPr>
        <w:pStyle w:val="ListParagraph"/>
        <w:numPr>
          <w:ilvl w:val="0"/>
          <w:numId w:val="1"/>
        </w:numPr>
      </w:pPr>
      <w:r>
        <w:t xml:space="preserve">In the Point class, the translate method is an example of a ____________ type of method and the </w:t>
      </w:r>
      <w:proofErr w:type="spellStart"/>
      <w:r w:rsidR="00F41A04">
        <w:t>distanceFromOrigin</w:t>
      </w:r>
      <w:proofErr w:type="spellEnd"/>
      <w:r w:rsidR="00F41A04">
        <w:t xml:space="preserve"> method is an example of a ____________ type of method.</w:t>
      </w:r>
    </w:p>
    <w:p w14:paraId="48C2A4AB" w14:textId="77777777" w:rsidR="00F41A04" w:rsidRDefault="00F41A04" w:rsidP="00F41A04"/>
    <w:p w14:paraId="6E34130E" w14:textId="77777777" w:rsidR="00AA4B8C" w:rsidRDefault="00F41A04" w:rsidP="008948C2">
      <w:pPr>
        <w:pStyle w:val="ListParagraph"/>
        <w:numPr>
          <w:ilvl w:val="0"/>
          <w:numId w:val="1"/>
        </w:numPr>
      </w:pPr>
      <w:r>
        <w:t>What are the naming conventions for these 2 types of methods? _______________________</w:t>
      </w:r>
    </w:p>
    <w:p w14:paraId="5ECBDF3E" w14:textId="77777777" w:rsidR="00F41A04" w:rsidRDefault="00F41A04" w:rsidP="00F41A04"/>
    <w:p w14:paraId="4E4041BD" w14:textId="77777777" w:rsidR="00F41A04" w:rsidRDefault="00F41A04" w:rsidP="008948C2">
      <w:pPr>
        <w:pStyle w:val="ListParagraph"/>
        <w:numPr>
          <w:ilvl w:val="0"/>
          <w:numId w:val="1"/>
        </w:numPr>
      </w:pPr>
      <w:r>
        <w:t>What is the difference between a static method and an instance method? _________________________________________</w:t>
      </w:r>
    </w:p>
    <w:p w14:paraId="1226BEF0" w14:textId="77777777" w:rsidR="00F41A04" w:rsidRDefault="00F41A04" w:rsidP="00F41A04"/>
    <w:p w14:paraId="7377B767" w14:textId="77777777" w:rsidR="00F41A04" w:rsidRDefault="00F41A04" w:rsidP="008948C2">
      <w:pPr>
        <w:pStyle w:val="ListParagraph"/>
        <w:numPr>
          <w:ilvl w:val="0"/>
          <w:numId w:val="1"/>
        </w:numPr>
      </w:pPr>
      <w:r>
        <w:t>What is an implicit parameter? _________________________________________________</w:t>
      </w:r>
    </w:p>
    <w:p w14:paraId="52C3EFCA" w14:textId="77777777" w:rsidR="00F41A04" w:rsidRDefault="00F41A04" w:rsidP="00F41A04"/>
    <w:p w14:paraId="41D2FE83" w14:textId="77777777" w:rsidR="00F41A04" w:rsidRDefault="00870C4F" w:rsidP="008948C2">
      <w:pPr>
        <w:pStyle w:val="ListParagraph"/>
        <w:numPr>
          <w:ilvl w:val="0"/>
          <w:numId w:val="1"/>
        </w:numPr>
      </w:pPr>
      <w:r>
        <w:t xml:space="preserve">A client program creates a new object from the Point class called point1. Write the statement which would call the method translate of the object point1 with </w:t>
      </w:r>
      <w:r>
        <w:lastRenderedPageBreak/>
        <w:t>parameters of 3 for delta x and 5 for delta y. ___________________________________________________________</w:t>
      </w:r>
    </w:p>
    <w:p w14:paraId="567AB12B" w14:textId="77777777" w:rsidR="00870C4F" w:rsidRDefault="00870C4F" w:rsidP="00870C4F"/>
    <w:p w14:paraId="3BEBA6B2" w14:textId="3E839DBA" w:rsidR="00870C4F" w:rsidRDefault="00D75AC4" w:rsidP="008948C2">
      <w:pPr>
        <w:pStyle w:val="ListParagraph"/>
        <w:numPr>
          <w:ilvl w:val="0"/>
          <w:numId w:val="1"/>
        </w:numPr>
      </w:pPr>
      <w:r>
        <w:t xml:space="preserve"> Write the required method head</w:t>
      </w:r>
      <w:r w:rsidR="00AC71EC">
        <w:t>er</w:t>
      </w:r>
      <w:r w:rsidR="00E36F0A">
        <w:t xml:space="preserve"> for the </w:t>
      </w:r>
      <w:proofErr w:type="spellStart"/>
      <w:r w:rsidR="00E36F0A">
        <w:t>toString</w:t>
      </w:r>
      <w:proofErr w:type="spellEnd"/>
      <w:r w:rsidR="00E36F0A">
        <w:t xml:space="preserve"> method that</w:t>
      </w:r>
      <w:r>
        <w:t xml:space="preserve"> is needed to override the default </w:t>
      </w:r>
      <w:proofErr w:type="spellStart"/>
      <w:r>
        <w:t>toString</w:t>
      </w:r>
      <w:proofErr w:type="spellEnd"/>
      <w:r>
        <w:t xml:space="preserve"> method</w:t>
      </w:r>
      <w:r w:rsidR="00404EE4">
        <w:t>,</w:t>
      </w:r>
      <w:r>
        <w:t xml:space="preserve"> which prints the memory address of the object. ___________________________________</w:t>
      </w:r>
    </w:p>
    <w:p w14:paraId="5A66DFF7" w14:textId="77777777" w:rsidR="00D75AC4" w:rsidRDefault="00D75AC4" w:rsidP="00D75AC4"/>
    <w:p w14:paraId="37AAF6C0" w14:textId="77777777" w:rsidR="00D75AC4" w:rsidRDefault="00D75AC4" w:rsidP="008948C2">
      <w:pPr>
        <w:pStyle w:val="ListParagraph"/>
        <w:numPr>
          <w:ilvl w:val="0"/>
          <w:numId w:val="1"/>
        </w:numPr>
      </w:pPr>
      <w:r>
        <w:t xml:space="preserve">Are print statements placed within a </w:t>
      </w:r>
      <w:proofErr w:type="spellStart"/>
      <w:r>
        <w:t>toString</w:t>
      </w:r>
      <w:proofErr w:type="spellEnd"/>
      <w:r>
        <w:t xml:space="preserve"> method? _______________</w:t>
      </w:r>
    </w:p>
    <w:p w14:paraId="34C8EC6E" w14:textId="77777777" w:rsidR="00D75AC4" w:rsidRDefault="00D75AC4" w:rsidP="00D75AC4"/>
    <w:p w14:paraId="1B231925" w14:textId="77777777" w:rsidR="00D75AC4" w:rsidRPr="008948C2" w:rsidRDefault="00D75AC4" w:rsidP="008948C2">
      <w:pPr>
        <w:pStyle w:val="ListParagraph"/>
        <w:numPr>
          <w:ilvl w:val="0"/>
          <w:numId w:val="1"/>
        </w:numPr>
      </w:pPr>
      <w:r>
        <w:t xml:space="preserve">Why does the </w:t>
      </w:r>
      <w:proofErr w:type="spellStart"/>
      <w:r>
        <w:t>toString</w:t>
      </w:r>
      <w:proofErr w:type="spellEnd"/>
      <w:r>
        <w:t xml:space="preserve"> method return a String? ____________________________________</w:t>
      </w:r>
    </w:p>
    <w:p w14:paraId="2C886A79" w14:textId="77777777" w:rsidR="009C4823" w:rsidRDefault="009C4823"/>
    <w:sectPr w:rsidR="009C4823" w:rsidSect="00F41A04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67058"/>
    <w:multiLevelType w:val="hybridMultilevel"/>
    <w:tmpl w:val="139A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C2"/>
    <w:rsid w:val="002C242C"/>
    <w:rsid w:val="00404EE4"/>
    <w:rsid w:val="0048459C"/>
    <w:rsid w:val="00605DA4"/>
    <w:rsid w:val="007127C4"/>
    <w:rsid w:val="00870C4F"/>
    <w:rsid w:val="008948C2"/>
    <w:rsid w:val="00903179"/>
    <w:rsid w:val="009C4823"/>
    <w:rsid w:val="00AA4B8C"/>
    <w:rsid w:val="00AC71EC"/>
    <w:rsid w:val="00B11E6F"/>
    <w:rsid w:val="00C172CF"/>
    <w:rsid w:val="00D75AC4"/>
    <w:rsid w:val="00E36F0A"/>
    <w:rsid w:val="00E827B2"/>
    <w:rsid w:val="00F41A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F27079"/>
  <w15:docId w15:val="{410DAE5D-6FCA-44D8-9F61-E9F2CDA0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8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2E2F83A5</Template>
  <TotalTime>68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PRANAV MATHUR</cp:lastModifiedBy>
  <cp:revision>11</cp:revision>
  <cp:lastPrinted>2012-11-30T06:22:00Z</cp:lastPrinted>
  <dcterms:created xsi:type="dcterms:W3CDTF">2012-11-30T05:04:00Z</dcterms:created>
  <dcterms:modified xsi:type="dcterms:W3CDTF">2014-12-02T18:30:00Z</dcterms:modified>
</cp:coreProperties>
</file>