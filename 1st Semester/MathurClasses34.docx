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22F46E" w14:textId="77777777" w:rsidR="00BD021C" w:rsidRDefault="00BD021C"/>
    <w:p w14:paraId="72081B84" w14:textId="77777777" w:rsidR="00BD021C" w:rsidRDefault="00BD021C" w:rsidP="00D15790">
      <w:pPr>
        <w:jc w:val="right"/>
      </w:pPr>
      <w:r>
        <w:t>Name: ____________________________</w:t>
      </w:r>
    </w:p>
    <w:p w14:paraId="48A633C0" w14:textId="77777777" w:rsidR="002F02FA" w:rsidRDefault="002F02FA"/>
    <w:p w14:paraId="7A3D2AA0" w14:textId="77777777" w:rsidR="00BD021C" w:rsidRPr="00D15790" w:rsidRDefault="00BD021C" w:rsidP="00D15790">
      <w:pPr>
        <w:jc w:val="center"/>
        <w:rPr>
          <w:b/>
        </w:rPr>
      </w:pPr>
      <w:r w:rsidRPr="00D15790">
        <w:rPr>
          <w:b/>
        </w:rPr>
        <w:t>AP Computer Science A (Java)</w:t>
      </w:r>
    </w:p>
    <w:p w14:paraId="17993FDA" w14:textId="77777777" w:rsidR="00BD021C" w:rsidRDefault="005D5C98" w:rsidP="00D15790">
      <w:pPr>
        <w:jc w:val="center"/>
        <w:rPr>
          <w:b/>
        </w:rPr>
      </w:pPr>
      <w:r>
        <w:rPr>
          <w:b/>
        </w:rPr>
        <w:t>Chapter 8: Classes</w:t>
      </w:r>
    </w:p>
    <w:p w14:paraId="6D334E42" w14:textId="764AD58A" w:rsidR="005D5C98" w:rsidRPr="00D15790" w:rsidRDefault="005D5C98" w:rsidP="00D15790">
      <w:pPr>
        <w:jc w:val="center"/>
        <w:rPr>
          <w:b/>
        </w:rPr>
      </w:pPr>
      <w:r>
        <w:rPr>
          <w:b/>
        </w:rPr>
        <w:t>Section 3: Constructors</w:t>
      </w:r>
      <w:r w:rsidR="0060112D">
        <w:rPr>
          <w:b/>
        </w:rPr>
        <w:t xml:space="preserve"> and </w:t>
      </w:r>
      <w:r w:rsidR="00B35966">
        <w:rPr>
          <w:b/>
        </w:rPr>
        <w:t>Section 4: Encapsulation</w:t>
      </w:r>
    </w:p>
    <w:p w14:paraId="644E1F6D" w14:textId="77777777" w:rsidR="005D5C98" w:rsidRDefault="005D5C98" w:rsidP="005D5C98"/>
    <w:p w14:paraId="241896B4" w14:textId="60E2E361" w:rsidR="0060112D" w:rsidRDefault="005D5C98" w:rsidP="005D5C98">
      <w:pPr>
        <w:pStyle w:val="ListParagraph"/>
        <w:numPr>
          <w:ilvl w:val="0"/>
          <w:numId w:val="1"/>
        </w:numPr>
      </w:pPr>
      <w:r>
        <w:t xml:space="preserve">What is the purpose of a constructor? </w:t>
      </w:r>
      <w:r w:rsidR="005A587F">
        <w:t>To create an object and give it initial values</w:t>
      </w:r>
    </w:p>
    <w:p w14:paraId="5E5A45C4" w14:textId="77777777" w:rsidR="0060112D" w:rsidRDefault="0060112D" w:rsidP="0060112D"/>
    <w:p w14:paraId="483349E4" w14:textId="76CBD349" w:rsidR="0060112D" w:rsidRDefault="0060112D" w:rsidP="005D5C98">
      <w:pPr>
        <w:pStyle w:val="ListParagraph"/>
        <w:numPr>
          <w:ilvl w:val="0"/>
          <w:numId w:val="1"/>
        </w:numPr>
      </w:pPr>
      <w:r>
        <w:t xml:space="preserve">When is a constructor called? </w:t>
      </w:r>
      <w:r w:rsidR="005A587F">
        <w:t>When an instance is created</w:t>
      </w:r>
    </w:p>
    <w:p w14:paraId="72A699EC" w14:textId="77777777" w:rsidR="005D5C98" w:rsidRDefault="005D5C98" w:rsidP="005D5C98"/>
    <w:p w14:paraId="7C6BFABA" w14:textId="09A2C3CC" w:rsidR="005D5C98" w:rsidRDefault="005D5C98" w:rsidP="005D5C98">
      <w:pPr>
        <w:pStyle w:val="ListParagraph"/>
        <w:numPr>
          <w:ilvl w:val="0"/>
          <w:numId w:val="1"/>
        </w:numPr>
      </w:pPr>
      <w:r>
        <w:t xml:space="preserve">How is a constructor different from other methods? </w:t>
      </w:r>
      <w:r w:rsidR="005A587F">
        <w:t>It has no return type</w:t>
      </w:r>
    </w:p>
    <w:p w14:paraId="557EA57C" w14:textId="77777777" w:rsidR="0060112D" w:rsidRDefault="0060112D" w:rsidP="0060112D"/>
    <w:p w14:paraId="769F5FE2" w14:textId="77777777" w:rsidR="0060112D" w:rsidRDefault="0060112D" w:rsidP="005D5C98">
      <w:pPr>
        <w:pStyle w:val="ListParagraph"/>
        <w:numPr>
          <w:ilvl w:val="0"/>
          <w:numId w:val="1"/>
        </w:numPr>
      </w:pPr>
      <w:r>
        <w:t>What 3 things happen when an object is created?</w:t>
      </w:r>
    </w:p>
    <w:p w14:paraId="5B2E5923" w14:textId="77777777" w:rsidR="0060112D" w:rsidRDefault="0060112D" w:rsidP="0060112D"/>
    <w:p w14:paraId="1C1E6D42" w14:textId="38A90F13" w:rsidR="0060112D" w:rsidRDefault="005A587F" w:rsidP="005A587F">
      <w:pPr>
        <w:ind w:left="720"/>
      </w:pPr>
      <w:r>
        <w:t xml:space="preserve">A </w:t>
      </w:r>
      <w:proofErr w:type="gramStart"/>
      <w:r>
        <w:t>new  object</w:t>
      </w:r>
      <w:proofErr w:type="gramEnd"/>
      <w:r>
        <w:t xml:space="preserve"> is created in memory</w:t>
      </w:r>
    </w:p>
    <w:p w14:paraId="565232C6" w14:textId="77777777" w:rsidR="0060112D" w:rsidRDefault="0060112D" w:rsidP="0060112D"/>
    <w:p w14:paraId="2A72BFCE" w14:textId="0CEFDC37" w:rsidR="0060112D" w:rsidRDefault="0060112D" w:rsidP="0060112D">
      <w:r>
        <w:tab/>
      </w:r>
      <w:r w:rsidR="005A587F">
        <w:t>The constructor is called on the object</w:t>
      </w:r>
    </w:p>
    <w:p w14:paraId="0F350E91" w14:textId="77777777" w:rsidR="0060112D" w:rsidRDefault="0060112D" w:rsidP="0060112D"/>
    <w:p w14:paraId="017C8428" w14:textId="04B40B30" w:rsidR="0060112D" w:rsidRDefault="0060112D" w:rsidP="0060112D">
      <w:r>
        <w:tab/>
      </w:r>
      <w:r w:rsidR="005A587F">
        <w:t>A reference variable is set</w:t>
      </w:r>
    </w:p>
    <w:p w14:paraId="20E69DD8" w14:textId="77777777" w:rsidR="005D5C98" w:rsidRDefault="005D5C98" w:rsidP="005D5C98">
      <w:pPr>
        <w:pStyle w:val="ListParagraph"/>
      </w:pPr>
    </w:p>
    <w:p w14:paraId="4A421A7F" w14:textId="77777777" w:rsidR="005D5C98" w:rsidRDefault="005D5C98" w:rsidP="005D5C98">
      <w:pPr>
        <w:pStyle w:val="ListParagraph"/>
        <w:numPr>
          <w:ilvl w:val="0"/>
          <w:numId w:val="1"/>
        </w:numPr>
      </w:pPr>
      <w:r>
        <w:t xml:space="preserve">What are the two major problems with the following constructor? </w:t>
      </w:r>
    </w:p>
    <w:p w14:paraId="4C4BA07D" w14:textId="77777777" w:rsidR="008E12FE" w:rsidRDefault="008E12FE" w:rsidP="008E12FE">
      <w:pPr>
        <w:ind w:left="360"/>
      </w:pPr>
    </w:p>
    <w:p w14:paraId="64FF53DD" w14:textId="61BE794B" w:rsidR="005D5C98" w:rsidRDefault="005A587F" w:rsidP="005A587F">
      <w:pPr>
        <w:ind w:left="720"/>
      </w:pPr>
      <w:r>
        <w:t>It has a return type</w:t>
      </w:r>
      <w:r w:rsidR="0060112D">
        <w:t xml:space="preserve"> and ______________________________________________</w:t>
      </w:r>
    </w:p>
    <w:p w14:paraId="32411FA6" w14:textId="77777777" w:rsidR="005D5C98" w:rsidRDefault="005D5C98" w:rsidP="005D5C98"/>
    <w:p w14:paraId="0767FF65" w14:textId="2EFF0CEB" w:rsidR="005D5C98" w:rsidRDefault="005D5C98" w:rsidP="005D5C98">
      <w:pPr>
        <w:pStyle w:val="ListParagraph"/>
        <w:ind w:left="1440"/>
      </w:pPr>
      <w:proofErr w:type="gramStart"/>
      <w:r>
        <w:t>public</w:t>
      </w:r>
      <w:proofErr w:type="gramEnd"/>
      <w:r>
        <w:t xml:space="preserve"> void P</w:t>
      </w:r>
      <w:r w:rsidR="005A587F">
        <w:t xml:space="preserve">oint(int </w:t>
      </w:r>
      <w:proofErr w:type="spellStart"/>
      <w:r w:rsidR="005A587F">
        <w:t>initialX</w:t>
      </w:r>
      <w:proofErr w:type="spellEnd"/>
      <w:r w:rsidR="005A587F">
        <w:t xml:space="preserve">, </w:t>
      </w:r>
      <w:proofErr w:type="spellStart"/>
      <w:r w:rsidR="005A587F">
        <w:t>int</w:t>
      </w:r>
      <w:proofErr w:type="spellEnd"/>
      <w:r w:rsidR="005A587F">
        <w:t xml:space="preserve"> </w:t>
      </w:r>
      <w:proofErr w:type="spellStart"/>
      <w:r w:rsidR="005A587F">
        <w:t>initiallY</w:t>
      </w:r>
      <w:proofErr w:type="spellEnd"/>
      <w:r>
        <w:t>) {</w:t>
      </w:r>
    </w:p>
    <w:p w14:paraId="3BBD823C" w14:textId="77777777" w:rsidR="005D5C98" w:rsidRDefault="005D5C98" w:rsidP="005D5C98">
      <w:pPr>
        <w:pStyle w:val="ListParagraph"/>
        <w:ind w:left="144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 = </w:t>
      </w:r>
      <w:proofErr w:type="spellStart"/>
      <w:r>
        <w:t>initialX</w:t>
      </w:r>
      <w:proofErr w:type="spellEnd"/>
      <w:r>
        <w:t>;</w:t>
      </w:r>
    </w:p>
    <w:p w14:paraId="703A08A4" w14:textId="77777777" w:rsidR="005D5C98" w:rsidRDefault="005D5C98" w:rsidP="005D5C98">
      <w:pPr>
        <w:pStyle w:val="ListParagraph"/>
        <w:ind w:left="144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y = </w:t>
      </w:r>
      <w:proofErr w:type="spellStart"/>
      <w:r>
        <w:t>initialY</w:t>
      </w:r>
      <w:proofErr w:type="spellEnd"/>
      <w:r>
        <w:t>;</w:t>
      </w:r>
      <w:bookmarkStart w:id="0" w:name="_GoBack"/>
      <w:bookmarkEnd w:id="0"/>
    </w:p>
    <w:p w14:paraId="7D6A7B67" w14:textId="77777777" w:rsidR="005D5C98" w:rsidRDefault="005D5C98" w:rsidP="005D5C98">
      <w:pPr>
        <w:pStyle w:val="ListParagraph"/>
        <w:ind w:left="1440"/>
      </w:pPr>
      <w:r>
        <w:t>}</w:t>
      </w:r>
    </w:p>
    <w:p w14:paraId="790D1A1F" w14:textId="77777777" w:rsidR="0060112D" w:rsidRDefault="0060112D" w:rsidP="005D5C98">
      <w:pPr>
        <w:pStyle w:val="ListParagraph"/>
        <w:ind w:left="1440"/>
      </w:pPr>
    </w:p>
    <w:p w14:paraId="06B01346" w14:textId="77777777" w:rsidR="0060112D" w:rsidRDefault="0060112D" w:rsidP="0060112D">
      <w:pPr>
        <w:pStyle w:val="ListParagraph"/>
        <w:numPr>
          <w:ilvl w:val="0"/>
          <w:numId w:val="1"/>
        </w:numPr>
      </w:pPr>
      <w:r>
        <w:t>If a class does not have a constructor what happens? _________________________________</w:t>
      </w:r>
    </w:p>
    <w:p w14:paraId="2BE00939" w14:textId="77777777" w:rsidR="0060112D" w:rsidRDefault="0060112D" w:rsidP="0060112D"/>
    <w:p w14:paraId="1A53F420" w14:textId="7334A1B6" w:rsidR="008E12FE" w:rsidRDefault="0060112D" w:rsidP="0060112D">
      <w:pPr>
        <w:pStyle w:val="ListParagraph"/>
        <w:numPr>
          <w:ilvl w:val="0"/>
          <w:numId w:val="1"/>
        </w:numPr>
      </w:pPr>
      <w:r>
        <w:t xml:space="preserve">If a class has </w:t>
      </w:r>
      <w:r w:rsidR="008550BF">
        <w:t xml:space="preserve">only </w:t>
      </w:r>
      <w:r>
        <w:t xml:space="preserve">one constructor with two parameters, what happens if a client creates a new object with no parameters? </w:t>
      </w:r>
    </w:p>
    <w:p w14:paraId="3E79756B" w14:textId="77777777" w:rsidR="008E12FE" w:rsidRDefault="008E12FE" w:rsidP="008E12FE"/>
    <w:p w14:paraId="4CCE8A4D" w14:textId="666859D8" w:rsidR="0060112D" w:rsidRDefault="008E12FE" w:rsidP="008E12FE">
      <w:pPr>
        <w:ind w:left="360"/>
      </w:pPr>
      <w:r>
        <w:tab/>
      </w:r>
      <w:r w:rsidR="0060112D">
        <w:t>_____________________________________________________________________________</w:t>
      </w:r>
    </w:p>
    <w:p w14:paraId="2A9C8776" w14:textId="77777777" w:rsidR="0060112D" w:rsidRDefault="0060112D" w:rsidP="0060112D"/>
    <w:p w14:paraId="52058B63" w14:textId="77777777" w:rsidR="0067345A" w:rsidRDefault="0060112D" w:rsidP="0060112D">
      <w:pPr>
        <w:pStyle w:val="ListParagraph"/>
        <w:numPr>
          <w:ilvl w:val="0"/>
          <w:numId w:val="1"/>
        </w:numPr>
      </w:pPr>
      <w:r>
        <w:t xml:space="preserve">Is a class allowed to have more than one constructor? _______ </w:t>
      </w:r>
    </w:p>
    <w:p w14:paraId="39C146C8" w14:textId="77777777" w:rsidR="0067345A" w:rsidRDefault="0067345A" w:rsidP="0067345A"/>
    <w:p w14:paraId="46C53D20" w14:textId="77777777" w:rsidR="0067345A" w:rsidRDefault="0067345A" w:rsidP="0067345A">
      <w:pPr>
        <w:ind w:left="360"/>
      </w:pPr>
      <w:r>
        <w:tab/>
      </w:r>
      <w:r w:rsidR="0060112D">
        <w:t>If no, why not? If yes, what is required</w:t>
      </w:r>
      <w:r>
        <w:t xml:space="preserve"> to make multiple constructors possible?</w:t>
      </w:r>
    </w:p>
    <w:p w14:paraId="17C6BFA2" w14:textId="77777777" w:rsidR="0067345A" w:rsidRDefault="0067345A" w:rsidP="0067345A"/>
    <w:p w14:paraId="3EB25682" w14:textId="77777777" w:rsidR="0060112D" w:rsidRDefault="0067345A" w:rsidP="0067345A">
      <w:pPr>
        <w:ind w:left="360"/>
      </w:pPr>
      <w:r>
        <w:tab/>
        <w:t xml:space="preserve"> ________________________________________________________________________</w:t>
      </w:r>
    </w:p>
    <w:p w14:paraId="5AAD9CF4" w14:textId="77777777" w:rsidR="0060112D" w:rsidRDefault="0060112D" w:rsidP="0060112D"/>
    <w:p w14:paraId="516B33C7" w14:textId="77777777" w:rsidR="0060112D" w:rsidRDefault="0060112D" w:rsidP="0060112D"/>
    <w:p w14:paraId="18AE2BCB" w14:textId="77777777" w:rsidR="0060112D" w:rsidRDefault="0060112D" w:rsidP="0060112D">
      <w:pPr>
        <w:pStyle w:val="ListParagraph"/>
        <w:numPr>
          <w:ilvl w:val="0"/>
          <w:numId w:val="1"/>
        </w:numPr>
      </w:pPr>
      <w:r>
        <w:t>What is the meaning of the keyword this? ________________________________________</w:t>
      </w:r>
    </w:p>
    <w:p w14:paraId="6CD2BDB2" w14:textId="77777777" w:rsidR="0060112D" w:rsidRDefault="0060112D" w:rsidP="0060112D"/>
    <w:p w14:paraId="6BC44348" w14:textId="77777777" w:rsidR="0060112D" w:rsidRDefault="0060112D" w:rsidP="0060112D">
      <w:pPr>
        <w:pStyle w:val="ListParagraph"/>
        <w:numPr>
          <w:ilvl w:val="0"/>
          <w:numId w:val="1"/>
        </w:numPr>
      </w:pPr>
      <w:r>
        <w:t>Describe three ways that the keyword can be used.</w:t>
      </w:r>
    </w:p>
    <w:p w14:paraId="63561777" w14:textId="77777777" w:rsidR="0060112D" w:rsidRDefault="0060112D" w:rsidP="0060112D"/>
    <w:p w14:paraId="78CF293D" w14:textId="77777777" w:rsidR="0060112D" w:rsidRDefault="0060112D" w:rsidP="0060112D">
      <w:r>
        <w:tab/>
        <w:t>___________________________________________________________________________</w:t>
      </w:r>
    </w:p>
    <w:p w14:paraId="3E6DF069" w14:textId="77777777" w:rsidR="0060112D" w:rsidRDefault="0060112D" w:rsidP="0060112D"/>
    <w:p w14:paraId="1AACD1AD" w14:textId="77777777" w:rsidR="0060112D" w:rsidRDefault="0060112D" w:rsidP="0060112D">
      <w:r>
        <w:lastRenderedPageBreak/>
        <w:tab/>
        <w:t>___________________________________________________________________________</w:t>
      </w:r>
    </w:p>
    <w:p w14:paraId="72F4920B" w14:textId="77777777" w:rsidR="0060112D" w:rsidRDefault="0060112D" w:rsidP="0060112D"/>
    <w:p w14:paraId="2B9392AE" w14:textId="77777777" w:rsidR="0060112D" w:rsidRDefault="0060112D" w:rsidP="0060112D">
      <w:r>
        <w:tab/>
        <w:t>___________________________________________________________________________</w:t>
      </w:r>
    </w:p>
    <w:p w14:paraId="576ED93A" w14:textId="77777777" w:rsidR="0060112D" w:rsidRDefault="0060112D" w:rsidP="0060112D"/>
    <w:p w14:paraId="529072DE" w14:textId="77777777" w:rsidR="005D5C98" w:rsidRDefault="005D5C98" w:rsidP="005D5C98"/>
    <w:p w14:paraId="09AC0871" w14:textId="790530B6" w:rsidR="00B2643F" w:rsidRDefault="00B2643F" w:rsidP="005D5C98">
      <w:pPr>
        <w:pStyle w:val="ListParagraph"/>
        <w:numPr>
          <w:ilvl w:val="0"/>
          <w:numId w:val="1"/>
        </w:numPr>
      </w:pPr>
      <w:r>
        <w:t>Hiding the implementation details of an object from clients is called ____________________</w:t>
      </w:r>
      <w:r w:rsidR="008E12FE">
        <w:t>.</w:t>
      </w:r>
    </w:p>
    <w:p w14:paraId="6C30571E" w14:textId="77777777" w:rsidR="00B2643F" w:rsidRDefault="00B2643F" w:rsidP="00B2643F"/>
    <w:p w14:paraId="0FFF2B6D" w14:textId="572AA6F5" w:rsidR="00B2643F" w:rsidRDefault="00B2643F" w:rsidP="005D5C98">
      <w:pPr>
        <w:pStyle w:val="ListParagraph"/>
        <w:numPr>
          <w:ilvl w:val="0"/>
          <w:numId w:val="1"/>
        </w:numPr>
      </w:pPr>
      <w:r>
        <w:t>Focusing on the essential properties rather than the details is called ___________________</w:t>
      </w:r>
      <w:r w:rsidR="008E12FE">
        <w:t>.</w:t>
      </w:r>
    </w:p>
    <w:p w14:paraId="4E0EEFC9" w14:textId="77777777" w:rsidR="00B2643F" w:rsidRDefault="00B2643F" w:rsidP="00B2643F"/>
    <w:p w14:paraId="0A937E9A" w14:textId="28DE2CA7" w:rsidR="005D5C98" w:rsidRDefault="005D5C98" w:rsidP="005D5C98">
      <w:pPr>
        <w:pStyle w:val="ListParagraph"/>
        <w:numPr>
          <w:ilvl w:val="0"/>
          <w:numId w:val="1"/>
        </w:numPr>
      </w:pPr>
      <w:r>
        <w:t>How do objects provide abstraction?</w:t>
      </w:r>
      <w:r w:rsidR="00B2643F">
        <w:t xml:space="preserve"> ______________________________________________________</w:t>
      </w:r>
    </w:p>
    <w:p w14:paraId="576C8627" w14:textId="77777777" w:rsidR="005D5C98" w:rsidRDefault="005D5C98" w:rsidP="005D5C98"/>
    <w:p w14:paraId="33945819" w14:textId="77777777" w:rsidR="00B2643F" w:rsidRDefault="005D5C98" w:rsidP="005D5C98">
      <w:pPr>
        <w:pStyle w:val="ListParagraph"/>
        <w:numPr>
          <w:ilvl w:val="0"/>
          <w:numId w:val="1"/>
        </w:numPr>
      </w:pPr>
      <w:r>
        <w:t xml:space="preserve">What is the difference between the public and private keywords? </w:t>
      </w:r>
    </w:p>
    <w:p w14:paraId="12248BD3" w14:textId="77777777" w:rsidR="00B2643F" w:rsidRDefault="00B2643F" w:rsidP="00B2643F"/>
    <w:p w14:paraId="6E63DC34" w14:textId="4088C0C7" w:rsidR="00B2643F" w:rsidRDefault="00B2643F" w:rsidP="00B2643F">
      <w:pPr>
        <w:ind w:left="360"/>
      </w:pPr>
      <w:r>
        <w:tab/>
        <w:t>________________________________________________________________________________________</w:t>
      </w:r>
    </w:p>
    <w:p w14:paraId="11ED0189" w14:textId="77777777" w:rsidR="00B2643F" w:rsidRDefault="00B2643F" w:rsidP="00B2643F"/>
    <w:p w14:paraId="79636673" w14:textId="18CE0B4D" w:rsidR="005D5C98" w:rsidRDefault="005D5C98" w:rsidP="005D5C98">
      <w:pPr>
        <w:pStyle w:val="ListParagraph"/>
        <w:numPr>
          <w:ilvl w:val="0"/>
          <w:numId w:val="1"/>
        </w:numPr>
      </w:pPr>
      <w:r>
        <w:t>What items should be declared private?</w:t>
      </w:r>
      <w:r w:rsidR="00B2643F">
        <w:t xml:space="preserve"> __________________________________________________</w:t>
      </w:r>
    </w:p>
    <w:p w14:paraId="2D689D27" w14:textId="77777777" w:rsidR="005D5C98" w:rsidRDefault="005D5C98" w:rsidP="005D5C98"/>
    <w:p w14:paraId="53622225" w14:textId="690C4004" w:rsidR="00B2643F" w:rsidRDefault="00321E3C" w:rsidP="005D5C98">
      <w:pPr>
        <w:pStyle w:val="ListParagraph"/>
        <w:numPr>
          <w:ilvl w:val="0"/>
          <w:numId w:val="1"/>
        </w:numPr>
      </w:pPr>
      <w:r>
        <w:t xml:space="preserve">How should clients </w:t>
      </w:r>
      <w:r w:rsidR="00B2643F">
        <w:t xml:space="preserve">access fields in order to avoid breaking the object’s encapsulation? </w:t>
      </w:r>
    </w:p>
    <w:p w14:paraId="741088A7" w14:textId="77777777" w:rsidR="00B2643F" w:rsidRDefault="00B2643F" w:rsidP="00B2643F"/>
    <w:p w14:paraId="3CDA32B4" w14:textId="510E6595" w:rsidR="005D5C98" w:rsidRDefault="00B2643F" w:rsidP="005D5C98">
      <w:r>
        <w:tab/>
        <w:t>_____________________________________________________________________________________________</w:t>
      </w:r>
    </w:p>
    <w:p w14:paraId="5BD4819B" w14:textId="77777777" w:rsidR="008E12FE" w:rsidRDefault="008E12FE" w:rsidP="005D5C98"/>
    <w:p w14:paraId="027CEF6E" w14:textId="29F05A47" w:rsidR="008E12FE" w:rsidRDefault="008E12FE" w:rsidP="008E12FE">
      <w:pPr>
        <w:pStyle w:val="ListParagraph"/>
        <w:numPr>
          <w:ilvl w:val="0"/>
          <w:numId w:val="1"/>
        </w:numPr>
      </w:pPr>
      <w:r>
        <w:t>How would encapsulation have helped reduce the cost of the Y2K bug?</w:t>
      </w:r>
    </w:p>
    <w:p w14:paraId="2993E621" w14:textId="77777777" w:rsidR="008E12FE" w:rsidRDefault="008E12FE" w:rsidP="008E12FE"/>
    <w:p w14:paraId="67784286" w14:textId="0B9D0FA3" w:rsidR="008E12FE" w:rsidRDefault="008E12FE" w:rsidP="008E12FE">
      <w:r>
        <w:tab/>
        <w:t>_____________________________________________________________________________________________</w:t>
      </w:r>
    </w:p>
    <w:p w14:paraId="19D7E5EE" w14:textId="236D847B" w:rsidR="005D5C98" w:rsidRDefault="005D5C98" w:rsidP="008E12FE">
      <w:pPr>
        <w:ind w:left="360"/>
      </w:pPr>
    </w:p>
    <w:p w14:paraId="74CF2C80" w14:textId="77777777" w:rsidR="008E12FE" w:rsidRDefault="008E12FE" w:rsidP="008E12FE">
      <w:pPr>
        <w:pStyle w:val="ListParagraph"/>
        <w:numPr>
          <w:ilvl w:val="0"/>
          <w:numId w:val="1"/>
        </w:numPr>
      </w:pPr>
      <w:r>
        <w:t xml:space="preserve"> An assertion about an object’s state that is true for the lifetime of that object is called </w:t>
      </w:r>
    </w:p>
    <w:p w14:paraId="3728F74C" w14:textId="77777777" w:rsidR="008E12FE" w:rsidRDefault="008E12FE" w:rsidP="008E12FE">
      <w:pPr>
        <w:ind w:left="360"/>
      </w:pPr>
    </w:p>
    <w:p w14:paraId="3B80393A" w14:textId="2486C565" w:rsidR="008E12FE" w:rsidRDefault="008E12FE" w:rsidP="008E12FE">
      <w:pPr>
        <w:ind w:left="360"/>
      </w:pPr>
      <w:r>
        <w:tab/>
        <w:t>____________________.</w:t>
      </w:r>
    </w:p>
    <w:p w14:paraId="020124C0" w14:textId="77777777" w:rsidR="008E12FE" w:rsidRDefault="008E12FE" w:rsidP="008E12FE">
      <w:pPr>
        <w:ind w:left="360"/>
      </w:pPr>
    </w:p>
    <w:p w14:paraId="00EB9433" w14:textId="41C11B48" w:rsidR="008E12FE" w:rsidRDefault="008E12FE" w:rsidP="008E12FE">
      <w:pPr>
        <w:pStyle w:val="ListParagraph"/>
        <w:numPr>
          <w:ilvl w:val="0"/>
          <w:numId w:val="1"/>
        </w:numPr>
      </w:pPr>
      <w:r>
        <w:t xml:space="preserve"> List two examples of the answer to question 18 above for the </w:t>
      </w:r>
      <w:proofErr w:type="spellStart"/>
      <w:r>
        <w:t>TimeSpan</w:t>
      </w:r>
      <w:proofErr w:type="spellEnd"/>
      <w:r>
        <w:t xml:space="preserve"> class.</w:t>
      </w:r>
    </w:p>
    <w:p w14:paraId="21652ECC" w14:textId="77777777" w:rsidR="008E12FE" w:rsidRDefault="008E12FE" w:rsidP="008E12FE"/>
    <w:p w14:paraId="004CFB3C" w14:textId="66A9D633" w:rsidR="008E12FE" w:rsidRDefault="008E12FE" w:rsidP="008E12FE">
      <w:r>
        <w:tab/>
        <w:t xml:space="preserve">__________________________________________ </w:t>
      </w:r>
      <w:proofErr w:type="gramStart"/>
      <w:r>
        <w:t>and</w:t>
      </w:r>
      <w:proofErr w:type="gramEnd"/>
      <w:r>
        <w:t xml:space="preserve"> ________________________________________________</w:t>
      </w:r>
    </w:p>
    <w:p w14:paraId="0A9C9A54" w14:textId="77777777" w:rsidR="005D5C98" w:rsidRDefault="005D5C98" w:rsidP="005D5C98"/>
    <w:p w14:paraId="6007251B" w14:textId="77777777" w:rsidR="005C0E76" w:rsidRDefault="005C0E76" w:rsidP="005C0E76">
      <w:pPr>
        <w:ind w:left="720"/>
      </w:pPr>
    </w:p>
    <w:sectPr w:rsidR="005C0E76" w:rsidSect="0060112D">
      <w:pgSz w:w="12240" w:h="15840"/>
      <w:pgMar w:top="864" w:right="1152" w:bottom="864" w:left="1152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B61A9672"/>
    <w:lvl w:ilvl="0" w:tplc="300CABB0">
      <w:numFmt w:val="none"/>
      <w:lvlText w:val=""/>
      <w:lvlJc w:val="left"/>
      <w:pPr>
        <w:tabs>
          <w:tab w:val="num" w:pos="360"/>
        </w:tabs>
      </w:pPr>
    </w:lvl>
    <w:lvl w:ilvl="1" w:tplc="1402F1D8">
      <w:numFmt w:val="none"/>
      <w:lvlText w:val=""/>
      <w:lvlJc w:val="left"/>
      <w:pPr>
        <w:tabs>
          <w:tab w:val="num" w:pos="360"/>
        </w:tabs>
      </w:pPr>
    </w:lvl>
    <w:lvl w:ilvl="2" w:tplc="73BC8440">
      <w:numFmt w:val="decimal"/>
      <w:lvlText w:val=""/>
      <w:lvlJc w:val="left"/>
    </w:lvl>
    <w:lvl w:ilvl="3" w:tplc="F350E4BE">
      <w:numFmt w:val="decimal"/>
      <w:lvlText w:val=""/>
      <w:lvlJc w:val="left"/>
    </w:lvl>
    <w:lvl w:ilvl="4" w:tplc="FDE24F8E">
      <w:numFmt w:val="decimal"/>
      <w:lvlText w:val=""/>
      <w:lvlJc w:val="left"/>
    </w:lvl>
    <w:lvl w:ilvl="5" w:tplc="7946CFEE">
      <w:numFmt w:val="decimal"/>
      <w:lvlText w:val=""/>
      <w:lvlJc w:val="left"/>
    </w:lvl>
    <w:lvl w:ilvl="6" w:tplc="73C48C94">
      <w:numFmt w:val="decimal"/>
      <w:lvlText w:val=""/>
      <w:lvlJc w:val="left"/>
    </w:lvl>
    <w:lvl w:ilvl="7" w:tplc="95D45F8C">
      <w:numFmt w:val="decimal"/>
      <w:lvlText w:val=""/>
      <w:lvlJc w:val="left"/>
    </w:lvl>
    <w:lvl w:ilvl="8" w:tplc="1184436E">
      <w:numFmt w:val="decimal"/>
      <w:lvlText w:val=""/>
      <w:lvlJc w:val="left"/>
    </w:lvl>
  </w:abstractNum>
  <w:abstractNum w:abstractNumId="1">
    <w:nsid w:val="072832CC"/>
    <w:multiLevelType w:val="hybridMultilevel"/>
    <w:tmpl w:val="F10E26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F948FC"/>
    <w:multiLevelType w:val="hybridMultilevel"/>
    <w:tmpl w:val="7AF440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F36CBD"/>
    <w:multiLevelType w:val="hybridMultilevel"/>
    <w:tmpl w:val="B28671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2473E1"/>
    <w:multiLevelType w:val="hybridMultilevel"/>
    <w:tmpl w:val="D1400B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462067"/>
    <w:multiLevelType w:val="hybridMultilevel"/>
    <w:tmpl w:val="8AC4F5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2E166E"/>
    <w:multiLevelType w:val="hybridMultilevel"/>
    <w:tmpl w:val="47781C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2081A41"/>
    <w:multiLevelType w:val="hybridMultilevel"/>
    <w:tmpl w:val="A9968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7"/>
  </w:num>
  <w:num w:numId="5">
    <w:abstractNumId w:val="1"/>
  </w:num>
  <w:num w:numId="6">
    <w:abstractNumId w:val="5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rawingGridHorizontalSpacing w:val="120"/>
  <w:displayHorizontalDrawingGridEvery w:val="0"/>
  <w:displayVerticalDrawingGridEvery w:val="0"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21C"/>
    <w:rsid w:val="000323DA"/>
    <w:rsid w:val="00082A42"/>
    <w:rsid w:val="000B7EA9"/>
    <w:rsid w:val="000C0C8C"/>
    <w:rsid w:val="000F3992"/>
    <w:rsid w:val="00154278"/>
    <w:rsid w:val="002503FD"/>
    <w:rsid w:val="00260A46"/>
    <w:rsid w:val="002B20CE"/>
    <w:rsid w:val="002C3101"/>
    <w:rsid w:val="002F02FA"/>
    <w:rsid w:val="00321E3C"/>
    <w:rsid w:val="003816C7"/>
    <w:rsid w:val="003A3B9B"/>
    <w:rsid w:val="0043131F"/>
    <w:rsid w:val="004E7861"/>
    <w:rsid w:val="005A587F"/>
    <w:rsid w:val="005C0E76"/>
    <w:rsid w:val="005D5C98"/>
    <w:rsid w:val="005F461B"/>
    <w:rsid w:val="0060112D"/>
    <w:rsid w:val="0067345A"/>
    <w:rsid w:val="008550BF"/>
    <w:rsid w:val="008D46F6"/>
    <w:rsid w:val="008E12FE"/>
    <w:rsid w:val="009F4324"/>
    <w:rsid w:val="00A365E1"/>
    <w:rsid w:val="00A772A2"/>
    <w:rsid w:val="00A9094D"/>
    <w:rsid w:val="00AB4088"/>
    <w:rsid w:val="00B26206"/>
    <w:rsid w:val="00B2643F"/>
    <w:rsid w:val="00B35966"/>
    <w:rsid w:val="00BB1D68"/>
    <w:rsid w:val="00BD021C"/>
    <w:rsid w:val="00D00BB1"/>
    <w:rsid w:val="00D15790"/>
    <w:rsid w:val="00D43DAF"/>
    <w:rsid w:val="00E07A13"/>
    <w:rsid w:val="00E52E89"/>
    <w:rsid w:val="00E93538"/>
    <w:rsid w:val="00EC123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D1C42F9"/>
  <w15:docId w15:val="{D7C6401E-AF55-4D64-8C71-F82FF43CB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2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2E2F83A5</Template>
  <TotalTime>1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Evergreen Public Schools</Company>
  <LinksUpToDate>false</LinksUpToDate>
  <CharactersWithSpaces>2799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Redding</dc:creator>
  <cp:keywords/>
  <cp:lastModifiedBy>PRANAV MATHUR</cp:lastModifiedBy>
  <cp:revision>2</cp:revision>
  <dcterms:created xsi:type="dcterms:W3CDTF">2014-12-02T18:30:00Z</dcterms:created>
  <dcterms:modified xsi:type="dcterms:W3CDTF">2014-12-02T18:30:00Z</dcterms:modified>
</cp:coreProperties>
</file>