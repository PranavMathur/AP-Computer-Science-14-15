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3005D" w14:textId="77777777" w:rsidR="008A39FC" w:rsidRDefault="008A39FC" w:rsidP="008A39FC">
      <w:pPr>
        <w:jc w:val="right"/>
      </w:pPr>
      <w:r>
        <w:t>Name: ___________________________</w:t>
      </w:r>
    </w:p>
    <w:p w14:paraId="72A1D59C" w14:textId="77777777" w:rsidR="008A39FC" w:rsidRDefault="008A39FC"/>
    <w:p w14:paraId="458CBC1B" w14:textId="77777777" w:rsidR="008A39FC" w:rsidRPr="008A39FC" w:rsidRDefault="007D5364" w:rsidP="008A39FC">
      <w:pPr>
        <w:jc w:val="center"/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Assignment</w:t>
      </w:r>
    </w:p>
    <w:p w14:paraId="43192A28" w14:textId="77777777" w:rsidR="008A39FC" w:rsidRDefault="008A39FC"/>
    <w:p w14:paraId="37730BE9" w14:textId="77777777" w:rsidR="003206E7" w:rsidRDefault="0034429D" w:rsidP="008A39FC">
      <w:pPr>
        <w:pStyle w:val="ListParagraph"/>
        <w:numPr>
          <w:ilvl w:val="0"/>
          <w:numId w:val="1"/>
        </w:numPr>
      </w:pPr>
      <w:r>
        <w:t xml:space="preserve">What is an </w:t>
      </w:r>
      <w:proofErr w:type="spellStart"/>
      <w:r>
        <w:t>ArrayList</w:t>
      </w:r>
      <w:proofErr w:type="spellEnd"/>
      <w:r>
        <w:t xml:space="preserve">? </w:t>
      </w:r>
      <w:r w:rsidR="008A39FC">
        <w:t xml:space="preserve">In what cases would you use an </w:t>
      </w:r>
      <w:proofErr w:type="spellStart"/>
      <w:r w:rsidR="008A39FC">
        <w:t>ArrayList</w:t>
      </w:r>
      <w:proofErr w:type="spellEnd"/>
      <w:r w:rsidR="008A39FC">
        <w:t xml:space="preserve"> rather than an array?</w:t>
      </w:r>
    </w:p>
    <w:p w14:paraId="4AD11E88" w14:textId="77777777" w:rsidR="00C5604A" w:rsidRDefault="00C5604A" w:rsidP="00C5604A"/>
    <w:p w14:paraId="477B0C7E" w14:textId="5027708D" w:rsidR="00C5604A" w:rsidRDefault="00D912F4" w:rsidP="00D912F4">
      <w:pPr>
        <w:ind w:left="720"/>
      </w:pPr>
      <w:r>
        <w:t xml:space="preserve">An </w:t>
      </w:r>
      <w:proofErr w:type="spellStart"/>
      <w:r>
        <w:t>arraylist</w:t>
      </w:r>
      <w:proofErr w:type="spellEnd"/>
      <w:r>
        <w:t xml:space="preserve"> is a collection in </w:t>
      </w:r>
      <w:proofErr w:type="spellStart"/>
      <w:r>
        <w:t>java.util</w:t>
      </w:r>
      <w:proofErr w:type="spellEnd"/>
      <w:r>
        <w:t xml:space="preserve"> that allows for storing of objects </w:t>
      </w:r>
    </w:p>
    <w:p w14:paraId="539CB925" w14:textId="77777777" w:rsidR="0084264C" w:rsidRDefault="0084264C" w:rsidP="005A53F8"/>
    <w:p w14:paraId="3E778F91" w14:textId="77777777" w:rsidR="0084264C" w:rsidRDefault="0084264C" w:rsidP="003C55D7">
      <w:pPr>
        <w:pStyle w:val="ListParagraph"/>
        <w:numPr>
          <w:ilvl w:val="0"/>
          <w:numId w:val="1"/>
        </w:numPr>
      </w:pPr>
      <w:r>
        <w:t xml:space="preserve">What is a wrapper class? What is the difference between an </w:t>
      </w:r>
      <w:proofErr w:type="spellStart"/>
      <w:r>
        <w:t>int</w:t>
      </w:r>
      <w:proofErr w:type="spellEnd"/>
      <w:r>
        <w:t xml:space="preserve"> and an Integer?</w:t>
      </w:r>
    </w:p>
    <w:p w14:paraId="162ADC1E" w14:textId="77777777" w:rsidR="00C5604A" w:rsidRDefault="00C5604A" w:rsidP="00C5604A"/>
    <w:p w14:paraId="3577A849" w14:textId="218E2970" w:rsidR="00C5604A" w:rsidRDefault="00C5604A" w:rsidP="00C5604A">
      <w:r>
        <w:tab/>
        <w:t>__________________________________________________________________________________________</w:t>
      </w:r>
    </w:p>
    <w:p w14:paraId="4A7FBD4E" w14:textId="77777777" w:rsidR="00C5604A" w:rsidRDefault="00C5604A" w:rsidP="00C5604A"/>
    <w:p w14:paraId="65D867D4" w14:textId="1275D378" w:rsidR="00C5604A" w:rsidRDefault="00C5604A" w:rsidP="00C5604A">
      <w:r>
        <w:tab/>
        <w:t>_________________________________________________________________________________________</w:t>
      </w:r>
    </w:p>
    <w:p w14:paraId="0BCB8053" w14:textId="77777777" w:rsidR="0084264C" w:rsidRDefault="0084264C" w:rsidP="00FE1D3B">
      <w:pPr>
        <w:pStyle w:val="ListParagraph"/>
      </w:pPr>
    </w:p>
    <w:p w14:paraId="1906B10B" w14:textId="77777777" w:rsidR="0084264C" w:rsidRPr="0084264C" w:rsidRDefault="0084264C" w:rsidP="0084264C">
      <w:pPr>
        <w:pStyle w:val="ListParagraph"/>
        <w:numPr>
          <w:ilvl w:val="0"/>
          <w:numId w:val="1"/>
        </w:numPr>
      </w:pPr>
      <w:r w:rsidRPr="0084264C">
        <w:t>Consider the following code segment.</w:t>
      </w:r>
    </w:p>
    <w:p w14:paraId="30C2B203" w14:textId="77777777" w:rsidR="0084264C" w:rsidRPr="0084264C" w:rsidRDefault="0084264C" w:rsidP="0084264C">
      <w:pPr>
        <w:pStyle w:val="ListParagraph"/>
        <w:ind w:left="1440"/>
      </w:pPr>
      <w:r w:rsidRPr="0084264C">
        <w:t xml:space="preserve">List&lt;String&gt; list = new </w:t>
      </w:r>
      <w:proofErr w:type="spellStart"/>
      <w:r w:rsidRPr="0084264C">
        <w:t>ArrayList</w:t>
      </w:r>
      <w:proofErr w:type="spellEnd"/>
      <w:r w:rsidRPr="0084264C">
        <w:t>&lt;String&gt;();</w:t>
      </w:r>
      <w:bookmarkStart w:id="0" w:name="_GoBack"/>
      <w:bookmarkEnd w:id="0"/>
    </w:p>
    <w:p w14:paraId="3833EDB7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list.add</w:t>
      </w:r>
      <w:proofErr w:type="spellEnd"/>
      <w:r w:rsidRPr="0084264C">
        <w:t>(</w:t>
      </w:r>
      <w:proofErr w:type="gramEnd"/>
      <w:r w:rsidRPr="0084264C">
        <w:t>"P");</w:t>
      </w:r>
    </w:p>
    <w:p w14:paraId="3B334A0A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list.add</w:t>
      </w:r>
      <w:proofErr w:type="spellEnd"/>
      <w:r w:rsidRPr="0084264C">
        <w:t>(</w:t>
      </w:r>
      <w:proofErr w:type="gramEnd"/>
      <w:r w:rsidRPr="0084264C">
        <w:t>"Q");</w:t>
      </w:r>
    </w:p>
    <w:p w14:paraId="39AC4331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list.add</w:t>
      </w:r>
      <w:proofErr w:type="spellEnd"/>
      <w:r w:rsidRPr="0084264C">
        <w:t>(</w:t>
      </w:r>
      <w:proofErr w:type="gramEnd"/>
      <w:r w:rsidRPr="0084264C">
        <w:t>"R");</w:t>
      </w:r>
    </w:p>
    <w:p w14:paraId="209A7550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list.set</w:t>
      </w:r>
      <w:proofErr w:type="spellEnd"/>
      <w:r w:rsidRPr="0084264C">
        <w:t>(</w:t>
      </w:r>
      <w:proofErr w:type="gramEnd"/>
      <w:r w:rsidRPr="0084264C">
        <w:t>2, "s");</w:t>
      </w:r>
    </w:p>
    <w:p w14:paraId="60932E9D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list.add</w:t>
      </w:r>
      <w:proofErr w:type="spellEnd"/>
      <w:r w:rsidRPr="0084264C">
        <w:t>(</w:t>
      </w:r>
      <w:proofErr w:type="gramEnd"/>
      <w:r w:rsidRPr="0084264C">
        <w:t>2, "T");</w:t>
      </w:r>
    </w:p>
    <w:p w14:paraId="097031DA" w14:textId="77777777" w:rsidR="0084264C" w:rsidRPr="0084264C" w:rsidRDefault="0084264C" w:rsidP="0084264C">
      <w:pPr>
        <w:pStyle w:val="ListParagraph"/>
        <w:ind w:left="1440"/>
      </w:pPr>
      <w:proofErr w:type="spellStart"/>
      <w:proofErr w:type="gramStart"/>
      <w:r w:rsidRPr="0084264C">
        <w:t>list.add</w:t>
      </w:r>
      <w:proofErr w:type="spellEnd"/>
      <w:r w:rsidRPr="0084264C">
        <w:t>(</w:t>
      </w:r>
      <w:proofErr w:type="gramEnd"/>
      <w:r w:rsidRPr="0084264C">
        <w:t>"u");</w:t>
      </w:r>
    </w:p>
    <w:p w14:paraId="3035327E" w14:textId="77777777" w:rsidR="0084264C" w:rsidRDefault="0084264C" w:rsidP="0084264C">
      <w:pPr>
        <w:pStyle w:val="ListParagraph"/>
        <w:ind w:left="1440"/>
      </w:pPr>
      <w:proofErr w:type="gramStart"/>
      <w:r w:rsidRPr="0084264C">
        <w:t>System.out.println(</w:t>
      </w:r>
      <w:proofErr w:type="gramEnd"/>
      <w:r w:rsidRPr="0084264C">
        <w:t>list);</w:t>
      </w:r>
    </w:p>
    <w:p w14:paraId="03DECB64" w14:textId="6306F396" w:rsidR="0084264C" w:rsidRDefault="0084264C" w:rsidP="003C55D7">
      <w:pPr>
        <w:pStyle w:val="ListParagraph"/>
      </w:pPr>
      <w:r w:rsidRPr="0084264C">
        <w:t>What is printed as a result of executing the code segment?</w:t>
      </w:r>
      <w:r w:rsidR="00EF621E">
        <w:t xml:space="preserve"> ________________________</w:t>
      </w:r>
    </w:p>
    <w:p w14:paraId="152D76F9" w14:textId="77777777" w:rsidR="008A39FC" w:rsidRDefault="008A39FC" w:rsidP="0084264C"/>
    <w:p w14:paraId="754B5D2F" w14:textId="0A6C1002" w:rsidR="009E6B33" w:rsidRDefault="00587166" w:rsidP="0034429D">
      <w:pPr>
        <w:pStyle w:val="ListParagraph"/>
        <w:numPr>
          <w:ilvl w:val="0"/>
          <w:numId w:val="1"/>
        </w:numPr>
      </w:pPr>
      <w:r>
        <w:t xml:space="preserve">Solve the following </w:t>
      </w:r>
      <w:proofErr w:type="spellStart"/>
      <w:r w:rsidR="00CD624E">
        <w:t>ArrayList</w:t>
      </w:r>
      <w:proofErr w:type="spellEnd"/>
      <w:r w:rsidR="00CD624E">
        <w:t xml:space="preserve"> m</w:t>
      </w:r>
      <w:r w:rsidR="003344BB">
        <w:t>ystery</w:t>
      </w:r>
      <w:r>
        <w:t>.</w:t>
      </w:r>
      <w:r w:rsidR="009E6B33">
        <w:t xml:space="preserve"> What is the output from the following code? </w:t>
      </w:r>
    </w:p>
    <w:p w14:paraId="6EAED213" w14:textId="77777777" w:rsidR="009E6B33" w:rsidRDefault="009E6B33" w:rsidP="009E6B33">
      <w:pPr>
        <w:ind w:left="360"/>
      </w:pPr>
    </w:p>
    <w:p w14:paraId="0C39F86A" w14:textId="166B305A" w:rsidR="003344BB" w:rsidRDefault="009E6B33" w:rsidP="009E6B33">
      <w:pPr>
        <w:ind w:left="360"/>
      </w:pPr>
      <w:r>
        <w:tab/>
        <w:t>___________________________________________</w:t>
      </w:r>
    </w:p>
    <w:p w14:paraId="074AEC36" w14:textId="77777777" w:rsidR="009E6B33" w:rsidRDefault="009E6B33" w:rsidP="009E6B33">
      <w:pPr>
        <w:ind w:left="360"/>
      </w:pPr>
    </w:p>
    <w:p w14:paraId="26FBB8B3" w14:textId="77777777" w:rsidR="003344BB" w:rsidRDefault="003344BB" w:rsidP="00587166">
      <w:pPr>
        <w:pStyle w:val="ListParagraph"/>
        <w:ind w:left="1440"/>
      </w:pPr>
      <w:proofErr w:type="spellStart"/>
      <w:r w:rsidRPr="003344BB">
        <w:t>ArrayList</w:t>
      </w:r>
      <w:proofErr w:type="spellEnd"/>
      <w:r w:rsidRPr="003344BB">
        <w:t xml:space="preserve">&lt;Integer&gt; list = new </w:t>
      </w:r>
      <w:proofErr w:type="spellStart"/>
      <w:r w:rsidRPr="003344BB">
        <w:t>ArrayList</w:t>
      </w:r>
      <w:proofErr w:type="spellEnd"/>
      <w:r w:rsidRPr="003344BB">
        <w:t>&lt;Integer&gt;();</w:t>
      </w:r>
    </w:p>
    <w:p w14:paraId="60547DF4" w14:textId="77777777" w:rsidR="009E6B33" w:rsidRPr="003344BB" w:rsidRDefault="009E6B33" w:rsidP="00587166">
      <w:pPr>
        <w:pStyle w:val="ListParagraph"/>
        <w:ind w:left="1440"/>
      </w:pPr>
    </w:p>
    <w:p w14:paraId="21E97BBA" w14:textId="77777777" w:rsidR="003344BB" w:rsidRPr="003344BB" w:rsidRDefault="003344BB" w:rsidP="00587166">
      <w:pPr>
        <w:pStyle w:val="ListParagraph"/>
        <w:ind w:left="1440"/>
      </w:pPr>
      <w:proofErr w:type="gramStart"/>
      <w:r w:rsidRPr="003344BB">
        <w:t>for</w:t>
      </w:r>
      <w:proofErr w:type="gramEnd"/>
      <w:r w:rsidRPr="003344BB">
        <w:t xml:space="preserve"> (</w:t>
      </w:r>
      <w:proofErr w:type="spellStart"/>
      <w:r w:rsidRPr="003344BB">
        <w:t>int</w:t>
      </w:r>
      <w:proofErr w:type="spellEnd"/>
      <w:r w:rsidRPr="003344BB">
        <w:t xml:space="preserve"> </w:t>
      </w:r>
      <w:proofErr w:type="spellStart"/>
      <w:r w:rsidRPr="003344BB">
        <w:t>i</w:t>
      </w:r>
      <w:proofErr w:type="spellEnd"/>
      <w:r w:rsidRPr="003344BB">
        <w:t xml:space="preserve"> = 1; </w:t>
      </w:r>
      <w:proofErr w:type="spellStart"/>
      <w:r w:rsidRPr="003344BB">
        <w:t>i</w:t>
      </w:r>
      <w:proofErr w:type="spellEnd"/>
      <w:r w:rsidRPr="003344BB">
        <w:t xml:space="preserve"> &lt;= 10; </w:t>
      </w:r>
      <w:proofErr w:type="spellStart"/>
      <w:r w:rsidRPr="003344BB">
        <w:t>i</w:t>
      </w:r>
      <w:proofErr w:type="spellEnd"/>
      <w:r w:rsidRPr="003344BB">
        <w:t>++) {</w:t>
      </w:r>
    </w:p>
    <w:p w14:paraId="153C5A1A" w14:textId="77777777" w:rsidR="003344BB" w:rsidRPr="003344BB" w:rsidRDefault="003344BB" w:rsidP="00587166">
      <w:pPr>
        <w:pStyle w:val="ListParagraph"/>
        <w:ind w:left="1440"/>
      </w:pPr>
      <w:r w:rsidRPr="003344BB">
        <w:t xml:space="preserve">   </w:t>
      </w:r>
      <w:proofErr w:type="spellStart"/>
      <w:proofErr w:type="gramStart"/>
      <w:r w:rsidRPr="003344BB">
        <w:t>list.add</w:t>
      </w:r>
      <w:proofErr w:type="spellEnd"/>
      <w:r w:rsidRPr="003344BB">
        <w:t>(</w:t>
      </w:r>
      <w:proofErr w:type="gramEnd"/>
      <w:r w:rsidRPr="003344BB">
        <w:t xml:space="preserve">10 * </w:t>
      </w:r>
      <w:proofErr w:type="spellStart"/>
      <w:r w:rsidRPr="003344BB">
        <w:t>i</w:t>
      </w:r>
      <w:proofErr w:type="spellEnd"/>
      <w:r w:rsidRPr="003344BB">
        <w:t xml:space="preserve">);   </w:t>
      </w:r>
      <w:r w:rsidR="00587166">
        <w:tab/>
      </w:r>
      <w:r w:rsidRPr="003344BB">
        <w:rPr>
          <w:b/>
          <w:bCs/>
        </w:rPr>
        <w:t>// [10, 20, 30, 40, ..., 100]</w:t>
      </w:r>
    </w:p>
    <w:p w14:paraId="47594E84" w14:textId="77777777" w:rsidR="003344BB" w:rsidRPr="003344BB" w:rsidRDefault="003344BB" w:rsidP="00587166">
      <w:pPr>
        <w:pStyle w:val="ListParagraph"/>
        <w:ind w:left="1440"/>
      </w:pPr>
      <w:r w:rsidRPr="003344BB">
        <w:t>}</w:t>
      </w:r>
    </w:p>
    <w:p w14:paraId="48260B33" w14:textId="77777777" w:rsidR="003344BB" w:rsidRDefault="003344BB" w:rsidP="00587166">
      <w:pPr>
        <w:pStyle w:val="ListParagraph"/>
        <w:ind w:left="1440"/>
      </w:pPr>
    </w:p>
    <w:p w14:paraId="6C471BF1" w14:textId="77777777" w:rsidR="003344BB" w:rsidRPr="003344BB" w:rsidRDefault="003344BB" w:rsidP="00587166">
      <w:pPr>
        <w:pStyle w:val="ListParagraph"/>
        <w:ind w:left="1440"/>
      </w:pPr>
      <w:proofErr w:type="gramStart"/>
      <w:r w:rsidRPr="003344BB">
        <w:t>for</w:t>
      </w:r>
      <w:proofErr w:type="gramEnd"/>
      <w:r w:rsidRPr="003344BB">
        <w:t xml:space="preserve"> (</w:t>
      </w:r>
      <w:proofErr w:type="spellStart"/>
      <w:r w:rsidRPr="003344BB">
        <w:t>int</w:t>
      </w:r>
      <w:proofErr w:type="spellEnd"/>
      <w:r w:rsidRPr="003344BB">
        <w:t xml:space="preserve"> </w:t>
      </w:r>
      <w:proofErr w:type="spellStart"/>
      <w:r w:rsidRPr="003344BB">
        <w:t>i</w:t>
      </w:r>
      <w:proofErr w:type="spellEnd"/>
      <w:r w:rsidRPr="003344BB">
        <w:t xml:space="preserve"> = 0; </w:t>
      </w:r>
      <w:proofErr w:type="spellStart"/>
      <w:r w:rsidRPr="003344BB">
        <w:t>i</w:t>
      </w:r>
      <w:proofErr w:type="spellEnd"/>
      <w:r w:rsidRPr="003344BB">
        <w:t xml:space="preserve"> &lt; </w:t>
      </w:r>
      <w:proofErr w:type="spellStart"/>
      <w:r w:rsidRPr="003344BB">
        <w:t>list.size</w:t>
      </w:r>
      <w:proofErr w:type="spellEnd"/>
      <w:r w:rsidRPr="003344BB">
        <w:t xml:space="preserve">(); </w:t>
      </w:r>
      <w:proofErr w:type="spellStart"/>
      <w:r w:rsidRPr="003344BB">
        <w:t>i</w:t>
      </w:r>
      <w:proofErr w:type="spellEnd"/>
      <w:r w:rsidRPr="003344BB">
        <w:t>++) {</w:t>
      </w:r>
    </w:p>
    <w:p w14:paraId="7F07CF14" w14:textId="77777777" w:rsidR="003344BB" w:rsidRPr="003344BB" w:rsidRDefault="003344BB" w:rsidP="00587166">
      <w:pPr>
        <w:pStyle w:val="ListParagraph"/>
        <w:ind w:left="1440"/>
      </w:pPr>
      <w:r w:rsidRPr="003344BB">
        <w:t xml:space="preserve">    </w:t>
      </w:r>
      <w:proofErr w:type="spellStart"/>
      <w:proofErr w:type="gramStart"/>
      <w:r w:rsidRPr="003344BB">
        <w:t>list.remove</w:t>
      </w:r>
      <w:proofErr w:type="spellEnd"/>
      <w:r w:rsidRPr="003344BB">
        <w:t>(</w:t>
      </w:r>
      <w:proofErr w:type="spellStart"/>
      <w:proofErr w:type="gramEnd"/>
      <w:r w:rsidRPr="003344BB">
        <w:t>i</w:t>
      </w:r>
      <w:proofErr w:type="spellEnd"/>
      <w:r w:rsidRPr="003344BB">
        <w:t>);</w:t>
      </w:r>
    </w:p>
    <w:p w14:paraId="69A02D12" w14:textId="77777777" w:rsidR="003344BB" w:rsidRPr="003344BB" w:rsidRDefault="003344BB" w:rsidP="00587166">
      <w:pPr>
        <w:pStyle w:val="ListParagraph"/>
        <w:ind w:left="1440"/>
      </w:pPr>
      <w:r w:rsidRPr="003344BB">
        <w:t>}</w:t>
      </w:r>
    </w:p>
    <w:p w14:paraId="40EE00A7" w14:textId="77777777" w:rsidR="00587166" w:rsidRDefault="003344BB" w:rsidP="003C55D7">
      <w:pPr>
        <w:pStyle w:val="ListParagraph"/>
        <w:ind w:left="1440"/>
      </w:pPr>
      <w:proofErr w:type="gramStart"/>
      <w:r w:rsidRPr="003344BB">
        <w:t>System.out.println(</w:t>
      </w:r>
      <w:proofErr w:type="gramEnd"/>
      <w:r w:rsidRPr="003344BB">
        <w:t>list);</w:t>
      </w:r>
    </w:p>
    <w:p w14:paraId="059BDCD7" w14:textId="77777777" w:rsidR="008A39FC" w:rsidRDefault="008A39FC" w:rsidP="0084264C"/>
    <w:p w14:paraId="4773D33C" w14:textId="77777777" w:rsidR="0034429D" w:rsidRDefault="008A39FC" w:rsidP="00805DB7">
      <w:pPr>
        <w:pStyle w:val="ListParagraph"/>
        <w:numPr>
          <w:ilvl w:val="0"/>
          <w:numId w:val="1"/>
        </w:numPr>
      </w:pPr>
      <w:r>
        <w:t>The code that follows does not compile. Why not? Explain how to fix it.</w:t>
      </w:r>
    </w:p>
    <w:p w14:paraId="417B884D" w14:textId="77777777" w:rsidR="0034429D" w:rsidRDefault="0034429D" w:rsidP="0034429D">
      <w:pPr>
        <w:pStyle w:val="ListParagraph"/>
        <w:ind w:left="1440"/>
      </w:pP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&gt; number</w:t>
      </w:r>
      <w:r w:rsidR="00074AA0">
        <w:t>s</w:t>
      </w:r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14:paraId="3B28D434" w14:textId="77777777" w:rsidR="0034429D" w:rsidRDefault="0034429D" w:rsidP="0034429D">
      <w:pPr>
        <w:pStyle w:val="ListParagraph"/>
        <w:ind w:left="1440"/>
      </w:pP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7);</w:t>
      </w:r>
    </w:p>
    <w:p w14:paraId="2861ADC0" w14:textId="77777777" w:rsidR="0034429D" w:rsidRDefault="0034429D" w:rsidP="0034429D">
      <w:pPr>
        <w:pStyle w:val="ListParagraph"/>
        <w:ind w:left="1440"/>
      </w:pP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19);</w:t>
      </w:r>
    </w:p>
    <w:p w14:paraId="465376F1" w14:textId="77777777" w:rsidR="0034429D" w:rsidRDefault="0034429D" w:rsidP="0034429D">
      <w:pPr>
        <w:pStyle w:val="ListParagraph"/>
        <w:ind w:left="1440"/>
      </w:pPr>
      <w:proofErr w:type="gramStart"/>
      <w:r>
        <w:t>System.out.println(</w:t>
      </w:r>
      <w:proofErr w:type="gramEnd"/>
      <w:r>
        <w:t>numbers);</w:t>
      </w:r>
    </w:p>
    <w:p w14:paraId="0B06CD60" w14:textId="77777777" w:rsidR="0084264C" w:rsidRDefault="0084264C" w:rsidP="003C55D7"/>
    <w:p w14:paraId="37475B9E" w14:textId="586F8193" w:rsidR="00EF621E" w:rsidRDefault="00EF621E" w:rsidP="003C55D7">
      <w:r>
        <w:tab/>
        <w:t>____________________________________________________</w:t>
      </w:r>
      <w:r w:rsidR="009E6B33">
        <w:t>_______________________________</w:t>
      </w:r>
    </w:p>
    <w:p w14:paraId="5C21E4C6" w14:textId="77777777" w:rsidR="00EF621E" w:rsidRDefault="00EF621E" w:rsidP="003C55D7"/>
    <w:p w14:paraId="1F019CD7" w14:textId="77777777" w:rsidR="0084264C" w:rsidRDefault="0084264C" w:rsidP="0084264C">
      <w:pPr>
        <w:pStyle w:val="ListParagraph"/>
        <w:numPr>
          <w:ilvl w:val="0"/>
          <w:numId w:val="1"/>
        </w:numPr>
      </w:pPr>
      <w:r>
        <w:lastRenderedPageBreak/>
        <w:t xml:space="preserve">When the code that follows runs on an </w:t>
      </w:r>
      <w:proofErr w:type="spellStart"/>
      <w:r>
        <w:t>ArrayList</w:t>
      </w:r>
      <w:proofErr w:type="spellEnd"/>
      <w:r>
        <w:t xml:space="preserve"> of Strings, it throws an exc</w:t>
      </w:r>
      <w:r w:rsidR="00933E9D">
        <w:t>e</w:t>
      </w:r>
      <w:r>
        <w:t>ption. Why?</w:t>
      </w:r>
    </w:p>
    <w:p w14:paraId="1BEAAA17" w14:textId="77777777" w:rsidR="0084264C" w:rsidRDefault="0084264C" w:rsidP="0084264C">
      <w:pPr>
        <w:pStyle w:val="ListParagraph"/>
        <w:ind w:left="1440"/>
      </w:pPr>
      <w:proofErr w:type="gramStart"/>
      <w:r>
        <w:t>for</w:t>
      </w:r>
      <w:proofErr w:type="gramEnd"/>
      <w:r>
        <w:t xml:space="preserve"> (String s : words) {</w:t>
      </w:r>
    </w:p>
    <w:p w14:paraId="148C00DC" w14:textId="77777777" w:rsidR="0084264C" w:rsidRDefault="0084264C" w:rsidP="0084264C">
      <w:pPr>
        <w:pStyle w:val="ListParagraph"/>
        <w:ind w:left="1440"/>
      </w:pPr>
      <w:r>
        <w:tab/>
        <w:t>System.out.println(s);</w:t>
      </w:r>
    </w:p>
    <w:p w14:paraId="5A09BCDB" w14:textId="77777777" w:rsidR="0084264C" w:rsidRDefault="0084264C" w:rsidP="0084264C">
      <w:pPr>
        <w:pStyle w:val="ListParagraph"/>
        <w:ind w:left="144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(“hello”)) {</w:t>
      </w:r>
    </w:p>
    <w:p w14:paraId="429EFB98" w14:textId="77777777" w:rsidR="0084264C" w:rsidRDefault="0084264C" w:rsidP="0084264C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words.add</w:t>
      </w:r>
      <w:proofErr w:type="spellEnd"/>
      <w:r>
        <w:t>(</w:t>
      </w:r>
      <w:proofErr w:type="gramEnd"/>
      <w:r>
        <w:t>“goodbye”);</w:t>
      </w:r>
    </w:p>
    <w:p w14:paraId="6826CE7B" w14:textId="77777777" w:rsidR="0084264C" w:rsidRDefault="0084264C" w:rsidP="0084264C">
      <w:pPr>
        <w:pStyle w:val="ListParagraph"/>
        <w:ind w:left="1440"/>
      </w:pPr>
      <w:r>
        <w:tab/>
        <w:t>}</w:t>
      </w:r>
    </w:p>
    <w:p w14:paraId="33CC43D7" w14:textId="77777777" w:rsidR="0084264C" w:rsidRDefault="0084264C" w:rsidP="0084264C">
      <w:pPr>
        <w:pStyle w:val="ListParagraph"/>
        <w:ind w:left="1440"/>
      </w:pPr>
      <w:r>
        <w:t>}</w:t>
      </w:r>
    </w:p>
    <w:p w14:paraId="3E534BF3" w14:textId="77777777" w:rsidR="007D5364" w:rsidRDefault="007D5364" w:rsidP="007D5364"/>
    <w:p w14:paraId="1C956FA3" w14:textId="1B525C18" w:rsidR="00805DB7" w:rsidRDefault="00EF621E" w:rsidP="003C55D7">
      <w:r>
        <w:tab/>
        <w:t>__________________________________________________________________________________________</w:t>
      </w:r>
    </w:p>
    <w:sectPr w:rsidR="00805DB7" w:rsidSect="003C55D7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80451"/>
    <w:multiLevelType w:val="hybridMultilevel"/>
    <w:tmpl w:val="430E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A39FC"/>
    <w:rsid w:val="00074AA0"/>
    <w:rsid w:val="00127843"/>
    <w:rsid w:val="003206E7"/>
    <w:rsid w:val="003344BB"/>
    <w:rsid w:val="0034429D"/>
    <w:rsid w:val="003C55D7"/>
    <w:rsid w:val="00587166"/>
    <w:rsid w:val="005A53F8"/>
    <w:rsid w:val="005F0175"/>
    <w:rsid w:val="0062588E"/>
    <w:rsid w:val="007D5364"/>
    <w:rsid w:val="00805DB7"/>
    <w:rsid w:val="0084264C"/>
    <w:rsid w:val="00844470"/>
    <w:rsid w:val="00867147"/>
    <w:rsid w:val="008A39FC"/>
    <w:rsid w:val="00933E9D"/>
    <w:rsid w:val="00977677"/>
    <w:rsid w:val="009E6B33"/>
    <w:rsid w:val="00A22933"/>
    <w:rsid w:val="00C5604A"/>
    <w:rsid w:val="00C56E46"/>
    <w:rsid w:val="00CD624E"/>
    <w:rsid w:val="00CE0A99"/>
    <w:rsid w:val="00D912F4"/>
    <w:rsid w:val="00DA41AE"/>
    <w:rsid w:val="00E65CB9"/>
    <w:rsid w:val="00EF621E"/>
    <w:rsid w:val="00FE1D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E419DC"/>
  <w15:docId w15:val="{F24A14CB-127B-45DD-AEC8-E8805C0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4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99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8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6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35610338</Template>
  <TotalTime>42</TotalTime>
  <Pages>2</Pages>
  <Words>252</Words>
  <Characters>1440</Characters>
  <Application>Microsoft Office Word</Application>
  <DocSecurity>0</DocSecurity>
  <Lines>12</Lines>
  <Paragraphs>3</Paragraphs>
  <ScaleCrop>false</ScaleCrop>
  <Company>Evergreen Public Schools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23</cp:revision>
  <cp:lastPrinted>2012-01-31T05:39:00Z</cp:lastPrinted>
  <dcterms:created xsi:type="dcterms:W3CDTF">2011-01-30T17:24:00Z</dcterms:created>
  <dcterms:modified xsi:type="dcterms:W3CDTF">2015-01-16T19:15:00Z</dcterms:modified>
</cp:coreProperties>
</file>