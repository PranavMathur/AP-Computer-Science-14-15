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0F565" w14:textId="77777777" w:rsidR="00444273" w:rsidRPr="00444273" w:rsidRDefault="00444273" w:rsidP="00444273">
      <w:pPr>
        <w:jc w:val="right"/>
      </w:pPr>
      <w:r w:rsidRPr="00444273">
        <w:t>Name: _____________________________</w:t>
      </w:r>
    </w:p>
    <w:p w14:paraId="63F2F49D" w14:textId="77777777" w:rsidR="00444273" w:rsidRPr="00444273" w:rsidRDefault="00444273"/>
    <w:p w14:paraId="7A9F0B77" w14:textId="7BF197FE" w:rsidR="009C4823" w:rsidRPr="00444273" w:rsidRDefault="006923C2" w:rsidP="00444273">
      <w:pPr>
        <w:jc w:val="center"/>
        <w:rPr>
          <w:b/>
        </w:rPr>
      </w:pPr>
      <w:r>
        <w:rPr>
          <w:b/>
          <w:sz w:val="28"/>
        </w:rPr>
        <w:t>Recursion Practice P</w:t>
      </w:r>
      <w:r w:rsidR="00444273" w:rsidRPr="00444273">
        <w:rPr>
          <w:b/>
          <w:sz w:val="28"/>
        </w:rPr>
        <w:t>roblems</w:t>
      </w:r>
    </w:p>
    <w:p w14:paraId="4287CBAB" w14:textId="77777777" w:rsidR="00444273" w:rsidRPr="00444273" w:rsidRDefault="00444273" w:rsidP="00444273">
      <w:pPr>
        <w:jc w:val="center"/>
      </w:pPr>
    </w:p>
    <w:p w14:paraId="6E9D2746" w14:textId="50B4D58E" w:rsidR="00444273" w:rsidRPr="00444273" w:rsidRDefault="00444273" w:rsidP="00444273">
      <w:r w:rsidRPr="00444273">
        <w:t>1. What is printed by the following statement? System.out.println(m(</w:t>
      </w:r>
      <w:r w:rsidR="00EE57E0">
        <w:t>“GOLD”, “RUSH”)); DH</w:t>
      </w:r>
    </w:p>
    <w:p w14:paraId="1DF8A590" w14:textId="77777777" w:rsidR="00444273" w:rsidRPr="00444273" w:rsidRDefault="00444273" w:rsidP="00444273"/>
    <w:p w14:paraId="66F445F9" w14:textId="77777777" w:rsidR="00444273" w:rsidRPr="00444273" w:rsidRDefault="00444273" w:rsidP="00444273">
      <w:pPr>
        <w:ind w:left="720"/>
      </w:pPr>
      <w:r w:rsidRPr="00444273">
        <w:rPr>
          <w:bCs/>
        </w:rPr>
        <w:t>public static String m(String s1, String s2) {</w:t>
      </w:r>
    </w:p>
    <w:p w14:paraId="442D584B" w14:textId="77777777" w:rsidR="00444273" w:rsidRPr="00444273" w:rsidRDefault="00444273" w:rsidP="00444273">
      <w:pPr>
        <w:ind w:left="720"/>
      </w:pPr>
      <w:r w:rsidRPr="00444273">
        <w:rPr>
          <w:bCs/>
        </w:rPr>
        <w:t xml:space="preserve">   </w:t>
      </w:r>
      <w:r w:rsidRPr="00444273">
        <w:rPr>
          <w:bCs/>
        </w:rPr>
        <w:tab/>
        <w:t>if (s1.length() &lt;= 1 || s2.length() &lt;= 1)</w:t>
      </w:r>
    </w:p>
    <w:p w14:paraId="1AA1123C" w14:textId="77777777" w:rsidR="00444273" w:rsidRPr="00444273" w:rsidRDefault="00444273" w:rsidP="00444273">
      <w:pPr>
        <w:ind w:left="720"/>
      </w:pPr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  <w:t>return s2 + s1;</w:t>
      </w:r>
    </w:p>
    <w:p w14:paraId="30454B3C" w14:textId="77777777" w:rsidR="00444273" w:rsidRPr="00444273" w:rsidRDefault="00444273" w:rsidP="00444273">
      <w:pPr>
        <w:ind w:left="720"/>
      </w:pPr>
      <w:r w:rsidRPr="00444273">
        <w:rPr>
          <w:bCs/>
        </w:rPr>
        <w:t xml:space="preserve">   </w:t>
      </w:r>
      <w:r w:rsidRPr="00444273">
        <w:rPr>
          <w:bCs/>
        </w:rPr>
        <w:tab/>
        <w:t>else</w:t>
      </w:r>
    </w:p>
    <w:p w14:paraId="6D64028D" w14:textId="77777777" w:rsidR="00444273" w:rsidRPr="00444273" w:rsidRDefault="00444273" w:rsidP="00444273">
      <w:pPr>
        <w:ind w:left="720"/>
      </w:pPr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  <w:t>return m(s2.substring(1), s1.substring(1));</w:t>
      </w:r>
    </w:p>
    <w:p w14:paraId="034BCE30" w14:textId="481EF783" w:rsidR="00444273" w:rsidRDefault="00444273" w:rsidP="00444273">
      <w:pPr>
        <w:ind w:left="720"/>
      </w:pPr>
      <w:r w:rsidRPr="00444273">
        <w:rPr>
          <w:bCs/>
        </w:rPr>
        <w:t>}</w:t>
      </w:r>
    </w:p>
    <w:p w14:paraId="0E31BBAA" w14:textId="77777777" w:rsidR="00444273" w:rsidRPr="00444273" w:rsidRDefault="00444273" w:rsidP="00444273"/>
    <w:p w14:paraId="24F93364" w14:textId="326E16B1" w:rsidR="00444273" w:rsidRPr="00444273" w:rsidRDefault="00444273" w:rsidP="00444273">
      <w:r w:rsidRPr="00444273">
        <w:t xml:space="preserve">2. What value is returned by the call </w:t>
      </w:r>
      <w:r w:rsidRPr="00444273">
        <w:rPr>
          <w:bCs/>
        </w:rPr>
        <w:t xml:space="preserve">m1(5)? </w:t>
      </w:r>
      <w:r w:rsidR="00A56F53">
        <w:rPr>
          <w:bCs/>
        </w:rPr>
        <w:t>243</w:t>
      </w:r>
    </w:p>
    <w:p w14:paraId="07354A84" w14:textId="77777777" w:rsidR="00444273" w:rsidRPr="00444273" w:rsidRDefault="00444273" w:rsidP="00444273">
      <w:r w:rsidRPr="00444273">
        <w:rPr>
          <w:bCs/>
        </w:rPr>
        <w:tab/>
        <w:t>public static int m1(int n) {</w:t>
      </w:r>
    </w:p>
    <w:p w14:paraId="22784C7F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>if (n == 0)</w:t>
      </w:r>
    </w:p>
    <w:p w14:paraId="7C1B73DB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1;</w:t>
      </w:r>
    </w:p>
    <w:p w14:paraId="4438A2F4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>else</w:t>
      </w:r>
    </w:p>
    <w:p w14:paraId="4BD030FF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3 * m1(n-1);</w:t>
      </w:r>
    </w:p>
    <w:p w14:paraId="0CF495FC" w14:textId="77777777" w:rsidR="00444273" w:rsidRPr="00444273" w:rsidRDefault="00444273" w:rsidP="00444273">
      <w:r w:rsidRPr="00444273">
        <w:rPr>
          <w:bCs/>
        </w:rPr>
        <w:tab/>
        <w:t>}</w:t>
      </w:r>
    </w:p>
    <w:p w14:paraId="6A6EF82D" w14:textId="77777777" w:rsidR="00444273" w:rsidRPr="00444273" w:rsidRDefault="00444273" w:rsidP="00444273"/>
    <w:p w14:paraId="3E33BB34" w14:textId="1C1DD106" w:rsidR="00444273" w:rsidRPr="00444273" w:rsidRDefault="00444273" w:rsidP="00444273">
      <w:r w:rsidRPr="00444273">
        <w:t xml:space="preserve">3. What value is returned by the call </w:t>
      </w:r>
      <w:r w:rsidRPr="00444273">
        <w:rPr>
          <w:bCs/>
        </w:rPr>
        <w:t xml:space="preserve">m1(3)? </w:t>
      </w:r>
      <w:r w:rsidR="00EE57E0">
        <w:rPr>
          <w:bCs/>
        </w:rPr>
        <w:t>16</w:t>
      </w:r>
    </w:p>
    <w:p w14:paraId="61A18019" w14:textId="77777777" w:rsidR="00444273" w:rsidRPr="00444273" w:rsidRDefault="00444273" w:rsidP="00444273">
      <w:r w:rsidRPr="00444273">
        <w:rPr>
          <w:bCs/>
        </w:rPr>
        <w:tab/>
        <w:t>public int m1(int n) {</w:t>
      </w:r>
    </w:p>
    <w:p w14:paraId="0BBC207E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>if (n == 0)</w:t>
      </w:r>
    </w:p>
    <w:p w14:paraId="4B373A58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10;</w:t>
      </w:r>
    </w:p>
    <w:p w14:paraId="20C62121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>else</w:t>
      </w:r>
    </w:p>
    <w:p w14:paraId="6BF1BCB0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n + m1(n-1);</w:t>
      </w:r>
    </w:p>
    <w:p w14:paraId="33E093A4" w14:textId="77777777" w:rsidR="00444273" w:rsidRPr="00444273" w:rsidRDefault="00444273" w:rsidP="00444273">
      <w:r w:rsidRPr="00444273">
        <w:rPr>
          <w:bCs/>
        </w:rPr>
        <w:tab/>
        <w:t>}</w:t>
      </w:r>
    </w:p>
    <w:p w14:paraId="3B3E4600" w14:textId="77777777" w:rsidR="00444273" w:rsidRPr="00444273" w:rsidRDefault="00444273" w:rsidP="00444273"/>
    <w:p w14:paraId="5F103A6D" w14:textId="392856DF" w:rsidR="00444273" w:rsidRPr="00444273" w:rsidRDefault="00444273" w:rsidP="00444273">
      <w:r w:rsidRPr="00444273">
        <w:t xml:space="preserve">4. What value is returned by the call </w:t>
      </w:r>
      <w:r w:rsidRPr="00444273">
        <w:rPr>
          <w:bCs/>
        </w:rPr>
        <w:t xml:space="preserve">m2(7)? </w:t>
      </w:r>
      <w:r w:rsidR="009B13B6">
        <w:rPr>
          <w:bCs/>
        </w:rPr>
        <w:t>8</w:t>
      </w:r>
    </w:p>
    <w:p w14:paraId="0C9E4BEE" w14:textId="77777777" w:rsidR="00444273" w:rsidRPr="00444273" w:rsidRDefault="00444273" w:rsidP="00444273">
      <w:r w:rsidRPr="00444273">
        <w:rPr>
          <w:bCs/>
        </w:rPr>
        <w:tab/>
        <w:t>public int m2(int n) {</w:t>
      </w:r>
    </w:p>
    <w:p w14:paraId="2FD3A541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>if (n &lt;= 1)</w:t>
      </w:r>
    </w:p>
    <w:p w14:paraId="65778681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1;</w:t>
      </w:r>
    </w:p>
    <w:p w14:paraId="356FDF2D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>else if (n % 2 == 1)</w:t>
      </w:r>
    </w:p>
    <w:p w14:paraId="1FD192CC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n + m2(n-1);</w:t>
      </w:r>
    </w:p>
    <w:p w14:paraId="45F96098" w14:textId="77777777" w:rsidR="00444273" w:rsidRPr="00444273" w:rsidRDefault="00444273" w:rsidP="00444273">
      <w:r w:rsidRPr="00444273">
        <w:rPr>
          <w:bCs/>
        </w:rPr>
        <w:tab/>
      </w:r>
      <w:r w:rsidRPr="00444273">
        <w:rPr>
          <w:bCs/>
        </w:rPr>
        <w:tab/>
        <w:t>else</w:t>
      </w:r>
    </w:p>
    <w:p w14:paraId="0AFB81D0" w14:textId="77777777" w:rsidR="00444273" w:rsidRPr="00444273" w:rsidRDefault="00444273" w:rsidP="00444273"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n – m2(n-1);</w:t>
      </w:r>
    </w:p>
    <w:p w14:paraId="6DAFACD3" w14:textId="77777777" w:rsidR="00444273" w:rsidRDefault="00444273" w:rsidP="00444273">
      <w:pPr>
        <w:rPr>
          <w:bCs/>
        </w:rPr>
      </w:pPr>
      <w:r w:rsidRPr="00444273">
        <w:rPr>
          <w:bCs/>
        </w:rPr>
        <w:tab/>
        <w:t>}</w:t>
      </w:r>
    </w:p>
    <w:p w14:paraId="670A3CCC" w14:textId="77777777" w:rsidR="005D43E7" w:rsidRDefault="005D43E7" w:rsidP="00444273"/>
    <w:p w14:paraId="07861790" w14:textId="44695B72" w:rsidR="00444273" w:rsidRPr="00444273" w:rsidRDefault="00444273" w:rsidP="00444273">
      <w:r w:rsidRPr="00444273">
        <w:t xml:space="preserve">5. What value is returned by the call </w:t>
      </w:r>
      <w:r w:rsidR="00200B82">
        <w:rPr>
          <w:bCs/>
        </w:rPr>
        <w:t xml:space="preserve">m3(5,1)? </w:t>
      </w:r>
      <w:r w:rsidR="00A56F53">
        <w:rPr>
          <w:bCs/>
        </w:rPr>
        <w:t>8</w:t>
      </w:r>
    </w:p>
    <w:p w14:paraId="3E429AFF" w14:textId="77777777" w:rsidR="00444273" w:rsidRPr="00444273" w:rsidRDefault="00444273" w:rsidP="00444273">
      <w:r w:rsidRPr="00444273">
        <w:rPr>
          <w:bCs/>
        </w:rPr>
        <w:tab/>
        <w:t>public int m3(int a, int b) {</w:t>
      </w:r>
    </w:p>
    <w:p w14:paraId="1C40FE82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>if (a &lt; b)</w:t>
      </w:r>
    </w:p>
    <w:p w14:paraId="04707ADA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a;</w:t>
      </w:r>
    </w:p>
    <w:p w14:paraId="6A25A475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 xml:space="preserve">else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</w:p>
    <w:p w14:paraId="4122FD3D" w14:textId="77777777" w:rsidR="00444273" w:rsidRPr="00444273" w:rsidRDefault="00444273" w:rsidP="00444273"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b + m3(a-1, b+1);</w:t>
      </w:r>
    </w:p>
    <w:p w14:paraId="7659D3BD" w14:textId="77777777" w:rsidR="00444273" w:rsidRPr="00444273" w:rsidRDefault="00444273" w:rsidP="00444273">
      <w:r w:rsidRPr="00444273">
        <w:rPr>
          <w:bCs/>
        </w:rPr>
        <w:tab/>
        <w:t>}</w:t>
      </w:r>
    </w:p>
    <w:p w14:paraId="6F1CFDE8" w14:textId="77777777" w:rsidR="00444273" w:rsidRDefault="00444273" w:rsidP="00444273"/>
    <w:p w14:paraId="127BF9A1" w14:textId="36DD42E4" w:rsidR="00444273" w:rsidRPr="00444273" w:rsidRDefault="00444273" w:rsidP="00444273">
      <w:r w:rsidRPr="00444273">
        <w:lastRenderedPageBreak/>
        <w:t xml:space="preserve">6. What value is returned by the call </w:t>
      </w:r>
      <w:r w:rsidRPr="00444273">
        <w:rPr>
          <w:bCs/>
        </w:rPr>
        <w:t xml:space="preserve">m4(123, 82)? </w:t>
      </w:r>
      <w:r w:rsidR="00F56442">
        <w:rPr>
          <w:bCs/>
        </w:rPr>
        <w:t>41</w:t>
      </w:r>
    </w:p>
    <w:p w14:paraId="39245F25" w14:textId="77777777" w:rsidR="00444273" w:rsidRPr="00444273" w:rsidRDefault="00444273" w:rsidP="00444273">
      <w:r w:rsidRPr="00444273">
        <w:rPr>
          <w:bCs/>
        </w:rPr>
        <w:tab/>
        <w:t>public int m3(int a, int b) {</w:t>
      </w:r>
    </w:p>
    <w:p w14:paraId="4362D71F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>if (a % b == 0)</w:t>
      </w:r>
    </w:p>
    <w:p w14:paraId="41E3A172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b;</w:t>
      </w:r>
    </w:p>
    <w:p w14:paraId="54B55C71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 xml:space="preserve">else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</w:p>
    <w:p w14:paraId="4CA84693" w14:textId="477EB5E1" w:rsidR="00444273" w:rsidRPr="00444273" w:rsidRDefault="00200B82" w:rsidP="00444273"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return m3</w:t>
      </w:r>
      <w:r w:rsidR="00444273" w:rsidRPr="00444273">
        <w:rPr>
          <w:bCs/>
        </w:rPr>
        <w:t>(b, a % b);</w:t>
      </w:r>
    </w:p>
    <w:p w14:paraId="6EA841FA" w14:textId="77777777" w:rsidR="00444273" w:rsidRPr="00444273" w:rsidRDefault="00444273" w:rsidP="00444273">
      <w:r w:rsidRPr="00444273">
        <w:rPr>
          <w:bCs/>
        </w:rPr>
        <w:tab/>
        <w:t>}</w:t>
      </w:r>
    </w:p>
    <w:p w14:paraId="6DB8A3CA" w14:textId="77777777" w:rsidR="005C02C3" w:rsidRPr="00444273" w:rsidRDefault="005C02C3" w:rsidP="00444273"/>
    <w:p w14:paraId="5F7073E4" w14:textId="333C48A2" w:rsidR="00444273" w:rsidRPr="00444273" w:rsidRDefault="00444273" w:rsidP="00444273">
      <w:r w:rsidRPr="00444273">
        <w:t xml:space="preserve">7. What does the following method do? </w:t>
      </w:r>
      <w:r w:rsidR="00C67D12">
        <w:t>D</w:t>
      </w:r>
    </w:p>
    <w:p w14:paraId="781AE73D" w14:textId="77777777" w:rsidR="00444273" w:rsidRPr="00444273" w:rsidRDefault="00444273" w:rsidP="00444273">
      <w:r w:rsidRPr="00444273">
        <w:rPr>
          <w:bCs/>
        </w:rPr>
        <w:tab/>
        <w:t>public int mystery(int a, int b) {</w:t>
      </w:r>
    </w:p>
    <w:p w14:paraId="3B260134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>if (a == 1)</w:t>
      </w:r>
    </w:p>
    <w:p w14:paraId="3C08ED0D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b;</w:t>
      </w:r>
    </w:p>
    <w:p w14:paraId="3D7AD84D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  <w:t xml:space="preserve">else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</w:p>
    <w:p w14:paraId="2CC8CDE0" w14:textId="77777777" w:rsidR="00444273" w:rsidRPr="00444273" w:rsidRDefault="00444273" w:rsidP="00444273"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  <w:t>return b * mystery(a-1, b);</w:t>
      </w:r>
    </w:p>
    <w:p w14:paraId="2E8EE44A" w14:textId="77777777" w:rsidR="00444273" w:rsidRPr="00EE57E0" w:rsidRDefault="00444273" w:rsidP="00444273">
      <w:pPr>
        <w:rPr>
          <w:bCs/>
          <w:lang w:val="es-MX"/>
        </w:rPr>
      </w:pPr>
      <w:r w:rsidRPr="00444273">
        <w:rPr>
          <w:bCs/>
        </w:rPr>
        <w:tab/>
      </w:r>
      <w:r w:rsidRPr="00EE57E0">
        <w:rPr>
          <w:bCs/>
          <w:lang w:val="es-MX"/>
        </w:rPr>
        <w:t>}</w:t>
      </w:r>
    </w:p>
    <w:p w14:paraId="3AD8C386" w14:textId="77777777" w:rsidR="00444273" w:rsidRPr="00EE57E0" w:rsidRDefault="00444273" w:rsidP="00444273">
      <w:pPr>
        <w:rPr>
          <w:lang w:val="es-MX"/>
        </w:rPr>
      </w:pPr>
    </w:p>
    <w:p w14:paraId="71CF97F7" w14:textId="0ECB40A5" w:rsidR="005C02C3" w:rsidRDefault="00444273" w:rsidP="00444273">
      <w:pPr>
        <w:rPr>
          <w:bCs/>
        </w:rPr>
      </w:pPr>
      <w:r w:rsidRPr="00444273">
        <w:rPr>
          <w:bCs/>
          <w:lang w:val="pt-BR"/>
        </w:rPr>
        <w:tab/>
        <w:t>(A) A + B</w:t>
      </w:r>
      <w:r w:rsidRPr="00EE57E0">
        <w:rPr>
          <w:bCs/>
          <w:lang w:val="es-MX"/>
        </w:rPr>
        <w:t xml:space="preserve"> </w:t>
      </w:r>
      <w:r w:rsidRPr="00EE57E0">
        <w:rPr>
          <w:bCs/>
          <w:lang w:val="es-MX"/>
        </w:rPr>
        <w:tab/>
      </w:r>
      <w:r w:rsidRPr="00444273">
        <w:rPr>
          <w:bCs/>
          <w:lang w:val="pt-BR"/>
        </w:rPr>
        <w:t>(B) A * B</w:t>
      </w:r>
      <w:r w:rsidRPr="00EE57E0">
        <w:rPr>
          <w:bCs/>
          <w:lang w:val="es-MX"/>
        </w:rPr>
        <w:tab/>
        <w:t xml:space="preserve"> </w:t>
      </w:r>
      <w:r w:rsidRPr="00444273">
        <w:rPr>
          <w:bCs/>
          <w:lang w:val="pt-BR"/>
        </w:rPr>
        <w:t>(C) A</w:t>
      </w:r>
      <w:r w:rsidRPr="00444273">
        <w:rPr>
          <w:bCs/>
          <w:vertAlign w:val="superscript"/>
          <w:lang w:val="pt-BR"/>
        </w:rPr>
        <w:t>B</w:t>
      </w:r>
      <w:r w:rsidRPr="00EE57E0">
        <w:rPr>
          <w:bCs/>
          <w:lang w:val="es-MX"/>
        </w:rPr>
        <w:t xml:space="preserve"> </w:t>
      </w:r>
      <w:r w:rsidRPr="00EE57E0">
        <w:rPr>
          <w:lang w:val="es-MX"/>
        </w:rPr>
        <w:t xml:space="preserve">       </w:t>
      </w:r>
      <w:r w:rsidRPr="00444273">
        <w:rPr>
          <w:bCs/>
          <w:lang w:val="pt-BR"/>
        </w:rPr>
        <w:t>(D) B</w:t>
      </w:r>
      <w:r w:rsidRPr="00444273">
        <w:rPr>
          <w:bCs/>
          <w:vertAlign w:val="superscript"/>
          <w:lang w:val="pt-BR"/>
        </w:rPr>
        <w:t>A</w:t>
      </w:r>
      <w:r w:rsidRPr="00EE57E0">
        <w:rPr>
          <w:bCs/>
          <w:lang w:val="es-MX"/>
        </w:rPr>
        <w:t xml:space="preserve"> </w:t>
      </w:r>
      <w:r w:rsidRPr="00EE57E0">
        <w:rPr>
          <w:bCs/>
          <w:lang w:val="es-MX"/>
        </w:rPr>
        <w:tab/>
        <w:t xml:space="preserve">(E) </w:t>
      </w:r>
      <w:r w:rsidRPr="00444273">
        <w:rPr>
          <w:bCs/>
          <w:lang w:val="pt-BR"/>
        </w:rPr>
        <w:t xml:space="preserve">A! </w:t>
      </w:r>
      <w:r w:rsidRPr="00444273">
        <w:rPr>
          <w:bCs/>
        </w:rPr>
        <w:t>(A factorial)</w:t>
      </w:r>
    </w:p>
    <w:p w14:paraId="4405E2D4" w14:textId="77777777" w:rsidR="005C02C3" w:rsidRDefault="005C02C3" w:rsidP="00444273">
      <w:pPr>
        <w:rPr>
          <w:bCs/>
        </w:rPr>
      </w:pPr>
    </w:p>
    <w:p w14:paraId="30DBC1D9" w14:textId="77777777" w:rsidR="005C02C3" w:rsidRDefault="005C02C3" w:rsidP="005C02C3">
      <w:pPr>
        <w:rPr>
          <w:bCs/>
        </w:rPr>
      </w:pPr>
      <w:r>
        <w:rPr>
          <w:bCs/>
        </w:rPr>
        <w:t xml:space="preserve">8. </w:t>
      </w:r>
      <w:r w:rsidRPr="005C02C3">
        <w:rPr>
          <w:bCs/>
        </w:rPr>
        <w:t xml:space="preserve">Rewrite method, </w:t>
      </w:r>
      <w:r w:rsidRPr="005C02C3">
        <w:rPr>
          <w:bCs/>
          <w:i/>
          <w:iCs/>
        </w:rPr>
        <w:t>forwardDisplay</w:t>
      </w:r>
      <w:r w:rsidRPr="005C02C3">
        <w:rPr>
          <w:bCs/>
        </w:rPr>
        <w:t xml:space="preserve">, recursively, without a helper method: </w:t>
      </w:r>
    </w:p>
    <w:p w14:paraId="79A86BB5" w14:textId="77777777" w:rsidR="005C02C3" w:rsidRPr="005C02C3" w:rsidRDefault="005C02C3" w:rsidP="005C02C3">
      <w:pPr>
        <w:rPr>
          <w:bCs/>
        </w:rPr>
      </w:pPr>
    </w:p>
    <w:p w14:paraId="4D3902B4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>public static void forwardDisplay(int[] primes) {</w:t>
      </w:r>
    </w:p>
    <w:p w14:paraId="1F298849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ab/>
        <w:t>for (int j = 0; j &lt; primes.length; j++)</w:t>
      </w:r>
    </w:p>
    <w:p w14:paraId="175E2AA5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 xml:space="preserve">        </w:t>
      </w:r>
      <w:r w:rsidRPr="005C02C3">
        <w:rPr>
          <w:bCs/>
        </w:rPr>
        <w:tab/>
      </w:r>
      <w:r w:rsidRPr="005C02C3">
        <w:rPr>
          <w:bCs/>
        </w:rPr>
        <w:tab/>
        <w:t>System.out.print(primes[j] + "  ");</w:t>
      </w:r>
    </w:p>
    <w:p w14:paraId="1296B26B" w14:textId="77777777" w:rsidR="005C02C3" w:rsidRDefault="005C02C3" w:rsidP="005C02C3">
      <w:pPr>
        <w:ind w:left="720"/>
        <w:rPr>
          <w:bCs/>
        </w:rPr>
      </w:pPr>
      <w:r w:rsidRPr="005C02C3">
        <w:rPr>
          <w:bCs/>
        </w:rPr>
        <w:t>}</w:t>
      </w:r>
    </w:p>
    <w:p w14:paraId="3A47685F" w14:textId="77777777" w:rsidR="005C02C3" w:rsidRDefault="005C02C3" w:rsidP="005C02C3">
      <w:pPr>
        <w:rPr>
          <w:bCs/>
        </w:rPr>
      </w:pPr>
    </w:p>
    <w:p w14:paraId="266527C4" w14:textId="7C817F12" w:rsidR="00C67D12" w:rsidRDefault="00C67D12" w:rsidP="005C02C3">
      <w:pPr>
        <w:rPr>
          <w:bCs/>
        </w:rPr>
      </w:pPr>
      <w:r>
        <w:rPr>
          <w:bCs/>
        </w:rPr>
        <w:tab/>
      </w:r>
      <w:r w:rsidR="00291BA0">
        <w:rPr>
          <w:bCs/>
        </w:rPr>
        <w:t>Public static void forwardDisplay(int[] primes) {</w:t>
      </w:r>
    </w:p>
    <w:p w14:paraId="08FD67BD" w14:textId="385BE5FA" w:rsidR="00291BA0" w:rsidRDefault="00291BA0" w:rsidP="005C02C3">
      <w:pPr>
        <w:rPr>
          <w:bCs/>
        </w:rPr>
      </w:pPr>
      <w:r>
        <w:rPr>
          <w:bCs/>
        </w:rPr>
        <w:tab/>
      </w:r>
      <w:r>
        <w:rPr>
          <w:bCs/>
        </w:rPr>
        <w:tab/>
        <w:t>If (primes.length == 0) return;</w:t>
      </w:r>
    </w:p>
    <w:p w14:paraId="18A62165" w14:textId="30B1ECB8" w:rsidR="00291BA0" w:rsidRDefault="00291BA0" w:rsidP="005C02C3">
      <w:pPr>
        <w:rPr>
          <w:bCs/>
        </w:rPr>
      </w:pPr>
      <w:r>
        <w:rPr>
          <w:bCs/>
        </w:rPr>
        <w:tab/>
      </w:r>
      <w:r>
        <w:rPr>
          <w:bCs/>
        </w:rPr>
        <w:tab/>
        <w:t>System.out.print(primes[0] + “ “);</w:t>
      </w:r>
    </w:p>
    <w:p w14:paraId="7435029B" w14:textId="7C34294D" w:rsidR="00291BA0" w:rsidRDefault="00291BA0" w:rsidP="005C02C3">
      <w:pPr>
        <w:rPr>
          <w:bCs/>
        </w:rPr>
      </w:pPr>
      <w:r>
        <w:rPr>
          <w:bCs/>
        </w:rPr>
        <w:tab/>
      </w:r>
      <w:r>
        <w:rPr>
          <w:bCs/>
        </w:rPr>
        <w:tab/>
        <w:t>Int[] newList = new int[primes.length-1];</w:t>
      </w:r>
    </w:p>
    <w:p w14:paraId="37E58BE2" w14:textId="1C03024C" w:rsidR="00291BA0" w:rsidRDefault="00291BA0" w:rsidP="005C02C3">
      <w:pPr>
        <w:rPr>
          <w:bCs/>
        </w:rPr>
      </w:pPr>
      <w:r>
        <w:rPr>
          <w:bCs/>
        </w:rPr>
        <w:tab/>
      </w:r>
      <w:r>
        <w:rPr>
          <w:bCs/>
        </w:rPr>
        <w:tab/>
        <w:t>System.arrayCopy(primes, 1, newList, 0, primes.length-1);</w:t>
      </w:r>
    </w:p>
    <w:p w14:paraId="36BA16A1" w14:textId="36BABB5A" w:rsidR="00291BA0" w:rsidRDefault="00291BA0" w:rsidP="005C02C3">
      <w:pPr>
        <w:rPr>
          <w:bCs/>
        </w:rPr>
      </w:pPr>
      <w:r>
        <w:rPr>
          <w:bCs/>
        </w:rPr>
        <w:tab/>
      </w:r>
      <w:r>
        <w:rPr>
          <w:bCs/>
        </w:rPr>
        <w:tab/>
        <w:t>forwardDisplay(newList);</w:t>
      </w:r>
    </w:p>
    <w:p w14:paraId="0CE61FE0" w14:textId="2DF54F12" w:rsidR="005C02C3" w:rsidRDefault="00291BA0" w:rsidP="005C02C3">
      <w:pPr>
        <w:rPr>
          <w:bCs/>
        </w:rPr>
      </w:pPr>
      <w:r>
        <w:rPr>
          <w:bCs/>
        </w:rPr>
        <w:tab/>
        <w:t>}</w:t>
      </w:r>
    </w:p>
    <w:p w14:paraId="73619B2E" w14:textId="77777777" w:rsidR="005C02C3" w:rsidRDefault="005C02C3" w:rsidP="005C02C3">
      <w:pPr>
        <w:rPr>
          <w:bCs/>
        </w:rPr>
      </w:pPr>
    </w:p>
    <w:p w14:paraId="028B2681" w14:textId="77777777" w:rsidR="005C02C3" w:rsidRDefault="005C02C3" w:rsidP="005C02C3">
      <w:pPr>
        <w:rPr>
          <w:bCs/>
        </w:rPr>
      </w:pPr>
    </w:p>
    <w:p w14:paraId="2F50E0D5" w14:textId="77777777" w:rsidR="005C02C3" w:rsidRDefault="005C02C3" w:rsidP="005C02C3">
      <w:pPr>
        <w:rPr>
          <w:bCs/>
        </w:rPr>
      </w:pPr>
      <w:r>
        <w:rPr>
          <w:bCs/>
        </w:rPr>
        <w:t xml:space="preserve">9. </w:t>
      </w:r>
      <w:r w:rsidRPr="005C02C3">
        <w:rPr>
          <w:bCs/>
        </w:rPr>
        <w:t xml:space="preserve">Rewrite method, </w:t>
      </w:r>
      <w:r w:rsidRPr="005C02C3">
        <w:rPr>
          <w:bCs/>
          <w:i/>
          <w:iCs/>
        </w:rPr>
        <w:t>backwardDisplay</w:t>
      </w:r>
      <w:r w:rsidRPr="005C02C3">
        <w:rPr>
          <w:bCs/>
        </w:rPr>
        <w:t xml:space="preserve">, recursively, with a helper method: </w:t>
      </w:r>
    </w:p>
    <w:p w14:paraId="4CCE072C" w14:textId="77777777" w:rsidR="005C02C3" w:rsidRPr="005C02C3" w:rsidRDefault="005C02C3" w:rsidP="005C02C3">
      <w:pPr>
        <w:rPr>
          <w:bCs/>
        </w:rPr>
      </w:pPr>
    </w:p>
    <w:p w14:paraId="16F611E2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>public static void backwardDisplay(int[] primes) {</w:t>
      </w:r>
    </w:p>
    <w:p w14:paraId="7918B7FB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ab/>
        <w:t>for (int j = primes.length - 1; j &gt;= 0; j--)</w:t>
      </w:r>
    </w:p>
    <w:p w14:paraId="445710D1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 xml:space="preserve">        </w:t>
      </w:r>
      <w:r w:rsidRPr="005C02C3">
        <w:rPr>
          <w:bCs/>
        </w:rPr>
        <w:tab/>
      </w:r>
      <w:r w:rsidRPr="005C02C3">
        <w:rPr>
          <w:bCs/>
        </w:rPr>
        <w:tab/>
        <w:t>System.out.print(primes[j] + "  ");</w:t>
      </w:r>
    </w:p>
    <w:p w14:paraId="03F83CD7" w14:textId="07313A71" w:rsidR="005C02C3" w:rsidRPr="00291BA0" w:rsidRDefault="005C02C3" w:rsidP="00291BA0">
      <w:pPr>
        <w:ind w:left="720"/>
        <w:rPr>
          <w:bCs/>
        </w:rPr>
      </w:pPr>
      <w:r w:rsidRPr="005C02C3">
        <w:rPr>
          <w:bCs/>
        </w:rPr>
        <w:t>}</w:t>
      </w:r>
    </w:p>
    <w:p w14:paraId="6542B4A8" w14:textId="63E368A5" w:rsidR="005C02C3" w:rsidRDefault="00291BA0" w:rsidP="00444273">
      <w:r>
        <w:t>Public static void backwardDisplay(int[] primes) {</w:t>
      </w:r>
    </w:p>
    <w:p w14:paraId="4340FF1B" w14:textId="3A9E57FE" w:rsidR="00291BA0" w:rsidRDefault="00291BA0" w:rsidP="00291BA0">
      <w:r>
        <w:tab/>
        <w:t>backwardDisplay(primes, primes.length – 1);</w:t>
      </w:r>
    </w:p>
    <w:p w14:paraId="24285700" w14:textId="6004C4C7" w:rsidR="00291BA0" w:rsidRDefault="00291BA0" w:rsidP="00291BA0">
      <w:r>
        <w:t>}</w:t>
      </w:r>
    </w:p>
    <w:p w14:paraId="67A27F91" w14:textId="361484E3" w:rsidR="00291BA0" w:rsidRDefault="00291BA0" w:rsidP="00291BA0">
      <w:r>
        <w:t>Private static void backwardDisplay(int[] primes, int n) {</w:t>
      </w:r>
    </w:p>
    <w:p w14:paraId="11EFC2E5" w14:textId="154FA3C5" w:rsidR="00291BA0" w:rsidRDefault="00291BA0" w:rsidP="00291BA0">
      <w:r>
        <w:tab/>
        <w:t>If (n &gt;= 0) {</w:t>
      </w:r>
    </w:p>
    <w:p w14:paraId="77BC7E8B" w14:textId="00AEB914" w:rsidR="00291BA0" w:rsidRDefault="00291BA0" w:rsidP="00291BA0">
      <w:r>
        <w:tab/>
      </w:r>
      <w:r>
        <w:tab/>
        <w:t>System.out.print(primes[n] + “ “);</w:t>
      </w:r>
    </w:p>
    <w:p w14:paraId="53ABCB9A" w14:textId="0CD60287" w:rsidR="00291BA0" w:rsidRDefault="00291BA0" w:rsidP="00291BA0">
      <w:r>
        <w:tab/>
      </w:r>
      <w:r>
        <w:tab/>
        <w:t>backwardDisplay(primes, n-1);</w:t>
      </w:r>
    </w:p>
    <w:p w14:paraId="4322103E" w14:textId="6B99403A" w:rsidR="00291BA0" w:rsidRPr="00444273" w:rsidRDefault="00291BA0" w:rsidP="00291BA0">
      <w:r>
        <w:tab/>
        <w:t>}</w:t>
      </w:r>
    </w:p>
    <w:p w14:paraId="3B16019A" w14:textId="069BC05E" w:rsidR="00444273" w:rsidRDefault="00291BA0" w:rsidP="00110F68">
      <w:r>
        <w:t>}</w:t>
      </w:r>
      <w:bookmarkStart w:id="0" w:name="_GoBack"/>
      <w:bookmarkEnd w:id="0"/>
    </w:p>
    <w:sectPr w:rsidR="00444273" w:rsidSect="005D43E7">
      <w:pgSz w:w="12240" w:h="15840"/>
      <w:pgMar w:top="1008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73"/>
    <w:rsid w:val="00110F68"/>
    <w:rsid w:val="00200B82"/>
    <w:rsid w:val="00291BA0"/>
    <w:rsid w:val="00444273"/>
    <w:rsid w:val="005C02C3"/>
    <w:rsid w:val="005D43E7"/>
    <w:rsid w:val="006923C2"/>
    <w:rsid w:val="009B13B6"/>
    <w:rsid w:val="009C4823"/>
    <w:rsid w:val="00A56F53"/>
    <w:rsid w:val="00C67D12"/>
    <w:rsid w:val="00EE57E0"/>
    <w:rsid w:val="00F564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A32499"/>
  <w15:docId w15:val="{5F92B08B-D6D4-4CD0-94A7-A8D9C5BB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27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B2F37DCC</Template>
  <TotalTime>32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PRANAV MATHUR</cp:lastModifiedBy>
  <cp:revision>11</cp:revision>
  <dcterms:created xsi:type="dcterms:W3CDTF">2014-03-13T03:05:00Z</dcterms:created>
  <dcterms:modified xsi:type="dcterms:W3CDTF">2015-03-03T18:05:00Z</dcterms:modified>
</cp:coreProperties>
</file>